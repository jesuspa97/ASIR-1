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E950" w14:textId="77777777" w:rsidR="001741B6" w:rsidRPr="00BB73FF" w:rsidRDefault="001802BD" w:rsidP="007D1FF1">
      <w:pPr>
        <w:pStyle w:val="Ttulo"/>
      </w:pPr>
      <w:sdt>
        <w:sdtPr>
          <w:rPr>
            <w:b w:val="0"/>
            <w:color w:val="EE0000"/>
          </w:rPr>
          <w:alias w:val="Título"/>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3952">
            <w:t>Packet Tracer - Conectar la capa física</w:t>
          </w:r>
        </w:sdtContent>
      </w:sdt>
      <w:r w:rsidR="008C3952">
        <w:rPr>
          <w:rStyle w:val="LabTitleInstVersred"/>
        </w:rPr>
        <w:t xml:space="preserve"> </w:t>
      </w:r>
      <w:bookmarkStart w:id="0" w:name="_Ref348884471"/>
      <w:r w:rsidR="001741B6">
        <w:t>Objetivos</w:t>
      </w:r>
    </w:p>
    <w:p w14:paraId="719F6891" w14:textId="77777777" w:rsidR="001741B6" w:rsidRPr="004C0909" w:rsidRDefault="001741B6" w:rsidP="001741B6">
      <w:pPr>
        <w:pStyle w:val="BodyTextL25Bold"/>
      </w:pPr>
      <w:r>
        <w:t>Parte 1: Identificar las características físicas de los dispositivos de interconexión de redes</w:t>
      </w:r>
    </w:p>
    <w:p w14:paraId="0B7B7FF6" w14:textId="77777777" w:rsidR="001741B6" w:rsidRPr="004C0909" w:rsidRDefault="001741B6" w:rsidP="001741B6">
      <w:pPr>
        <w:pStyle w:val="BodyTextL25Bold"/>
      </w:pPr>
      <w:r>
        <w:t>Parte 2: Seleccionar los módulos correctos para la conectividad</w:t>
      </w:r>
    </w:p>
    <w:p w14:paraId="1BE8A875" w14:textId="77777777" w:rsidR="001741B6" w:rsidRDefault="001741B6" w:rsidP="001741B6">
      <w:pPr>
        <w:pStyle w:val="BodyTextL25Bold"/>
      </w:pPr>
      <w:r>
        <w:t>Parte 3: Conectar los dispositivos</w:t>
      </w:r>
    </w:p>
    <w:p w14:paraId="47934ACC" w14:textId="77777777" w:rsidR="001741B6" w:rsidRDefault="001741B6" w:rsidP="001741B6">
      <w:pPr>
        <w:pStyle w:val="BodyTextL25Bold"/>
      </w:pPr>
      <w:r>
        <w:t>Parte 4: Probar la conectividad</w:t>
      </w:r>
    </w:p>
    <w:p w14:paraId="78A95A15" w14:textId="77777777" w:rsidR="001741B6" w:rsidRPr="00C07FD9" w:rsidRDefault="001741B6" w:rsidP="001741B6">
      <w:pPr>
        <w:pStyle w:val="Ttulo1"/>
        <w:numPr>
          <w:ilvl w:val="0"/>
          <w:numId w:val="3"/>
        </w:numPr>
      </w:pPr>
      <w:r>
        <w:t>Aspectos básicos</w:t>
      </w:r>
    </w:p>
    <w:p w14:paraId="13F1E000" w14:textId="77777777" w:rsidR="001741B6" w:rsidRDefault="001741B6" w:rsidP="001741B6">
      <w:pPr>
        <w:pStyle w:val="BodyTextL25"/>
      </w:pPr>
      <w:r>
        <w:t>En esta actividad, explorará las diversas opciones disponibles en los dispositivos de interconexión de redes. También deberá determinar las opciones que proporcionan la conectividad necesaria cuando deba conectar varios dispositivos. Por último, agregará los módulos correctos y conectará los dispositivos.</w:t>
      </w:r>
    </w:p>
    <w:p w14:paraId="412B29F4" w14:textId="36EAD47D" w:rsidR="001741B6" w:rsidRPr="00210E2C" w:rsidRDefault="001741B6" w:rsidP="001741B6">
      <w:pPr>
        <w:pStyle w:val="BodyTextL25"/>
      </w:pPr>
      <w:r>
        <w:rPr>
          <w:b/>
        </w:rPr>
        <w:t>Nota:</w:t>
      </w:r>
      <w:r>
        <w:t xml:space="preserve"> la calificación de esta actividad es una combinación de la puntuación automatizada de Packet Tracer y las respuestas a las preguntas que se formularon en las instrucciones.  </w:t>
      </w:r>
      <w:r>
        <w:rPr>
          <w:b/>
        </w:rPr>
        <w:fldChar w:fldCharType="begin"/>
      </w:r>
      <w:r>
        <w:instrText xml:space="preserve"> REF _Ref348884471 \h </w:instrText>
      </w:r>
      <w:r>
        <w:rPr>
          <w:b/>
        </w:rPr>
      </w:r>
      <w:r>
        <w:rPr>
          <w:b/>
        </w:rPr>
        <w:fldChar w:fldCharType="separate"/>
      </w:r>
      <w:r w:rsidR="00171E22">
        <w:rPr>
          <w:bCs/>
          <w:lang w:val="es-ES"/>
        </w:rPr>
        <w:t>¡Error! La autoreferencia al marcador no es válida.</w:t>
      </w:r>
      <w:r>
        <w:rPr>
          <w:b/>
        </w:rPr>
        <w:fldChar w:fldCharType="end"/>
      </w:r>
      <w:r>
        <w:t xml:space="preserve"> al final de esta actividad y consulte al instructor para determinar su puntuación final.</w:t>
      </w:r>
    </w:p>
    <w:p w14:paraId="2FF55A32" w14:textId="77777777" w:rsidR="001741B6" w:rsidRPr="004C0909" w:rsidRDefault="001741B6" w:rsidP="001741B6">
      <w:pPr>
        <w:pStyle w:val="Ttulo2"/>
      </w:pPr>
      <w:r>
        <w:t>Identificar las características físicas de los dispositivos de interconexión de redes</w:t>
      </w:r>
    </w:p>
    <w:p w14:paraId="729200DC" w14:textId="77777777" w:rsidR="001741B6" w:rsidRDefault="001741B6" w:rsidP="001741B6">
      <w:pPr>
        <w:pStyle w:val="Ttulo3"/>
      </w:pPr>
      <w:r>
        <w:t>Identificar los puertos de administración de un router Cisco.</w:t>
      </w:r>
    </w:p>
    <w:p w14:paraId="6637E9D0" w14:textId="77777777" w:rsidR="001741B6" w:rsidRDefault="001741B6" w:rsidP="001741B6">
      <w:pPr>
        <w:pStyle w:val="SubStepAlpha"/>
      </w:pPr>
      <w:r>
        <w:t xml:space="preserve">Haga clic en el router </w:t>
      </w:r>
      <w:r w:rsidRPr="00E23BDB">
        <w:rPr>
          <w:b/>
        </w:rPr>
        <w:t>East</w:t>
      </w:r>
      <w:r>
        <w:t xml:space="preserve">. La ficha </w:t>
      </w:r>
      <w:r>
        <w:rPr>
          <w:b/>
        </w:rPr>
        <w:t>Physical (Capa física)</w:t>
      </w:r>
      <w:r>
        <w:t xml:space="preserve"> debería estar activa. </w:t>
      </w:r>
    </w:p>
    <w:p w14:paraId="0A11AE00" w14:textId="77777777" w:rsidR="001741B6" w:rsidRDefault="001741B6" w:rsidP="001741B6">
      <w:pPr>
        <w:pStyle w:val="SubStepAlpha"/>
      </w:pPr>
      <w:r>
        <w:t>Acerque el elemento y expanda la ventana para ver todo el router.</w:t>
      </w:r>
    </w:p>
    <w:p w14:paraId="634CFCE1" w14:textId="77777777" w:rsidR="004C59D0" w:rsidRDefault="004C59D0" w:rsidP="004C59D0">
      <w:pPr>
        <w:pStyle w:val="Ttulo4"/>
      </w:pPr>
      <w:r>
        <w:t>Pregunta:</w:t>
      </w:r>
    </w:p>
    <w:p w14:paraId="1B8E3D80" w14:textId="0C70FD6E" w:rsidR="004C59D0" w:rsidRDefault="001741B6" w:rsidP="004C59D0">
      <w:pPr>
        <w:pStyle w:val="BodyTextL50"/>
        <w:spacing w:before="0"/>
      </w:pPr>
      <w:r>
        <w:t>¿Qué puertos de administración están disponibles?</w:t>
      </w:r>
    </w:p>
    <w:p w14:paraId="65B71909" w14:textId="78B5454A" w:rsidR="008C116C" w:rsidRDefault="008C116C" w:rsidP="004C59D0">
      <w:pPr>
        <w:pStyle w:val="BodyTextL50"/>
        <w:spacing w:before="0"/>
      </w:pPr>
      <w:r w:rsidRPr="008C116C">
        <w:rPr>
          <w:noProof/>
        </w:rPr>
        <w:drawing>
          <wp:inline distT="0" distB="0" distL="0" distR="0" wp14:anchorId="2D0968D3" wp14:editId="5D073626">
            <wp:extent cx="3238952" cy="155279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952" cy="1552792"/>
                    </a:xfrm>
                    <a:prstGeom prst="rect">
                      <a:avLst/>
                    </a:prstGeom>
                  </pic:spPr>
                </pic:pic>
              </a:graphicData>
            </a:graphic>
          </wp:inline>
        </w:drawing>
      </w:r>
    </w:p>
    <w:p w14:paraId="5D3020E4" w14:textId="469554FE" w:rsidR="008C116C" w:rsidRDefault="008C116C" w:rsidP="004C59D0">
      <w:pPr>
        <w:pStyle w:val="BodyTextL50"/>
        <w:spacing w:before="0"/>
      </w:pPr>
      <w:r>
        <w:sym w:font="Wingdings" w:char="F0E0"/>
      </w:r>
      <w:r>
        <w:t>1 AUX/1Consola/</w:t>
      </w:r>
      <w:r w:rsidR="003F7549">
        <w:t>2</w:t>
      </w:r>
      <w:r>
        <w:t xml:space="preserve"> Gigab</w:t>
      </w:r>
      <w:r w:rsidR="002F45F2">
        <w:t>i</w:t>
      </w:r>
      <w:r>
        <w:t>t Ethernet/2 USB/1 USB Universal</w:t>
      </w:r>
    </w:p>
    <w:p w14:paraId="3ADA1158" w14:textId="77777777" w:rsidR="0020288B" w:rsidRDefault="0020288B" w:rsidP="0020288B">
      <w:pPr>
        <w:pStyle w:val="AnswerLineL50"/>
      </w:pPr>
      <w:r>
        <w:t>Escriba sus respuestas aquí.</w:t>
      </w:r>
    </w:p>
    <w:p w14:paraId="5AD83F80" w14:textId="77777777" w:rsidR="001741B6" w:rsidRDefault="001741B6" w:rsidP="001741B6">
      <w:pPr>
        <w:pStyle w:val="Ttulo3"/>
      </w:pPr>
      <w:r>
        <w:t>Identificar las interfaces de las redes LAN y WAN de un router Cisco.</w:t>
      </w:r>
    </w:p>
    <w:p w14:paraId="3508E5DF" w14:textId="77777777" w:rsidR="004C59D0" w:rsidRPr="004C59D0" w:rsidRDefault="004C59D0" w:rsidP="004C59D0">
      <w:pPr>
        <w:pStyle w:val="Ttulo4"/>
      </w:pPr>
      <w:r>
        <w:t>Pregunta:</w:t>
      </w:r>
    </w:p>
    <w:p w14:paraId="316763B8" w14:textId="47A8A0F0" w:rsidR="004C59D0" w:rsidRDefault="001741B6" w:rsidP="007756D2">
      <w:pPr>
        <w:pStyle w:val="SubStepAlpha"/>
        <w:spacing w:before="0"/>
      </w:pPr>
      <w:r>
        <w:t xml:space="preserve">¿Qué interfaces de las redes LAN y WAN están disponibles en el router </w:t>
      </w:r>
      <w:r w:rsidRPr="0094655E">
        <w:rPr>
          <w:b/>
        </w:rPr>
        <w:t>East</w:t>
      </w:r>
      <w:r>
        <w:t xml:space="preserve"> y cuántas hay?</w:t>
      </w:r>
    </w:p>
    <w:p w14:paraId="2B32DF7F" w14:textId="4F36BEA4" w:rsidR="003F7549" w:rsidRDefault="003F7549" w:rsidP="003F7549">
      <w:pPr>
        <w:pStyle w:val="SubStepAlpha"/>
        <w:numPr>
          <w:ilvl w:val="0"/>
          <w:numId w:val="0"/>
        </w:numPr>
        <w:spacing w:before="0"/>
        <w:ind w:left="720"/>
      </w:pPr>
      <w:r>
        <w:sym w:font="Wingdings" w:char="F0E0"/>
      </w:r>
      <w:r>
        <w:t>2 Interfaces WAN</w:t>
      </w:r>
    </w:p>
    <w:p w14:paraId="023C6CC1" w14:textId="69EA7C32" w:rsidR="003F7549" w:rsidRDefault="003F7549" w:rsidP="003F7549">
      <w:pPr>
        <w:pStyle w:val="SubStepAlpha"/>
        <w:numPr>
          <w:ilvl w:val="0"/>
          <w:numId w:val="0"/>
        </w:numPr>
        <w:spacing w:before="0"/>
        <w:ind w:left="720"/>
      </w:pPr>
      <w:r>
        <w:sym w:font="Wingdings" w:char="F0E0"/>
      </w:r>
      <w:r>
        <w:t>2 Gigab</w:t>
      </w:r>
      <w:r w:rsidR="002F45F2">
        <w:t>i</w:t>
      </w:r>
      <w:r>
        <w:t>t Ethernet</w:t>
      </w:r>
    </w:p>
    <w:p w14:paraId="66695D29" w14:textId="77777777" w:rsidR="0020288B" w:rsidRDefault="0020288B" w:rsidP="0020288B">
      <w:pPr>
        <w:pStyle w:val="AnswerLineL50"/>
      </w:pPr>
      <w:r>
        <w:t>Escriba sus respuestas aquí.</w:t>
      </w:r>
    </w:p>
    <w:p w14:paraId="440C6C3B" w14:textId="77777777" w:rsidR="003F7549" w:rsidRDefault="003F7549" w:rsidP="003F7549">
      <w:pPr>
        <w:pStyle w:val="SubStepAlpha"/>
        <w:numPr>
          <w:ilvl w:val="0"/>
          <w:numId w:val="0"/>
        </w:numPr>
        <w:ind w:left="720"/>
      </w:pPr>
    </w:p>
    <w:p w14:paraId="7327ED7F" w14:textId="5A748B2F" w:rsidR="001741B6" w:rsidRDefault="001741B6" w:rsidP="004C59D0">
      <w:pPr>
        <w:pStyle w:val="SubStepAlpha"/>
      </w:pPr>
      <w:r>
        <w:lastRenderedPageBreak/>
        <w:t xml:space="preserve">Haga clic en la ficha </w:t>
      </w:r>
      <w:r w:rsidRPr="00E23BDB">
        <w:rPr>
          <w:b/>
        </w:rPr>
        <w:t>CLI</w:t>
      </w:r>
      <w:r>
        <w:t xml:space="preserve"> , presione la tecla </w:t>
      </w:r>
      <w:r w:rsidRPr="00996193">
        <w:rPr>
          <w:b/>
        </w:rPr>
        <w:t>Intro</w:t>
      </w:r>
      <w:r>
        <w:t xml:space="preserve"> para acceder al símbolo del modo de usuario y escriba los siguientes comandos:</w:t>
      </w:r>
    </w:p>
    <w:p w14:paraId="5DCF07C9" w14:textId="77777777" w:rsidR="0030079C" w:rsidRDefault="0030079C" w:rsidP="0030079C">
      <w:pPr>
        <w:pStyle w:val="ConfigWindow"/>
      </w:pPr>
      <w:r>
        <w:t>Abrir una ventana de configuración</w:t>
      </w:r>
    </w:p>
    <w:p w14:paraId="6A6AA486" w14:textId="77777777" w:rsidR="001741B6" w:rsidRDefault="001741B6" w:rsidP="001741B6">
      <w:pPr>
        <w:pStyle w:val="CMD"/>
      </w:pPr>
      <w:r>
        <w:t xml:space="preserve">East&gt; </w:t>
      </w:r>
      <w:r>
        <w:rPr>
          <w:b/>
        </w:rPr>
        <w:t>show ip interface brief</w:t>
      </w:r>
    </w:p>
    <w:p w14:paraId="1836A836" w14:textId="77777777" w:rsidR="004C59D0" w:rsidRDefault="001741B6" w:rsidP="004C59D0">
      <w:pPr>
        <w:pStyle w:val="BodyTextL50"/>
      </w:pPr>
      <w:r>
        <w:t>El resultado verifica la cantidad correcta de interfaces y su designación. La interfaz vlan1 es una interfaz virtual que solo existe en software.</w:t>
      </w:r>
    </w:p>
    <w:p w14:paraId="03DFD8F1" w14:textId="77777777" w:rsidR="004C59D0" w:rsidRDefault="004C59D0" w:rsidP="004C59D0">
      <w:pPr>
        <w:pStyle w:val="Ttulo4"/>
      </w:pPr>
      <w:r>
        <w:t>Pregunta:</w:t>
      </w:r>
    </w:p>
    <w:p w14:paraId="3D92474E" w14:textId="2BA0EB53" w:rsidR="004C59D0" w:rsidRDefault="001741B6" w:rsidP="004C59D0">
      <w:pPr>
        <w:pStyle w:val="BodyTextL50"/>
        <w:spacing w:before="0"/>
      </w:pPr>
      <w:r>
        <w:t>¿Cuántas interfaces físicas se indican?</w:t>
      </w:r>
    </w:p>
    <w:p w14:paraId="5770AB77" w14:textId="2763D2DE" w:rsidR="003F7549" w:rsidRDefault="003F7549" w:rsidP="004C59D0">
      <w:pPr>
        <w:pStyle w:val="BodyTextL50"/>
        <w:spacing w:before="0"/>
      </w:pPr>
      <w:r w:rsidRPr="003F7549">
        <w:rPr>
          <w:noProof/>
        </w:rPr>
        <w:drawing>
          <wp:inline distT="0" distB="0" distL="0" distR="0" wp14:anchorId="3B9D474B" wp14:editId="1BC4EE60">
            <wp:extent cx="6154009" cy="1286054"/>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stretch>
                      <a:fillRect/>
                    </a:stretch>
                  </pic:blipFill>
                  <pic:spPr>
                    <a:xfrm>
                      <a:off x="0" y="0"/>
                      <a:ext cx="6154009" cy="1286054"/>
                    </a:xfrm>
                    <a:prstGeom prst="rect">
                      <a:avLst/>
                    </a:prstGeom>
                  </pic:spPr>
                </pic:pic>
              </a:graphicData>
            </a:graphic>
          </wp:inline>
        </w:drawing>
      </w:r>
    </w:p>
    <w:p w14:paraId="2FC64631" w14:textId="77777777" w:rsidR="0020288B" w:rsidRDefault="0020288B" w:rsidP="0020288B">
      <w:pPr>
        <w:pStyle w:val="AnswerLineL50"/>
      </w:pPr>
      <w:r>
        <w:t>Escriba sus respuestas aquí.</w:t>
      </w:r>
    </w:p>
    <w:p w14:paraId="647F8AE2" w14:textId="77777777" w:rsidR="004C59D0" w:rsidRDefault="001741B6" w:rsidP="004C59D0">
      <w:pPr>
        <w:pStyle w:val="SubStepAlpha"/>
      </w:pPr>
      <w:r>
        <w:t>Introduzca los siguientes comandos:</w:t>
      </w:r>
    </w:p>
    <w:p w14:paraId="0BFFEC14" w14:textId="4422EF23" w:rsidR="001741B6" w:rsidRDefault="001741B6" w:rsidP="001741B6">
      <w:pPr>
        <w:pStyle w:val="CMD"/>
        <w:rPr>
          <w:b/>
        </w:rPr>
      </w:pPr>
      <w:r>
        <w:t xml:space="preserve">East&gt; </w:t>
      </w:r>
      <w:r>
        <w:rPr>
          <w:b/>
        </w:rPr>
        <w:t>show interface gigabitethernet 0/0</w:t>
      </w:r>
    </w:p>
    <w:p w14:paraId="0B3CF380" w14:textId="3E827441" w:rsidR="004F794D" w:rsidRDefault="004F794D" w:rsidP="001741B6">
      <w:pPr>
        <w:pStyle w:val="CMD"/>
      </w:pPr>
      <w:r>
        <w:rPr>
          <w:noProof/>
        </w:rPr>
        <mc:AlternateContent>
          <mc:Choice Requires="wps">
            <w:drawing>
              <wp:anchor distT="0" distB="0" distL="114300" distR="114300" simplePos="0" relativeHeight="251659264" behindDoc="0" locked="0" layoutInCell="1" allowOverlap="1" wp14:anchorId="2DB2AE44" wp14:editId="5A9FF0FB">
                <wp:simplePos x="0" y="0"/>
                <wp:positionH relativeFrom="column">
                  <wp:posOffset>1695450</wp:posOffset>
                </wp:positionH>
                <wp:positionV relativeFrom="paragraph">
                  <wp:posOffset>519430</wp:posOffset>
                </wp:positionV>
                <wp:extent cx="1009650" cy="1428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009650"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E57B5" id="Rectángulo 6" o:spid="_x0000_s1026" style="position:absolute;margin-left:133.5pt;margin-top:40.9pt;width:79.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" filled="f" strokecolor="black [3213]" strokeweight="2pt"/>
            </w:pict>
          </mc:Fallback>
        </mc:AlternateContent>
      </w:r>
      <w:r w:rsidRPr="004F794D">
        <w:rPr>
          <w:noProof/>
        </w:rPr>
        <w:drawing>
          <wp:inline distT="0" distB="0" distL="0" distR="0" wp14:anchorId="2C1DEBE8" wp14:editId="12EFDF4D">
            <wp:extent cx="6268325" cy="3848637"/>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stretch>
                      <a:fillRect/>
                    </a:stretch>
                  </pic:blipFill>
                  <pic:spPr>
                    <a:xfrm>
                      <a:off x="0" y="0"/>
                      <a:ext cx="6268325" cy="3848637"/>
                    </a:xfrm>
                    <a:prstGeom prst="rect">
                      <a:avLst/>
                    </a:prstGeom>
                  </pic:spPr>
                </pic:pic>
              </a:graphicData>
            </a:graphic>
          </wp:inline>
        </w:drawing>
      </w:r>
    </w:p>
    <w:p w14:paraId="741064EC" w14:textId="77777777" w:rsidR="004C59D0" w:rsidRDefault="004C59D0" w:rsidP="004C59D0">
      <w:pPr>
        <w:pStyle w:val="Ttulo4"/>
      </w:pPr>
      <w:r>
        <w:t>Pregunta:</w:t>
      </w:r>
    </w:p>
    <w:p w14:paraId="33FCB1A3" w14:textId="52EF6F36" w:rsidR="004C59D0" w:rsidRDefault="001741B6" w:rsidP="004C59D0">
      <w:pPr>
        <w:pStyle w:val="BodyTextL50"/>
        <w:spacing w:before="0"/>
      </w:pPr>
      <w:r>
        <w:t>¿Cuál es el ancho de banda predeterminado de esta interfaz?</w:t>
      </w:r>
    </w:p>
    <w:p w14:paraId="468A5670" w14:textId="77777777" w:rsidR="004F794D" w:rsidRDefault="004F794D" w:rsidP="004C59D0">
      <w:pPr>
        <w:pStyle w:val="BodyTextL50"/>
        <w:spacing w:before="0"/>
      </w:pPr>
    </w:p>
    <w:p w14:paraId="00379675" w14:textId="77777777" w:rsidR="0020288B" w:rsidRDefault="0020288B" w:rsidP="0020288B">
      <w:pPr>
        <w:pStyle w:val="AnswerLineL50"/>
      </w:pPr>
      <w:r>
        <w:t>Escriba sus respuestas aquí.</w:t>
      </w:r>
    </w:p>
    <w:p w14:paraId="65CA8CBA" w14:textId="77777777" w:rsidR="004F794D" w:rsidRDefault="004F794D" w:rsidP="001741B6">
      <w:pPr>
        <w:pStyle w:val="CMD"/>
      </w:pPr>
    </w:p>
    <w:p w14:paraId="726A9925" w14:textId="77777777" w:rsidR="004F794D" w:rsidRDefault="004F794D" w:rsidP="001741B6">
      <w:pPr>
        <w:pStyle w:val="CMD"/>
      </w:pPr>
    </w:p>
    <w:p w14:paraId="6F93AA9E" w14:textId="7336794F" w:rsidR="001741B6" w:rsidRDefault="001741B6" w:rsidP="001741B6">
      <w:pPr>
        <w:pStyle w:val="CMD"/>
        <w:rPr>
          <w:b/>
        </w:rPr>
      </w:pPr>
      <w:r>
        <w:lastRenderedPageBreak/>
        <w:t xml:space="preserve">East&gt; </w:t>
      </w:r>
      <w:r w:rsidRPr="00E23BDB">
        <w:rPr>
          <w:b/>
        </w:rPr>
        <w:t>show interface serial 0/0/0</w:t>
      </w:r>
    </w:p>
    <w:p w14:paraId="0BD8B0EE" w14:textId="62163103" w:rsidR="004F794D" w:rsidRDefault="004F794D" w:rsidP="001741B6">
      <w:pPr>
        <w:pStyle w:val="CMD"/>
      </w:pPr>
      <w:r>
        <w:rPr>
          <w:noProof/>
        </w:rPr>
        <mc:AlternateContent>
          <mc:Choice Requires="wps">
            <w:drawing>
              <wp:anchor distT="0" distB="0" distL="114300" distR="114300" simplePos="0" relativeHeight="251661312" behindDoc="0" locked="0" layoutInCell="1" allowOverlap="1" wp14:anchorId="08632938" wp14:editId="09E6DB68">
                <wp:simplePos x="0" y="0"/>
                <wp:positionH relativeFrom="column">
                  <wp:posOffset>1685925</wp:posOffset>
                </wp:positionH>
                <wp:positionV relativeFrom="paragraph">
                  <wp:posOffset>525145</wp:posOffset>
                </wp:positionV>
                <wp:extent cx="866775" cy="1619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86677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E733B" id="Rectángulo 7" o:spid="_x0000_s1026" style="position:absolute;margin-left:132.75pt;margin-top:41.35pt;width:68.2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" filled="f" strokecolor="black [3213]" strokeweight="2pt"/>
            </w:pict>
          </mc:Fallback>
        </mc:AlternateContent>
      </w:r>
      <w:r w:rsidRPr="004F794D">
        <w:rPr>
          <w:noProof/>
        </w:rPr>
        <w:drawing>
          <wp:inline distT="0" distB="0" distL="0" distR="0" wp14:anchorId="192EC458" wp14:editId="322F2E26">
            <wp:extent cx="5477639" cy="3315163"/>
            <wp:effectExtent l="0" t="0" r="0"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4"/>
                    <a:stretch>
                      <a:fillRect/>
                    </a:stretch>
                  </pic:blipFill>
                  <pic:spPr>
                    <a:xfrm>
                      <a:off x="0" y="0"/>
                      <a:ext cx="5477639" cy="3315163"/>
                    </a:xfrm>
                    <a:prstGeom prst="rect">
                      <a:avLst/>
                    </a:prstGeom>
                  </pic:spPr>
                </pic:pic>
              </a:graphicData>
            </a:graphic>
          </wp:inline>
        </w:drawing>
      </w:r>
    </w:p>
    <w:p w14:paraId="0F055E5F" w14:textId="77777777" w:rsidR="00046C78" w:rsidRDefault="00046C78" w:rsidP="00046C78">
      <w:pPr>
        <w:pStyle w:val="Ttulo4"/>
      </w:pPr>
      <w:r>
        <w:t>Pregunta:</w:t>
      </w:r>
    </w:p>
    <w:p w14:paraId="5C0224D2" w14:textId="77777777" w:rsidR="00046C78" w:rsidRDefault="001741B6" w:rsidP="00046C78">
      <w:pPr>
        <w:pStyle w:val="BodyTextL50"/>
        <w:spacing w:before="0"/>
      </w:pPr>
      <w:r>
        <w:t>¿Cuál es el ancho de banda predeterminado de esta interfaz?</w:t>
      </w:r>
    </w:p>
    <w:p w14:paraId="594B82F9" w14:textId="77777777" w:rsidR="0020288B" w:rsidRDefault="0020288B" w:rsidP="0020288B">
      <w:pPr>
        <w:pStyle w:val="AnswerLineL50"/>
      </w:pPr>
      <w:r>
        <w:t>Escriba sus respuestas aquí.</w:t>
      </w:r>
    </w:p>
    <w:p w14:paraId="40EC7FDF" w14:textId="77777777" w:rsidR="001741B6" w:rsidRPr="00E23BDB" w:rsidRDefault="001741B6" w:rsidP="001741B6">
      <w:pPr>
        <w:pStyle w:val="BodyTextL50"/>
      </w:pPr>
      <w:r>
        <w:rPr>
          <w:b/>
        </w:rPr>
        <w:t xml:space="preserve">Nota: </w:t>
      </w:r>
      <w:r>
        <w:t>los procesos de routing usan el ancho de banda en las interfaces seriales para determinar la mejor ruta hacia un destino. Esto no indica el ancho de banda real de la interfaz. El ancho de banda real se negocia con un proveedor de servicios.</w:t>
      </w:r>
    </w:p>
    <w:p w14:paraId="4BF259B0" w14:textId="77777777" w:rsidR="001741B6" w:rsidRDefault="001741B6" w:rsidP="00046C78">
      <w:pPr>
        <w:pStyle w:val="Ttulo3"/>
      </w:pPr>
      <w:r>
        <w:t>Identificar las ranuras de expansión.</w:t>
      </w:r>
    </w:p>
    <w:p w14:paraId="2B67A050" w14:textId="77777777" w:rsidR="00046C78" w:rsidRPr="00046C78" w:rsidRDefault="00046C78" w:rsidP="00CE7392">
      <w:pPr>
        <w:pStyle w:val="Ttulo4"/>
        <w:ind w:left="360"/>
      </w:pPr>
      <w:r>
        <w:t>Preguntas:</w:t>
      </w:r>
    </w:p>
    <w:p w14:paraId="417DDBB4" w14:textId="48998AF9" w:rsidR="00046C78" w:rsidRDefault="00A414FE" w:rsidP="00046C78">
      <w:pPr>
        <w:pStyle w:val="BodyTextL25"/>
        <w:spacing w:before="0"/>
      </w:pPr>
      <w:r>
        <w:rPr>
          <w:noProof/>
        </w:rPr>
        <mc:AlternateContent>
          <mc:Choice Requires="wps">
            <w:drawing>
              <wp:anchor distT="0" distB="0" distL="114300" distR="114300" simplePos="0" relativeHeight="251662336" behindDoc="0" locked="0" layoutInCell="1" allowOverlap="1" wp14:anchorId="45755D01" wp14:editId="00791590">
                <wp:simplePos x="0" y="0"/>
                <wp:positionH relativeFrom="column">
                  <wp:posOffset>771525</wp:posOffset>
                </wp:positionH>
                <wp:positionV relativeFrom="paragraph">
                  <wp:posOffset>128270</wp:posOffset>
                </wp:positionV>
                <wp:extent cx="0" cy="466725"/>
                <wp:effectExtent l="114300" t="0" r="133350" b="47625"/>
                <wp:wrapNone/>
                <wp:docPr id="9" name="Conector recto de flecha 9"/>
                <wp:cNvGraphicFramePr/>
                <a:graphic xmlns:a="http://schemas.openxmlformats.org/drawingml/2006/main">
                  <a:graphicData uri="http://schemas.microsoft.com/office/word/2010/wordprocessingShape">
                    <wps:wsp>
                      <wps:cNvCnPr/>
                      <wps:spPr>
                        <a:xfrm>
                          <a:off x="0" y="0"/>
                          <a:ext cx="0" cy="466725"/>
                        </a:xfrm>
                        <a:prstGeom prst="straightConnector1">
                          <a:avLst/>
                        </a:prstGeom>
                        <a:ln w="571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E16D8F" id="_x0000_t32" coordsize="21600,21600" o:spt="32" o:oned="t" path="m,l21600,21600e" filled="f">
                <v:path arrowok="t" fillok="f" o:connecttype="none"/>
                <o:lock v:ext="edit" shapetype="t"/>
              </v:shapetype>
              <v:shape id="Conector recto de flecha 9" o:spid="_x0000_s1026" type="#_x0000_t32" style="position:absolute;margin-left:60.75pt;margin-top:10.1pt;width:0;height:3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" strokecolor="yellow" strokeweight="4.5pt">
                <v:stroke endarrow="block"/>
              </v:shape>
            </w:pict>
          </mc:Fallback>
        </mc:AlternateContent>
      </w:r>
      <w:r w:rsidR="001741B6">
        <w:t xml:space="preserve">¿Cuántas ranuras de expansión están disponibles para agregar más módulos al router </w:t>
      </w:r>
      <w:r w:rsidR="001741B6" w:rsidRPr="00E23BDB">
        <w:rPr>
          <w:b/>
        </w:rPr>
        <w:t>East</w:t>
      </w:r>
      <w:r w:rsidR="001741B6">
        <w:t>?</w:t>
      </w:r>
    </w:p>
    <w:p w14:paraId="035AFFC5" w14:textId="07053337" w:rsidR="00A414FE" w:rsidRDefault="00A414FE" w:rsidP="00046C78">
      <w:pPr>
        <w:pStyle w:val="BodyTextL25"/>
        <w:spacing w:before="0"/>
      </w:pPr>
      <w:r w:rsidRPr="00A414FE">
        <w:rPr>
          <w:noProof/>
        </w:rPr>
        <w:drawing>
          <wp:inline distT="0" distB="0" distL="0" distR="0" wp14:anchorId="6D8A8916" wp14:editId="76BA1576">
            <wp:extent cx="3429479" cy="952633"/>
            <wp:effectExtent l="0" t="0" r="0" b="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5"/>
                    <a:stretch>
                      <a:fillRect/>
                    </a:stretch>
                  </pic:blipFill>
                  <pic:spPr>
                    <a:xfrm>
                      <a:off x="0" y="0"/>
                      <a:ext cx="3429479" cy="952633"/>
                    </a:xfrm>
                    <a:prstGeom prst="rect">
                      <a:avLst/>
                    </a:prstGeom>
                  </pic:spPr>
                </pic:pic>
              </a:graphicData>
            </a:graphic>
          </wp:inline>
        </w:drawing>
      </w:r>
    </w:p>
    <w:p w14:paraId="4A5E50C9" w14:textId="6B747F77" w:rsidR="00A414FE" w:rsidRDefault="00A414FE" w:rsidP="00046C78">
      <w:pPr>
        <w:pStyle w:val="BodyTextL25"/>
        <w:spacing w:before="0"/>
      </w:pPr>
      <w:r>
        <w:sym w:font="Wingdings" w:char="F0E0"/>
      </w:r>
      <w:r>
        <w:t>En principio sólo hay 1 disponible ya que el otro espacio está cerrado-sellado.</w:t>
      </w:r>
    </w:p>
    <w:p w14:paraId="14625C8A" w14:textId="77777777" w:rsidR="0020288B" w:rsidRDefault="0020288B" w:rsidP="0020288B">
      <w:pPr>
        <w:pStyle w:val="AnswerLineL50"/>
      </w:pPr>
      <w:r>
        <w:t>Escriba sus respuestas aquí.</w:t>
      </w:r>
    </w:p>
    <w:p w14:paraId="1C84CCF0" w14:textId="2C398502" w:rsidR="00046C78" w:rsidRDefault="001741B6" w:rsidP="00046C78">
      <w:pPr>
        <w:pStyle w:val="BodyTextL25"/>
      </w:pPr>
      <w:r>
        <w:t xml:space="preserve">Haga clic en </w:t>
      </w:r>
      <w:r>
        <w:rPr>
          <w:b/>
        </w:rPr>
        <w:t>Switch2.</w:t>
      </w:r>
      <w:r>
        <w:t xml:space="preserve"> ¿Cuántas ranuras de expansión están disponibles?</w:t>
      </w:r>
    </w:p>
    <w:p w14:paraId="35B07A44" w14:textId="0F1FCCBD" w:rsidR="00324C0F" w:rsidRDefault="00324C0F" w:rsidP="00046C78">
      <w:pPr>
        <w:pStyle w:val="BodyTextL25"/>
      </w:pPr>
      <w:r w:rsidRPr="00324C0F">
        <w:rPr>
          <w:noProof/>
        </w:rPr>
        <w:drawing>
          <wp:inline distT="0" distB="0" distL="0" distR="0" wp14:anchorId="24647F36" wp14:editId="3E70F97C">
            <wp:extent cx="4582164" cy="514422"/>
            <wp:effectExtent l="0" t="0" r="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6"/>
                    <a:stretch>
                      <a:fillRect/>
                    </a:stretch>
                  </pic:blipFill>
                  <pic:spPr>
                    <a:xfrm>
                      <a:off x="0" y="0"/>
                      <a:ext cx="4582164" cy="514422"/>
                    </a:xfrm>
                    <a:prstGeom prst="rect">
                      <a:avLst/>
                    </a:prstGeom>
                  </pic:spPr>
                </pic:pic>
              </a:graphicData>
            </a:graphic>
          </wp:inline>
        </w:drawing>
      </w:r>
    </w:p>
    <w:p w14:paraId="51FE1519" w14:textId="13F63154" w:rsidR="00324C0F" w:rsidRDefault="00324C0F" w:rsidP="00324C0F">
      <w:pPr>
        <w:pStyle w:val="BodyTextL25"/>
        <w:numPr>
          <w:ilvl w:val="0"/>
          <w:numId w:val="11"/>
        </w:numPr>
      </w:pPr>
      <w:r>
        <w:t>Sólo hay 1 disponible ya que el resto están cerrados-sellados.</w:t>
      </w:r>
    </w:p>
    <w:p w14:paraId="2DB6CC82" w14:textId="77777777" w:rsidR="0020288B" w:rsidRDefault="0020288B" w:rsidP="0020288B">
      <w:pPr>
        <w:pStyle w:val="AnswerLineL50"/>
      </w:pPr>
      <w:r>
        <w:t>Escriba sus respuestas aquí.</w:t>
      </w:r>
    </w:p>
    <w:p w14:paraId="58D06F57" w14:textId="77777777" w:rsidR="001741B6" w:rsidRDefault="001741B6" w:rsidP="00046C78">
      <w:pPr>
        <w:pStyle w:val="Ttulo2"/>
      </w:pPr>
      <w:r>
        <w:lastRenderedPageBreak/>
        <w:t>Seleccionar los módulos correctos para la conectividad</w:t>
      </w:r>
    </w:p>
    <w:p w14:paraId="4F4C4DD2" w14:textId="77777777" w:rsidR="001741B6" w:rsidRDefault="001741B6" w:rsidP="00046C78">
      <w:pPr>
        <w:pStyle w:val="Ttulo3"/>
      </w:pPr>
      <w:r>
        <w:t>Determinar qué módulos proporcionan la conectividad requerida.</w:t>
      </w:r>
    </w:p>
    <w:p w14:paraId="3D525CBD" w14:textId="77777777" w:rsidR="001741B6" w:rsidRDefault="001741B6" w:rsidP="00CE7392">
      <w:pPr>
        <w:pStyle w:val="SubStepAlpha"/>
      </w:pPr>
      <w:r>
        <w:t xml:space="preserve">Haga clic en </w:t>
      </w:r>
      <w:r>
        <w:rPr>
          <w:b/>
        </w:rPr>
        <w:t xml:space="preserve">East </w:t>
      </w:r>
      <w:r>
        <w:t xml:space="preserve">y, a continuación, haga clic en la ficha </w:t>
      </w:r>
      <w:r w:rsidRPr="00DD44A6">
        <w:rPr>
          <w:b/>
        </w:rPr>
        <w:t>Physical (Capa física)</w:t>
      </w:r>
      <w:r>
        <w:t xml:space="preserve">. En el lado izquierdo, debajo de la etiqueta </w:t>
      </w:r>
      <w:r w:rsidRPr="00DD44A6">
        <w:rPr>
          <w:b/>
        </w:rPr>
        <w:t>Modules (Módulos)</w:t>
      </w:r>
      <w:r>
        <w:t>, se ven las opciones disponibles para expandir las funcionalidades del router. Haga clic en cada módulo. En la parte inferior, se muestra una imagen y una descripción. Familiarícese con estas opciones.</w:t>
      </w:r>
    </w:p>
    <w:p w14:paraId="1BBC8445" w14:textId="77777777" w:rsidR="00CE7392" w:rsidRDefault="00CE7392" w:rsidP="00CE7392">
      <w:pPr>
        <w:pStyle w:val="Ttulo4"/>
      </w:pPr>
      <w:r>
        <w:t>Preguntas:</w:t>
      </w:r>
    </w:p>
    <w:p w14:paraId="2A2B1B17" w14:textId="3838DAEC" w:rsidR="00CE7392" w:rsidRDefault="001741B6" w:rsidP="00CE7392">
      <w:pPr>
        <w:pStyle w:val="SubStepNum"/>
        <w:spacing w:before="0"/>
      </w:pPr>
      <w:r>
        <w:t xml:space="preserve">Debe conectar las PC 1, 2 y 3 al router </w:t>
      </w:r>
      <w:r w:rsidRPr="00DD44A6">
        <w:rPr>
          <w:b/>
        </w:rPr>
        <w:t>East</w:t>
      </w:r>
      <w:r>
        <w:t xml:space="preserve">, pero no cuenta con los fondos necesarios para adquirir un nuevo switch. ¿Qué módulo puede usar para conectar las tres PC al router </w:t>
      </w:r>
      <w:r w:rsidRPr="00DD44A6">
        <w:rPr>
          <w:b/>
        </w:rPr>
        <w:t>East</w:t>
      </w:r>
      <w:r>
        <w:t>?</w:t>
      </w:r>
    </w:p>
    <w:p w14:paraId="78336706" w14:textId="395CB3EF" w:rsidR="003F4C7E" w:rsidRDefault="003F4C7E" w:rsidP="003F4C7E">
      <w:pPr>
        <w:pStyle w:val="SubStepNum"/>
        <w:numPr>
          <w:ilvl w:val="0"/>
          <w:numId w:val="0"/>
        </w:numPr>
        <w:spacing w:before="0"/>
        <w:ind w:left="1080"/>
      </w:pPr>
      <w:r>
        <w:rPr>
          <w:noProof/>
        </w:rPr>
        <mc:AlternateContent>
          <mc:Choice Requires="wps">
            <w:drawing>
              <wp:anchor distT="0" distB="0" distL="114300" distR="114300" simplePos="0" relativeHeight="251664384" behindDoc="0" locked="0" layoutInCell="1" allowOverlap="1" wp14:anchorId="346F9EB5" wp14:editId="24805473">
                <wp:simplePos x="0" y="0"/>
                <wp:positionH relativeFrom="column">
                  <wp:posOffset>1543050</wp:posOffset>
                </wp:positionH>
                <wp:positionV relativeFrom="paragraph">
                  <wp:posOffset>379730</wp:posOffset>
                </wp:positionV>
                <wp:extent cx="914400" cy="714375"/>
                <wp:effectExtent l="19050" t="19050" r="57150" b="47625"/>
                <wp:wrapNone/>
                <wp:docPr id="12" name="Conector recto de flecha 12"/>
                <wp:cNvGraphicFramePr/>
                <a:graphic xmlns:a="http://schemas.openxmlformats.org/drawingml/2006/main">
                  <a:graphicData uri="http://schemas.microsoft.com/office/word/2010/wordprocessingShape">
                    <wps:wsp>
                      <wps:cNvCnPr/>
                      <wps:spPr>
                        <a:xfrm>
                          <a:off x="0" y="0"/>
                          <a:ext cx="914400" cy="714375"/>
                        </a:xfrm>
                        <a:prstGeom prst="straightConnector1">
                          <a:avLst/>
                        </a:prstGeom>
                        <a:ln w="571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D3773" id="Conector recto de flecha 12" o:spid="_x0000_s1026" type="#_x0000_t32" style="position:absolute;margin-left:121.5pt;margin-top:29.9pt;width:1in;height:5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" strokecolor="yellow" strokeweight="4.5pt">
                <v:stroke endarrow="block"/>
              </v:shape>
            </w:pict>
          </mc:Fallback>
        </mc:AlternateContent>
      </w:r>
      <w:r w:rsidRPr="003F4C7E">
        <w:rPr>
          <w:noProof/>
        </w:rPr>
        <w:drawing>
          <wp:inline distT="0" distB="0" distL="0" distR="0" wp14:anchorId="1548015E" wp14:editId="06692ECC">
            <wp:extent cx="4629796" cy="1914792"/>
            <wp:effectExtent l="0" t="0" r="0" b="9525"/>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17"/>
                    <a:stretch>
                      <a:fillRect/>
                    </a:stretch>
                  </pic:blipFill>
                  <pic:spPr>
                    <a:xfrm>
                      <a:off x="0" y="0"/>
                      <a:ext cx="4629796" cy="1914792"/>
                    </a:xfrm>
                    <a:prstGeom prst="rect">
                      <a:avLst/>
                    </a:prstGeom>
                  </pic:spPr>
                </pic:pic>
              </a:graphicData>
            </a:graphic>
          </wp:inline>
        </w:drawing>
      </w:r>
    </w:p>
    <w:p w14:paraId="52BB1AE5" w14:textId="77777777" w:rsidR="0020288B" w:rsidRDefault="0020288B" w:rsidP="0020288B">
      <w:pPr>
        <w:pStyle w:val="AnswerLineL50"/>
      </w:pPr>
      <w:r>
        <w:t>Escriba sus respuestas aquí.</w:t>
      </w:r>
    </w:p>
    <w:p w14:paraId="6F039F5A" w14:textId="40AFF1ED" w:rsidR="00CE7392" w:rsidRDefault="001741B6" w:rsidP="00CE7392">
      <w:pPr>
        <w:pStyle w:val="SubStepNum"/>
      </w:pPr>
      <w:r>
        <w:t>¿Cuántos hosts puede conectar al router mediante este módulo?</w:t>
      </w:r>
    </w:p>
    <w:p w14:paraId="38E0D8A8" w14:textId="2821E5EC" w:rsidR="003F4C7E" w:rsidRDefault="003F4C7E" w:rsidP="003F4C7E">
      <w:pPr>
        <w:pStyle w:val="SubStepNum"/>
        <w:numPr>
          <w:ilvl w:val="0"/>
          <w:numId w:val="0"/>
        </w:numPr>
        <w:ind w:left="1080"/>
      </w:pPr>
      <w:r>
        <w:rPr>
          <w:noProof/>
        </w:rPr>
        <mc:AlternateContent>
          <mc:Choice Requires="wps">
            <w:drawing>
              <wp:anchor distT="0" distB="0" distL="114300" distR="114300" simplePos="0" relativeHeight="251666432" behindDoc="0" locked="0" layoutInCell="1" allowOverlap="1" wp14:anchorId="377E4B21" wp14:editId="29DE0C94">
                <wp:simplePos x="0" y="0"/>
                <wp:positionH relativeFrom="column">
                  <wp:posOffset>685800</wp:posOffset>
                </wp:positionH>
                <wp:positionV relativeFrom="paragraph">
                  <wp:posOffset>382905</wp:posOffset>
                </wp:positionV>
                <wp:extent cx="1857375" cy="14287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1857375"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01FDC" id="Rectángulo 14" o:spid="_x0000_s1026" style="position:absolute;margin-left:54pt;margin-top:30.15pt;width:146.2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" filled="f" strokecolor="black [3213]" strokeweight="2pt"/>
            </w:pict>
          </mc:Fallback>
        </mc:AlternateContent>
      </w:r>
      <w:r w:rsidRPr="003F4C7E">
        <w:rPr>
          <w:noProof/>
        </w:rPr>
        <w:drawing>
          <wp:inline distT="0" distB="0" distL="0" distR="0" wp14:anchorId="7E9DFEB0" wp14:editId="0E40A7DE">
            <wp:extent cx="4810796" cy="1590897"/>
            <wp:effectExtent l="0" t="0" r="8890" b="9525"/>
            <wp:docPr id="13" name="Imagen 1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 Carta&#10;&#10;Descripción generada automáticamente"/>
                    <pic:cNvPicPr/>
                  </pic:nvPicPr>
                  <pic:blipFill>
                    <a:blip r:embed="rId18"/>
                    <a:stretch>
                      <a:fillRect/>
                    </a:stretch>
                  </pic:blipFill>
                  <pic:spPr>
                    <a:xfrm>
                      <a:off x="0" y="0"/>
                      <a:ext cx="4810796" cy="1590897"/>
                    </a:xfrm>
                    <a:prstGeom prst="rect">
                      <a:avLst/>
                    </a:prstGeom>
                  </pic:spPr>
                </pic:pic>
              </a:graphicData>
            </a:graphic>
          </wp:inline>
        </w:drawing>
      </w:r>
    </w:p>
    <w:p w14:paraId="7DCB2184" w14:textId="6B0312A4" w:rsidR="003F4C7E" w:rsidRDefault="003F4C7E" w:rsidP="003F4C7E">
      <w:pPr>
        <w:pStyle w:val="SubStepNum"/>
        <w:numPr>
          <w:ilvl w:val="0"/>
          <w:numId w:val="0"/>
        </w:numPr>
        <w:ind w:left="1080"/>
      </w:pPr>
      <w:r>
        <w:sym w:font="Wingdings" w:char="F0E0"/>
      </w:r>
      <w:r>
        <w:t>4</w:t>
      </w:r>
    </w:p>
    <w:p w14:paraId="79052991" w14:textId="77777777" w:rsidR="0020288B" w:rsidRDefault="0020288B" w:rsidP="0020288B">
      <w:pPr>
        <w:pStyle w:val="AnswerLineL50"/>
      </w:pPr>
      <w:r>
        <w:t>Escriba sus respuestas aquí.</w:t>
      </w:r>
    </w:p>
    <w:p w14:paraId="4FC1BE83" w14:textId="77777777" w:rsidR="0029526B" w:rsidRDefault="0029526B">
      <w:pPr>
        <w:spacing w:before="0" w:after="0" w:line="240" w:lineRule="auto"/>
        <w:rPr>
          <w:sz w:val="20"/>
        </w:rPr>
      </w:pPr>
      <w:r>
        <w:br w:type="page"/>
      </w:r>
    </w:p>
    <w:p w14:paraId="561892D7" w14:textId="489D25D9" w:rsidR="00CE7392" w:rsidRDefault="001741B6" w:rsidP="00CE7392">
      <w:pPr>
        <w:pStyle w:val="SubStepAlpha"/>
      </w:pPr>
      <w:r>
        <w:lastRenderedPageBreak/>
        <w:t xml:space="preserve">Haga clic en </w:t>
      </w:r>
      <w:r w:rsidRPr="00DD44A6">
        <w:rPr>
          <w:b/>
        </w:rPr>
        <w:t>Switch2.</w:t>
      </w:r>
    </w:p>
    <w:p w14:paraId="07C622FE" w14:textId="77777777" w:rsidR="00CE7392" w:rsidRDefault="00CE7392" w:rsidP="00CE7392">
      <w:pPr>
        <w:pStyle w:val="Ttulo4"/>
      </w:pPr>
      <w:r>
        <w:t>Pregunta:</w:t>
      </w:r>
    </w:p>
    <w:p w14:paraId="5739186E" w14:textId="20BAF37D" w:rsidR="00CE7392" w:rsidRDefault="001741B6" w:rsidP="00CE7392">
      <w:pPr>
        <w:pStyle w:val="BodyTextL50"/>
        <w:spacing w:before="0"/>
      </w:pPr>
      <w:r>
        <w:t xml:space="preserve">¿Qué módulo puede insertar para proporcionar una conexión óptica Gigabit al </w:t>
      </w:r>
      <w:r w:rsidRPr="0010726D">
        <w:rPr>
          <w:b/>
        </w:rPr>
        <w:t>Switch3</w:t>
      </w:r>
      <w:r>
        <w:t>?</w:t>
      </w:r>
    </w:p>
    <w:p w14:paraId="3F1BCD1D" w14:textId="1C4C47FC" w:rsidR="0029526B" w:rsidRDefault="0029526B" w:rsidP="00CE7392">
      <w:pPr>
        <w:pStyle w:val="BodyTextL50"/>
        <w:spacing w:before="0"/>
      </w:pPr>
      <w:r>
        <w:rPr>
          <w:noProof/>
        </w:rPr>
        <mc:AlternateContent>
          <mc:Choice Requires="wps">
            <w:drawing>
              <wp:anchor distT="0" distB="0" distL="114300" distR="114300" simplePos="0" relativeHeight="251668480" behindDoc="0" locked="0" layoutInCell="1" allowOverlap="1" wp14:anchorId="49482CAC" wp14:editId="7EFC2813">
                <wp:simplePos x="0" y="0"/>
                <wp:positionH relativeFrom="column">
                  <wp:posOffset>1724025</wp:posOffset>
                </wp:positionH>
                <wp:positionV relativeFrom="paragraph">
                  <wp:posOffset>838200</wp:posOffset>
                </wp:positionV>
                <wp:extent cx="3048000" cy="45719"/>
                <wp:effectExtent l="0" t="114300" r="0" b="107315"/>
                <wp:wrapNone/>
                <wp:docPr id="16" name="Conector recto de flecha 16"/>
                <wp:cNvGraphicFramePr/>
                <a:graphic xmlns:a="http://schemas.openxmlformats.org/drawingml/2006/main">
                  <a:graphicData uri="http://schemas.microsoft.com/office/word/2010/wordprocessingShape">
                    <wps:wsp>
                      <wps:cNvCnPr/>
                      <wps:spPr>
                        <a:xfrm flipV="1">
                          <a:off x="0" y="0"/>
                          <a:ext cx="3048000" cy="45719"/>
                        </a:xfrm>
                        <a:prstGeom prst="straightConnector1">
                          <a:avLst/>
                        </a:prstGeom>
                        <a:ln w="571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4F825" id="Conector recto de flecha 16" o:spid="_x0000_s1026" type="#_x0000_t32" style="position:absolute;margin-left:135.75pt;margin-top:66pt;width:240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" strokecolor="yellow" strokeweight="4.5pt">
                <v:stroke endarrow="block"/>
              </v:shape>
            </w:pict>
          </mc:Fallback>
        </mc:AlternateContent>
      </w:r>
      <w:r w:rsidRPr="0029526B">
        <w:rPr>
          <w:noProof/>
        </w:rPr>
        <w:drawing>
          <wp:inline distT="0" distB="0" distL="0" distR="0" wp14:anchorId="3958F583" wp14:editId="24CF87E5">
            <wp:extent cx="6373114" cy="1771897"/>
            <wp:effectExtent l="0" t="0" r="8890" b="0"/>
            <wp:docPr id="15" name="Imagen 15" descr="Interfaz de usuario gráfica,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PowerPoint&#10;&#10;Descripción generada automáticamente"/>
                    <pic:cNvPicPr/>
                  </pic:nvPicPr>
                  <pic:blipFill>
                    <a:blip r:embed="rId19"/>
                    <a:stretch>
                      <a:fillRect/>
                    </a:stretch>
                  </pic:blipFill>
                  <pic:spPr>
                    <a:xfrm>
                      <a:off x="0" y="0"/>
                      <a:ext cx="6373114" cy="1771897"/>
                    </a:xfrm>
                    <a:prstGeom prst="rect">
                      <a:avLst/>
                    </a:prstGeom>
                  </pic:spPr>
                </pic:pic>
              </a:graphicData>
            </a:graphic>
          </wp:inline>
        </w:drawing>
      </w:r>
    </w:p>
    <w:p w14:paraId="74F8628A" w14:textId="35725A3A" w:rsidR="0029526B" w:rsidRDefault="0029526B" w:rsidP="00CE7392">
      <w:pPr>
        <w:pStyle w:val="BodyTextL50"/>
        <w:spacing w:before="0"/>
      </w:pPr>
      <w:r>
        <w:rPr>
          <w:noProof/>
        </w:rPr>
        <mc:AlternateContent>
          <mc:Choice Requires="wps">
            <w:drawing>
              <wp:anchor distT="0" distB="0" distL="114300" distR="114300" simplePos="0" relativeHeight="251672576" behindDoc="0" locked="0" layoutInCell="1" allowOverlap="1" wp14:anchorId="165916C2" wp14:editId="05B5D9FE">
                <wp:simplePos x="0" y="0"/>
                <wp:positionH relativeFrom="column">
                  <wp:posOffset>5076825</wp:posOffset>
                </wp:positionH>
                <wp:positionV relativeFrom="paragraph">
                  <wp:posOffset>9525</wp:posOffset>
                </wp:positionV>
                <wp:extent cx="819150" cy="200025"/>
                <wp:effectExtent l="0" t="0" r="19050" b="28575"/>
                <wp:wrapNone/>
                <wp:docPr id="19" name="Rectángulo 19"/>
                <wp:cNvGraphicFramePr/>
                <a:graphic xmlns:a="http://schemas.openxmlformats.org/drawingml/2006/main">
                  <a:graphicData uri="http://schemas.microsoft.com/office/word/2010/wordprocessingShape">
                    <wps:wsp>
                      <wps:cNvSpPr/>
                      <wps:spPr>
                        <a:xfrm>
                          <a:off x="0" y="0"/>
                          <a:ext cx="819150"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2A81C" id="Rectángulo 19" o:spid="_x0000_s1026" style="position:absolute;margin-left:399.75pt;margin-top:.75pt;width:64.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" filled="f" strokecolor="black [3213]" strokeweight="2pt"/>
            </w:pict>
          </mc:Fallback>
        </mc:AlternateContent>
      </w:r>
      <w:r>
        <w:rPr>
          <w:noProof/>
        </w:rPr>
        <mc:AlternateContent>
          <mc:Choice Requires="wps">
            <w:drawing>
              <wp:anchor distT="0" distB="0" distL="114300" distR="114300" simplePos="0" relativeHeight="251670528" behindDoc="0" locked="0" layoutInCell="1" allowOverlap="1" wp14:anchorId="3784181B" wp14:editId="6AF95ED7">
                <wp:simplePos x="0" y="0"/>
                <wp:positionH relativeFrom="column">
                  <wp:posOffset>485776</wp:posOffset>
                </wp:positionH>
                <wp:positionV relativeFrom="paragraph">
                  <wp:posOffset>161925</wp:posOffset>
                </wp:positionV>
                <wp:extent cx="342900" cy="16192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342900"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7230B" id="Rectángulo 18" o:spid="_x0000_s1026" style="position:absolute;margin-left:38.25pt;margin-top:12.75pt;width:27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" filled="f" strokecolor="black [3213]" strokeweight="2pt"/>
            </w:pict>
          </mc:Fallback>
        </mc:AlternateContent>
      </w:r>
      <w:r w:rsidRPr="0029526B">
        <w:rPr>
          <w:noProof/>
        </w:rPr>
        <w:drawing>
          <wp:inline distT="0" distB="0" distL="0" distR="0" wp14:anchorId="0A26DA10" wp14:editId="0F885CFA">
            <wp:extent cx="6354062" cy="885949"/>
            <wp:effectExtent l="0" t="0" r="0" b="9525"/>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 Carta&#10;&#10;Descripción generada automáticamente"/>
                    <pic:cNvPicPr/>
                  </pic:nvPicPr>
                  <pic:blipFill>
                    <a:blip r:embed="rId20"/>
                    <a:stretch>
                      <a:fillRect/>
                    </a:stretch>
                  </pic:blipFill>
                  <pic:spPr>
                    <a:xfrm>
                      <a:off x="0" y="0"/>
                      <a:ext cx="6354062" cy="885949"/>
                    </a:xfrm>
                    <a:prstGeom prst="rect">
                      <a:avLst/>
                    </a:prstGeom>
                  </pic:spPr>
                </pic:pic>
              </a:graphicData>
            </a:graphic>
          </wp:inline>
        </w:drawing>
      </w:r>
    </w:p>
    <w:p w14:paraId="446B099B" w14:textId="77777777" w:rsidR="0020288B" w:rsidRDefault="0020288B" w:rsidP="0020288B">
      <w:pPr>
        <w:pStyle w:val="AnswerLineL50"/>
      </w:pPr>
      <w:r>
        <w:t>Escriba sus respuestas aquí.</w:t>
      </w:r>
    </w:p>
    <w:p w14:paraId="595C4A63" w14:textId="77777777" w:rsidR="001741B6" w:rsidRDefault="001741B6" w:rsidP="00CE7392">
      <w:pPr>
        <w:pStyle w:val="Ttulo3"/>
      </w:pPr>
      <w:r>
        <w:t>Agregar los módulos correctos y encender los dispositivos.</w:t>
      </w:r>
    </w:p>
    <w:p w14:paraId="449E91F4" w14:textId="77777777" w:rsidR="001741B6" w:rsidRDefault="001741B6" w:rsidP="00CE7392">
      <w:pPr>
        <w:pStyle w:val="SubStepAlpha"/>
      </w:pPr>
      <w:r>
        <w:t xml:space="preserve">Haga clic en </w:t>
      </w:r>
      <w:r w:rsidRPr="00543E07">
        <w:rPr>
          <w:b/>
        </w:rPr>
        <w:t xml:space="preserve">East </w:t>
      </w:r>
      <w:r>
        <w:t>e intente insertar el módulo adecuado del paso 1a. Los módulos se agregan haciendo clic en el módulo y arrastrándolo a la ranura vacía del dispositivo.</w:t>
      </w:r>
    </w:p>
    <w:p w14:paraId="12521D41" w14:textId="77777777" w:rsidR="001741B6" w:rsidRDefault="001741B6" w:rsidP="00F40A58">
      <w:pPr>
        <w:pStyle w:val="BodyTextL50"/>
      </w:pPr>
      <w:r>
        <w:t xml:space="preserve">Debe aparecer el mensaje </w:t>
      </w:r>
      <w:r w:rsidRPr="00CE7392">
        <w:rPr>
          <w:b/>
        </w:rPr>
        <w:t>Cannot add a module when the power is on</w:t>
      </w:r>
      <w:r>
        <w:t xml:space="preserve"> (No se puede agregar un módulo cuando el dispositivo está encendido). Las interfaces para este modelo de router no son intercambiables con el sistema activo. El dispositivo debe estar apagado antes de agregar o quitar módulos. Haga clic en el interruptor de alimentación que se encuentra a la derecha del logo de Cisco para apagar el router </w:t>
      </w:r>
      <w:r w:rsidRPr="00543E07">
        <w:rPr>
          <w:b/>
        </w:rPr>
        <w:t>East</w:t>
      </w:r>
      <w:r>
        <w:t xml:space="preserve">. Inserte el módulo adecuado del paso 1a. Cuando haya terminado, haga clic en el interruptor de alimentación para encender el router </w:t>
      </w:r>
      <w:r w:rsidRPr="00543E07">
        <w:rPr>
          <w:b/>
        </w:rPr>
        <w:t>East</w:t>
      </w:r>
      <w:r>
        <w:t>.</w:t>
      </w:r>
    </w:p>
    <w:p w14:paraId="7338F165" w14:textId="77777777" w:rsidR="001741B6" w:rsidRDefault="001741B6" w:rsidP="001741B6">
      <w:pPr>
        <w:pStyle w:val="BodyTextL50"/>
      </w:pPr>
      <w:r>
        <w:rPr>
          <w:b/>
        </w:rPr>
        <w:t>Nota</w:t>
      </w:r>
      <w:r w:rsidRPr="00CE7392">
        <w:t>:si inserta el módulo incorrecto y necesita quitarlo, arrastre el módulo hasta su imagen en la esquina inferior derecha y suelte el botón del mouse..</w:t>
      </w:r>
    </w:p>
    <w:p w14:paraId="6A91A507" w14:textId="77777777" w:rsidR="001741B6" w:rsidRDefault="001741B6" w:rsidP="00CE7392">
      <w:pPr>
        <w:pStyle w:val="SubStepAlpha"/>
      </w:pPr>
      <w:r>
        <w:t>Siga el mismo procedimiento para insertar los módulos correctos del paso 1b en la ranura vacía más alejada a la derecha e</w:t>
      </w:r>
      <w:r w:rsidRPr="00541899">
        <w:rPr>
          <w:b/>
        </w:rPr>
        <w:t>n el Switch2</w:t>
      </w:r>
      <w:r>
        <w:t>.</w:t>
      </w:r>
    </w:p>
    <w:p w14:paraId="7074E8C3" w14:textId="77777777" w:rsidR="001741B6" w:rsidRDefault="001741B6" w:rsidP="00CE7392">
      <w:pPr>
        <w:pStyle w:val="SubStepAlpha"/>
      </w:pPr>
      <w:r>
        <w:t xml:space="preserve">Use el comando </w:t>
      </w:r>
      <w:r>
        <w:rPr>
          <w:b/>
        </w:rPr>
        <w:t>show ip interface brief</w:t>
      </w:r>
      <w:r>
        <w:t xml:space="preserve">  en el </w:t>
      </w:r>
      <w:r w:rsidRPr="00996193">
        <w:rPr>
          <w:b/>
        </w:rPr>
        <w:t xml:space="preserve">Switch2 </w:t>
      </w:r>
      <w:r>
        <w:t>para identificar la ranura en la que se colocó el módulo.</w:t>
      </w:r>
    </w:p>
    <w:p w14:paraId="50127E45" w14:textId="77777777" w:rsidR="00CE7392" w:rsidRDefault="00CE7392" w:rsidP="00CE7392">
      <w:pPr>
        <w:pStyle w:val="Ttulo4"/>
      </w:pPr>
      <w:r>
        <w:t>Pregunta:</w:t>
      </w:r>
    </w:p>
    <w:p w14:paraId="7082F99A" w14:textId="2CCD6E0E" w:rsidR="00CE7392" w:rsidRDefault="001741B6" w:rsidP="00CE7392">
      <w:pPr>
        <w:pStyle w:val="BodyTextL50"/>
        <w:spacing w:before="0"/>
      </w:pPr>
      <w:r>
        <w:t>¿En qué ranura se insertó?</w:t>
      </w:r>
    </w:p>
    <w:p w14:paraId="5563DA54" w14:textId="6003DF42" w:rsidR="00893B85" w:rsidRDefault="00960396" w:rsidP="00CE7392">
      <w:pPr>
        <w:pStyle w:val="BodyTextL50"/>
        <w:spacing w:before="0"/>
      </w:pPr>
      <w:r>
        <w:rPr>
          <w:noProof/>
        </w:rPr>
        <mc:AlternateContent>
          <mc:Choice Requires="wps">
            <w:drawing>
              <wp:anchor distT="0" distB="0" distL="114300" distR="114300" simplePos="0" relativeHeight="251674624" behindDoc="0" locked="0" layoutInCell="1" allowOverlap="1" wp14:anchorId="0C8C209C" wp14:editId="61F4EC86">
                <wp:simplePos x="0" y="0"/>
                <wp:positionH relativeFrom="column">
                  <wp:posOffset>430382</wp:posOffset>
                </wp:positionH>
                <wp:positionV relativeFrom="paragraph">
                  <wp:posOffset>1193387</wp:posOffset>
                </wp:positionV>
                <wp:extent cx="1360968" cy="148856"/>
                <wp:effectExtent l="0" t="0" r="10795" b="22860"/>
                <wp:wrapNone/>
                <wp:docPr id="21" name="Rectángulo 21"/>
                <wp:cNvGraphicFramePr/>
                <a:graphic xmlns:a="http://schemas.openxmlformats.org/drawingml/2006/main">
                  <a:graphicData uri="http://schemas.microsoft.com/office/word/2010/wordprocessingShape">
                    <wps:wsp>
                      <wps:cNvSpPr/>
                      <wps:spPr>
                        <a:xfrm>
                          <a:off x="0" y="0"/>
                          <a:ext cx="1360968" cy="1488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763EB" id="Rectángulo 21" o:spid="_x0000_s1026" style="position:absolute;margin-left:33.9pt;margin-top:93.95pt;width:107.15pt;height:1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" filled="f" strokecolor="black [3213]" strokeweight="2pt"/>
            </w:pict>
          </mc:Fallback>
        </mc:AlternateContent>
      </w:r>
      <w:r w:rsidR="00893B85" w:rsidRPr="00893B85">
        <w:drawing>
          <wp:inline distT="0" distB="0" distL="0" distR="0" wp14:anchorId="76659A46" wp14:editId="32DC7986">
            <wp:extent cx="5649113" cy="1629002"/>
            <wp:effectExtent l="0" t="0" r="889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9113" cy="1629002"/>
                    </a:xfrm>
                    <a:prstGeom prst="rect">
                      <a:avLst/>
                    </a:prstGeom>
                  </pic:spPr>
                </pic:pic>
              </a:graphicData>
            </a:graphic>
          </wp:inline>
        </w:drawing>
      </w:r>
    </w:p>
    <w:p w14:paraId="53824682" w14:textId="6D9C1322" w:rsidR="00893B85" w:rsidRDefault="00893B85" w:rsidP="00893B85">
      <w:pPr>
        <w:pStyle w:val="BodyTextL50"/>
        <w:numPr>
          <w:ilvl w:val="0"/>
          <w:numId w:val="11"/>
        </w:numPr>
        <w:spacing w:before="0"/>
      </w:pPr>
      <w:r>
        <w:lastRenderedPageBreak/>
        <w:t>En la misma que el en paso 1 parte 2b)</w:t>
      </w:r>
      <w:r w:rsidR="00960396">
        <w:t xml:space="preserve"> </w:t>
      </w:r>
      <w:r w:rsidR="00960396">
        <w:sym w:font="Wingdings" w:char="F0E0"/>
      </w:r>
      <w:r w:rsidR="00960396">
        <w:t xml:space="preserve"> La ranura de la izquierda.</w:t>
      </w:r>
    </w:p>
    <w:p w14:paraId="6BAE6F4C" w14:textId="77777777" w:rsidR="0020288B" w:rsidRDefault="0020288B" w:rsidP="0020288B">
      <w:pPr>
        <w:pStyle w:val="AnswerLineL50"/>
      </w:pPr>
      <w:r>
        <w:t>Escriba sus respuestas aquí.</w:t>
      </w:r>
    </w:p>
    <w:p w14:paraId="1DF0953F" w14:textId="77777777" w:rsidR="001741B6" w:rsidRPr="00A60146" w:rsidRDefault="001741B6" w:rsidP="00CE7392">
      <w:pPr>
        <w:pStyle w:val="Ttulo2"/>
      </w:pPr>
      <w:r>
        <w:t>Conectar los dispositivos</w:t>
      </w:r>
    </w:p>
    <w:p w14:paraId="319A5540" w14:textId="77777777" w:rsidR="001741B6" w:rsidRDefault="001741B6" w:rsidP="00CE7392">
      <w:pPr>
        <w:pStyle w:val="BodyTextL25"/>
      </w:pPr>
      <w:r>
        <w:t>Es posible que esta sea la primera actividad que realiza en la que se le solicita conectar dispositivos. Si bien es posible que no conozca el propósito de los distintos tipos de cables, use la tabla que se encuentra a continuación y siga estas pautas para conectar correctamente todos los dispositivos:</w:t>
      </w:r>
    </w:p>
    <w:p w14:paraId="08C5370B" w14:textId="77777777" w:rsidR="001741B6" w:rsidRDefault="001741B6" w:rsidP="00CE7392">
      <w:pPr>
        <w:pStyle w:val="SubStepAlpha"/>
      </w:pPr>
      <w:r>
        <w:t>Seleccione el tipo de cable adecuado.</w:t>
      </w:r>
    </w:p>
    <w:p w14:paraId="10DD5CB8" w14:textId="77777777" w:rsidR="001741B6" w:rsidRDefault="001741B6" w:rsidP="00CE7392">
      <w:pPr>
        <w:pStyle w:val="SubStepAlpha"/>
      </w:pPr>
      <w:r>
        <w:t>Haga clic en el primer dispositivo y seleccione la interfaz especificada.</w:t>
      </w:r>
    </w:p>
    <w:p w14:paraId="173AA968" w14:textId="77777777" w:rsidR="001741B6" w:rsidRDefault="001741B6" w:rsidP="00CE7392">
      <w:pPr>
        <w:pStyle w:val="SubStepAlpha"/>
      </w:pPr>
      <w:r>
        <w:t>Haga clic en el segundo dispositivo y seleccione la interfaz especificada.</w:t>
      </w:r>
    </w:p>
    <w:p w14:paraId="4081B4DA" w14:textId="77777777" w:rsidR="001741B6" w:rsidRDefault="001741B6" w:rsidP="00CE7392">
      <w:pPr>
        <w:pStyle w:val="SubStepAlpha"/>
      </w:pPr>
      <w:r>
        <w:t>Si conectó correctamente los dos dispositivos, verá que su puntuación aumenta.</w:t>
      </w:r>
    </w:p>
    <w:p w14:paraId="4B03E044" w14:textId="77777777" w:rsidR="001741B6" w:rsidRDefault="001741B6" w:rsidP="001741B6">
      <w:pPr>
        <w:pStyle w:val="BodyTextL25"/>
      </w:pPr>
      <w:r>
        <w:rPr>
          <w:b/>
        </w:rPr>
        <w:t>Ejemplo:</w:t>
      </w:r>
      <w:r w:rsidRPr="007756D2">
        <w:t xml:space="preserve"> para conectar </w:t>
      </w:r>
      <w:r>
        <w:rPr>
          <w:b/>
        </w:rPr>
        <w:t xml:space="preserve">el router East </w:t>
      </w:r>
      <w:r>
        <w:t xml:space="preserve">al </w:t>
      </w:r>
      <w:r>
        <w:rPr>
          <w:b/>
        </w:rPr>
        <w:t>Switch1</w:t>
      </w:r>
      <w:r>
        <w:t xml:space="preserve">, seleccione el </w:t>
      </w:r>
      <w:r>
        <w:rPr>
          <w:b/>
        </w:rPr>
        <w:t>tipo de cable de</w:t>
      </w:r>
      <w:r>
        <w:t xml:space="preserve"> cobre directo. Haga clic en</w:t>
      </w:r>
      <w:r>
        <w:rPr>
          <w:b/>
        </w:rPr>
        <w:t xml:space="preserve"> East</w:t>
      </w:r>
      <w:r>
        <w:t xml:space="preserve"> y elija </w:t>
      </w:r>
      <w:r>
        <w:rPr>
          <w:b/>
        </w:rPr>
        <w:t>GigabitEthernet0/0.</w:t>
      </w:r>
      <w:r>
        <w:t xml:space="preserve"> Luego, haga clic </w:t>
      </w:r>
      <w:r>
        <w:rPr>
          <w:b/>
        </w:rPr>
        <w:t>en Switch1</w:t>
      </w:r>
      <w:r>
        <w:t xml:space="preserve"> y elija </w:t>
      </w:r>
      <w:r>
        <w:rPr>
          <w:b/>
        </w:rPr>
        <w:t>GigabitEthernet0/1.</w:t>
      </w:r>
      <w:r>
        <w:t xml:space="preserve"> Tu puntuación debería ser ahora 4/55. </w:t>
      </w:r>
    </w:p>
    <w:p w14:paraId="6EBF7F12" w14:textId="77777777" w:rsidR="001741B6" w:rsidRPr="00493114" w:rsidRDefault="001741B6" w:rsidP="001741B6">
      <w:pPr>
        <w:pStyle w:val="BodyTextL25"/>
      </w:pPr>
      <w:r>
        <w:rPr>
          <w:b/>
        </w:rPr>
        <w:t>Nota</w:t>
      </w:r>
      <w:r w:rsidRPr="005C64A7">
        <w:t>: para esta actividad, las luces de enlace no están habilitadas..</w:t>
      </w:r>
    </w:p>
    <w:tbl>
      <w:tblPr>
        <w:tblpPr w:leftFromText="141" w:rightFromText="141" w:vertAnchor="text" w:tblpY="1"/>
        <w:tblOverlap w:val="never"/>
        <w:tblW w:w="949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las conexiones entre los dispositivos."/>
      </w:tblPr>
      <w:tblGrid>
        <w:gridCol w:w="1308"/>
        <w:gridCol w:w="1898"/>
        <w:gridCol w:w="2575"/>
        <w:gridCol w:w="1436"/>
        <w:gridCol w:w="2277"/>
      </w:tblGrid>
      <w:tr w:rsidR="001741B6" w:rsidRPr="00C0381C" w14:paraId="5D820A24" w14:textId="77777777" w:rsidTr="00144799">
        <w:trPr>
          <w:cantSplit/>
          <w:trHeight w:val="470"/>
          <w:tblHeader/>
        </w:trPr>
        <w:tc>
          <w:tcPr>
            <w:tcW w:w="12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7AC4BC" w14:textId="77777777" w:rsidR="001741B6" w:rsidRPr="00C0381C" w:rsidRDefault="001741B6" w:rsidP="00144799">
            <w:pPr>
              <w:pStyle w:val="TableHeading"/>
            </w:pPr>
            <w:r>
              <w:t>Dispositivo</w:t>
            </w:r>
          </w:p>
        </w:tc>
        <w:tc>
          <w:tcPr>
            <w:tcW w:w="186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DA290D" w14:textId="77777777" w:rsidR="001741B6" w:rsidRPr="00C0381C" w:rsidRDefault="001741B6" w:rsidP="00144799">
            <w:pPr>
              <w:pStyle w:val="TableHeading"/>
            </w:pPr>
            <w:r>
              <w:t>Interfaz</w:t>
            </w:r>
          </w:p>
        </w:tc>
        <w:tc>
          <w:tcPr>
            <w:tcW w:w="26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5BFDF" w14:textId="77777777" w:rsidR="001741B6" w:rsidRPr="00C0381C" w:rsidRDefault="001741B6" w:rsidP="00144799">
            <w:pPr>
              <w:pStyle w:val="TableHeading"/>
            </w:pPr>
            <w:r>
              <w:t>Tipo de cable</w:t>
            </w:r>
          </w:p>
        </w:tc>
        <w:tc>
          <w:tcPr>
            <w:tcW w:w="14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7EBA48" w14:textId="77777777" w:rsidR="001741B6" w:rsidRPr="00C0381C" w:rsidRDefault="001741B6" w:rsidP="00144799">
            <w:pPr>
              <w:pStyle w:val="TableHeading"/>
            </w:pPr>
            <w:r>
              <w:t>Dispositivo</w:t>
            </w:r>
          </w:p>
        </w:tc>
        <w:tc>
          <w:tcPr>
            <w:tcW w:w="22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D480E" w14:textId="77777777" w:rsidR="001741B6" w:rsidRPr="00C0381C" w:rsidRDefault="001741B6" w:rsidP="00144799">
            <w:pPr>
              <w:pStyle w:val="TableHeading"/>
            </w:pPr>
            <w:r>
              <w:t>Interfaz</w:t>
            </w:r>
          </w:p>
        </w:tc>
      </w:tr>
      <w:tr w:rsidR="001741B6" w14:paraId="2A6116CB" w14:textId="77777777" w:rsidTr="00144799">
        <w:trPr>
          <w:cantSplit/>
          <w:trHeight w:val="330"/>
        </w:trPr>
        <w:tc>
          <w:tcPr>
            <w:tcW w:w="1249" w:type="dxa"/>
            <w:vAlign w:val="center"/>
          </w:tcPr>
          <w:p w14:paraId="60CBE4BD" w14:textId="0415AD1A" w:rsidR="001741B6" w:rsidRDefault="001741B6" w:rsidP="00144799">
            <w:pPr>
              <w:pStyle w:val="TableText"/>
            </w:pPr>
            <w:r>
              <w:t>East</w:t>
            </w:r>
            <w:r w:rsidR="00FE382E">
              <w:t>*</w:t>
            </w:r>
          </w:p>
        </w:tc>
        <w:tc>
          <w:tcPr>
            <w:tcW w:w="1864" w:type="dxa"/>
            <w:vAlign w:val="center"/>
          </w:tcPr>
          <w:p w14:paraId="09130273" w14:textId="77777777" w:rsidR="001741B6" w:rsidRDefault="001741B6" w:rsidP="00144799">
            <w:pPr>
              <w:pStyle w:val="TableText"/>
            </w:pPr>
            <w:r>
              <w:t>GigabitEthernet0/0</w:t>
            </w:r>
          </w:p>
        </w:tc>
        <w:tc>
          <w:tcPr>
            <w:tcW w:w="2646" w:type="dxa"/>
            <w:vAlign w:val="center"/>
          </w:tcPr>
          <w:p w14:paraId="3951BCCF" w14:textId="77777777" w:rsidR="001741B6" w:rsidRDefault="001741B6" w:rsidP="00144799">
            <w:pPr>
              <w:pStyle w:val="TableText"/>
            </w:pPr>
            <w:r>
              <w:t>Cable de cobre directo</w:t>
            </w:r>
          </w:p>
        </w:tc>
        <w:tc>
          <w:tcPr>
            <w:tcW w:w="1441" w:type="dxa"/>
            <w:vAlign w:val="center"/>
          </w:tcPr>
          <w:p w14:paraId="0FC53289" w14:textId="77777777" w:rsidR="001741B6" w:rsidRDefault="001741B6" w:rsidP="00144799">
            <w:pPr>
              <w:pStyle w:val="TableText"/>
            </w:pPr>
            <w:r>
              <w:t>Switch1</w:t>
            </w:r>
          </w:p>
        </w:tc>
        <w:tc>
          <w:tcPr>
            <w:tcW w:w="2294" w:type="dxa"/>
            <w:vAlign w:val="center"/>
          </w:tcPr>
          <w:p w14:paraId="1B306360" w14:textId="77777777" w:rsidR="001741B6" w:rsidRDefault="001741B6" w:rsidP="00144799">
            <w:pPr>
              <w:pStyle w:val="TableText"/>
            </w:pPr>
            <w:r>
              <w:t>GigabitEthernet0/1</w:t>
            </w:r>
          </w:p>
        </w:tc>
      </w:tr>
      <w:tr w:rsidR="001741B6" w14:paraId="661F097F" w14:textId="77777777" w:rsidTr="00144799">
        <w:trPr>
          <w:cantSplit/>
          <w:trHeight w:val="330"/>
        </w:trPr>
        <w:tc>
          <w:tcPr>
            <w:tcW w:w="1249" w:type="dxa"/>
            <w:vAlign w:val="center"/>
          </w:tcPr>
          <w:p w14:paraId="69B43712" w14:textId="4E9E6D93" w:rsidR="001741B6" w:rsidRDefault="001741B6" w:rsidP="00144799">
            <w:pPr>
              <w:pStyle w:val="TableText"/>
            </w:pPr>
            <w:r>
              <w:t>East</w:t>
            </w:r>
            <w:r w:rsidR="00FE382E">
              <w:t>*</w:t>
            </w:r>
          </w:p>
        </w:tc>
        <w:tc>
          <w:tcPr>
            <w:tcW w:w="1864" w:type="dxa"/>
            <w:vAlign w:val="center"/>
          </w:tcPr>
          <w:p w14:paraId="41B198C3" w14:textId="77777777" w:rsidR="001741B6" w:rsidRDefault="001741B6" w:rsidP="00144799">
            <w:pPr>
              <w:pStyle w:val="TableText"/>
            </w:pPr>
            <w:r>
              <w:t>GigabitEthernet0/1</w:t>
            </w:r>
          </w:p>
        </w:tc>
        <w:tc>
          <w:tcPr>
            <w:tcW w:w="2646" w:type="dxa"/>
            <w:vAlign w:val="center"/>
          </w:tcPr>
          <w:p w14:paraId="553E47E8" w14:textId="77777777" w:rsidR="001741B6" w:rsidRDefault="001741B6" w:rsidP="00144799">
            <w:pPr>
              <w:pStyle w:val="TableText"/>
            </w:pPr>
            <w:r>
              <w:t>Cable de cobre directo</w:t>
            </w:r>
          </w:p>
        </w:tc>
        <w:tc>
          <w:tcPr>
            <w:tcW w:w="1441" w:type="dxa"/>
            <w:vAlign w:val="center"/>
          </w:tcPr>
          <w:p w14:paraId="51596BAB" w14:textId="77777777" w:rsidR="001741B6" w:rsidRDefault="001741B6" w:rsidP="00144799">
            <w:pPr>
              <w:pStyle w:val="TableText"/>
            </w:pPr>
            <w:r>
              <w:t>Switch4</w:t>
            </w:r>
          </w:p>
        </w:tc>
        <w:tc>
          <w:tcPr>
            <w:tcW w:w="2294" w:type="dxa"/>
            <w:vAlign w:val="center"/>
          </w:tcPr>
          <w:p w14:paraId="6E845789" w14:textId="77777777" w:rsidR="001741B6" w:rsidRDefault="001741B6" w:rsidP="00144799">
            <w:pPr>
              <w:pStyle w:val="TableText"/>
            </w:pPr>
            <w:r>
              <w:t>GigabitEthernet0/1</w:t>
            </w:r>
          </w:p>
        </w:tc>
      </w:tr>
      <w:tr w:rsidR="001741B6" w14:paraId="5BA3B832" w14:textId="77777777" w:rsidTr="00144799">
        <w:trPr>
          <w:cantSplit/>
          <w:trHeight w:val="330"/>
        </w:trPr>
        <w:tc>
          <w:tcPr>
            <w:tcW w:w="1249" w:type="dxa"/>
            <w:vAlign w:val="center"/>
          </w:tcPr>
          <w:p w14:paraId="4FBC282D" w14:textId="2EDE83E9" w:rsidR="001741B6" w:rsidRDefault="001741B6" w:rsidP="00144799">
            <w:pPr>
              <w:pStyle w:val="TableText"/>
            </w:pPr>
            <w:r>
              <w:t>East</w:t>
            </w:r>
            <w:r w:rsidR="00FE382E">
              <w:t>*</w:t>
            </w:r>
          </w:p>
        </w:tc>
        <w:tc>
          <w:tcPr>
            <w:tcW w:w="1864" w:type="dxa"/>
            <w:vAlign w:val="center"/>
          </w:tcPr>
          <w:p w14:paraId="005E146D" w14:textId="77777777" w:rsidR="001741B6" w:rsidRDefault="001741B6" w:rsidP="00144799">
            <w:pPr>
              <w:pStyle w:val="TableText"/>
            </w:pPr>
            <w:r>
              <w:t>FastEthernet0/1/0</w:t>
            </w:r>
          </w:p>
        </w:tc>
        <w:tc>
          <w:tcPr>
            <w:tcW w:w="2646" w:type="dxa"/>
            <w:vAlign w:val="center"/>
          </w:tcPr>
          <w:p w14:paraId="3442576A" w14:textId="77777777" w:rsidR="001741B6" w:rsidRDefault="001741B6" w:rsidP="00144799">
            <w:pPr>
              <w:pStyle w:val="TableText"/>
            </w:pPr>
            <w:r>
              <w:t>Cable de cobre directo</w:t>
            </w:r>
          </w:p>
        </w:tc>
        <w:tc>
          <w:tcPr>
            <w:tcW w:w="1441" w:type="dxa"/>
            <w:vAlign w:val="center"/>
          </w:tcPr>
          <w:p w14:paraId="702051BA" w14:textId="77777777" w:rsidR="001741B6" w:rsidRDefault="001741B6" w:rsidP="00144799">
            <w:pPr>
              <w:pStyle w:val="TableText"/>
            </w:pPr>
            <w:r>
              <w:t>PC1</w:t>
            </w:r>
          </w:p>
        </w:tc>
        <w:tc>
          <w:tcPr>
            <w:tcW w:w="2294" w:type="dxa"/>
            <w:vAlign w:val="center"/>
          </w:tcPr>
          <w:p w14:paraId="22EC3B17" w14:textId="77777777" w:rsidR="001741B6" w:rsidRDefault="001741B6" w:rsidP="00144799">
            <w:pPr>
              <w:pStyle w:val="TableText"/>
            </w:pPr>
            <w:r>
              <w:t>FastEthernet0</w:t>
            </w:r>
          </w:p>
        </w:tc>
      </w:tr>
      <w:tr w:rsidR="001741B6" w14:paraId="04A4EA1B" w14:textId="77777777" w:rsidTr="00144799">
        <w:trPr>
          <w:cantSplit/>
          <w:trHeight w:val="330"/>
        </w:trPr>
        <w:tc>
          <w:tcPr>
            <w:tcW w:w="1249" w:type="dxa"/>
            <w:vAlign w:val="center"/>
          </w:tcPr>
          <w:p w14:paraId="32DE4403" w14:textId="29773D84" w:rsidR="001741B6" w:rsidRDefault="001741B6" w:rsidP="00144799">
            <w:pPr>
              <w:pStyle w:val="TableText"/>
            </w:pPr>
            <w:r>
              <w:t>East</w:t>
            </w:r>
            <w:r w:rsidR="00FE382E">
              <w:t>*</w:t>
            </w:r>
          </w:p>
        </w:tc>
        <w:tc>
          <w:tcPr>
            <w:tcW w:w="1864" w:type="dxa"/>
            <w:vAlign w:val="center"/>
          </w:tcPr>
          <w:p w14:paraId="13E3E582" w14:textId="77777777" w:rsidR="001741B6" w:rsidRDefault="001741B6" w:rsidP="00144799">
            <w:pPr>
              <w:pStyle w:val="TableText"/>
            </w:pPr>
            <w:r>
              <w:t>FastEthernet0/1/1</w:t>
            </w:r>
          </w:p>
        </w:tc>
        <w:tc>
          <w:tcPr>
            <w:tcW w:w="2646" w:type="dxa"/>
            <w:vAlign w:val="center"/>
          </w:tcPr>
          <w:p w14:paraId="28E86B78" w14:textId="77777777" w:rsidR="001741B6" w:rsidRDefault="001741B6" w:rsidP="00144799">
            <w:pPr>
              <w:pStyle w:val="TableText"/>
            </w:pPr>
            <w:r>
              <w:t>Cable de cobre directo</w:t>
            </w:r>
          </w:p>
        </w:tc>
        <w:tc>
          <w:tcPr>
            <w:tcW w:w="1441" w:type="dxa"/>
            <w:vAlign w:val="center"/>
          </w:tcPr>
          <w:p w14:paraId="776F99C1" w14:textId="77777777" w:rsidR="001741B6" w:rsidRDefault="001741B6" w:rsidP="00144799">
            <w:pPr>
              <w:pStyle w:val="TableText"/>
            </w:pPr>
            <w:r>
              <w:t>PC2</w:t>
            </w:r>
          </w:p>
        </w:tc>
        <w:tc>
          <w:tcPr>
            <w:tcW w:w="2294" w:type="dxa"/>
            <w:vAlign w:val="center"/>
          </w:tcPr>
          <w:p w14:paraId="0F6A860A" w14:textId="77777777" w:rsidR="001741B6" w:rsidRDefault="001741B6" w:rsidP="00144799">
            <w:pPr>
              <w:pStyle w:val="TableText"/>
            </w:pPr>
            <w:r>
              <w:t>FastEthernet0</w:t>
            </w:r>
          </w:p>
        </w:tc>
      </w:tr>
      <w:tr w:rsidR="001741B6" w14:paraId="0C19D685" w14:textId="77777777" w:rsidTr="00144799">
        <w:trPr>
          <w:cantSplit/>
          <w:trHeight w:val="314"/>
        </w:trPr>
        <w:tc>
          <w:tcPr>
            <w:tcW w:w="1249" w:type="dxa"/>
            <w:vAlign w:val="center"/>
          </w:tcPr>
          <w:p w14:paraId="45B5B153" w14:textId="5E7FA973" w:rsidR="001741B6" w:rsidRDefault="001741B6" w:rsidP="00144799">
            <w:pPr>
              <w:pStyle w:val="TableText"/>
            </w:pPr>
            <w:r>
              <w:t>East</w:t>
            </w:r>
            <w:r w:rsidR="00FE382E">
              <w:t>*</w:t>
            </w:r>
          </w:p>
        </w:tc>
        <w:tc>
          <w:tcPr>
            <w:tcW w:w="1864" w:type="dxa"/>
            <w:vAlign w:val="center"/>
          </w:tcPr>
          <w:p w14:paraId="66609ABC" w14:textId="77777777" w:rsidR="001741B6" w:rsidRDefault="001741B6" w:rsidP="00144799">
            <w:pPr>
              <w:pStyle w:val="TableText"/>
            </w:pPr>
            <w:r>
              <w:t>FastEthernet0/1/2</w:t>
            </w:r>
          </w:p>
        </w:tc>
        <w:tc>
          <w:tcPr>
            <w:tcW w:w="2646" w:type="dxa"/>
            <w:vAlign w:val="center"/>
          </w:tcPr>
          <w:p w14:paraId="231D197B" w14:textId="77777777" w:rsidR="001741B6" w:rsidRDefault="001741B6" w:rsidP="00144799">
            <w:pPr>
              <w:pStyle w:val="TableText"/>
            </w:pPr>
            <w:r>
              <w:t>Cable de cobre directo</w:t>
            </w:r>
          </w:p>
        </w:tc>
        <w:tc>
          <w:tcPr>
            <w:tcW w:w="1441" w:type="dxa"/>
            <w:vAlign w:val="center"/>
          </w:tcPr>
          <w:p w14:paraId="2E674ED7" w14:textId="77777777" w:rsidR="001741B6" w:rsidRDefault="001741B6" w:rsidP="00144799">
            <w:pPr>
              <w:pStyle w:val="TableText"/>
            </w:pPr>
            <w:r>
              <w:t>PC3</w:t>
            </w:r>
          </w:p>
        </w:tc>
        <w:tc>
          <w:tcPr>
            <w:tcW w:w="2294" w:type="dxa"/>
            <w:vAlign w:val="center"/>
          </w:tcPr>
          <w:p w14:paraId="4C4848B3" w14:textId="77777777" w:rsidR="001741B6" w:rsidRDefault="001741B6" w:rsidP="00144799">
            <w:pPr>
              <w:pStyle w:val="TableText"/>
            </w:pPr>
            <w:r>
              <w:t>FastEthernet0</w:t>
            </w:r>
          </w:p>
        </w:tc>
      </w:tr>
      <w:tr w:rsidR="001741B6" w14:paraId="6A6BB552" w14:textId="77777777" w:rsidTr="00144799">
        <w:trPr>
          <w:cantSplit/>
          <w:trHeight w:val="330"/>
        </w:trPr>
        <w:tc>
          <w:tcPr>
            <w:tcW w:w="1249" w:type="dxa"/>
            <w:vAlign w:val="center"/>
          </w:tcPr>
          <w:p w14:paraId="56475779" w14:textId="629478F7" w:rsidR="001741B6" w:rsidRDefault="001741B6" w:rsidP="00144799">
            <w:pPr>
              <w:pStyle w:val="TableText"/>
            </w:pPr>
            <w:r>
              <w:t>Switch1</w:t>
            </w:r>
            <w:r w:rsidR="00FE382E">
              <w:t>*</w:t>
            </w:r>
          </w:p>
        </w:tc>
        <w:tc>
          <w:tcPr>
            <w:tcW w:w="1864" w:type="dxa"/>
            <w:vAlign w:val="center"/>
          </w:tcPr>
          <w:p w14:paraId="09F3AEC7" w14:textId="77777777" w:rsidR="001741B6" w:rsidRDefault="001741B6" w:rsidP="00144799">
            <w:pPr>
              <w:pStyle w:val="TableText"/>
            </w:pPr>
            <w:r>
              <w:t>FastEthernet0/1</w:t>
            </w:r>
          </w:p>
        </w:tc>
        <w:tc>
          <w:tcPr>
            <w:tcW w:w="2646" w:type="dxa"/>
            <w:vAlign w:val="center"/>
          </w:tcPr>
          <w:p w14:paraId="6484B865" w14:textId="77777777" w:rsidR="001741B6" w:rsidRDefault="001741B6" w:rsidP="00144799">
            <w:pPr>
              <w:pStyle w:val="TableText"/>
            </w:pPr>
            <w:r>
              <w:t>Cable de cobre directo</w:t>
            </w:r>
          </w:p>
        </w:tc>
        <w:tc>
          <w:tcPr>
            <w:tcW w:w="1441" w:type="dxa"/>
            <w:vAlign w:val="center"/>
          </w:tcPr>
          <w:p w14:paraId="52A2EC0F" w14:textId="77777777" w:rsidR="001741B6" w:rsidRDefault="001741B6" w:rsidP="00144799">
            <w:pPr>
              <w:pStyle w:val="TableText"/>
            </w:pPr>
            <w:r>
              <w:t>PC4</w:t>
            </w:r>
          </w:p>
        </w:tc>
        <w:tc>
          <w:tcPr>
            <w:tcW w:w="2294" w:type="dxa"/>
            <w:vAlign w:val="center"/>
          </w:tcPr>
          <w:p w14:paraId="4F46CE78" w14:textId="77777777" w:rsidR="001741B6" w:rsidRDefault="001741B6" w:rsidP="00144799">
            <w:pPr>
              <w:pStyle w:val="TableText"/>
            </w:pPr>
            <w:r>
              <w:t>FastEthernet0</w:t>
            </w:r>
          </w:p>
        </w:tc>
      </w:tr>
      <w:tr w:rsidR="001741B6" w14:paraId="06FF0A7A" w14:textId="77777777" w:rsidTr="00144799">
        <w:trPr>
          <w:cantSplit/>
          <w:trHeight w:val="330"/>
        </w:trPr>
        <w:tc>
          <w:tcPr>
            <w:tcW w:w="1249" w:type="dxa"/>
            <w:vAlign w:val="center"/>
          </w:tcPr>
          <w:p w14:paraId="411801ED" w14:textId="74F193EA" w:rsidR="001741B6" w:rsidRDefault="001741B6" w:rsidP="00144799">
            <w:pPr>
              <w:pStyle w:val="TableText"/>
            </w:pPr>
            <w:r>
              <w:t>Switch1</w:t>
            </w:r>
            <w:r w:rsidR="00FE382E">
              <w:t>*</w:t>
            </w:r>
          </w:p>
        </w:tc>
        <w:tc>
          <w:tcPr>
            <w:tcW w:w="1864" w:type="dxa"/>
            <w:vAlign w:val="center"/>
          </w:tcPr>
          <w:p w14:paraId="510EB398" w14:textId="77777777" w:rsidR="001741B6" w:rsidRDefault="001741B6" w:rsidP="00144799">
            <w:pPr>
              <w:pStyle w:val="TableText"/>
            </w:pPr>
            <w:r>
              <w:t>FastEthernet0/2</w:t>
            </w:r>
          </w:p>
        </w:tc>
        <w:tc>
          <w:tcPr>
            <w:tcW w:w="2646" w:type="dxa"/>
            <w:vAlign w:val="center"/>
          </w:tcPr>
          <w:p w14:paraId="3C0CA789" w14:textId="77777777" w:rsidR="001741B6" w:rsidRDefault="001741B6" w:rsidP="00144799">
            <w:pPr>
              <w:pStyle w:val="TableText"/>
            </w:pPr>
            <w:r>
              <w:t>Cable de cobre directo</w:t>
            </w:r>
          </w:p>
        </w:tc>
        <w:tc>
          <w:tcPr>
            <w:tcW w:w="1441" w:type="dxa"/>
            <w:vAlign w:val="center"/>
          </w:tcPr>
          <w:p w14:paraId="4C83FA07" w14:textId="77777777" w:rsidR="001741B6" w:rsidRDefault="001741B6" w:rsidP="00144799">
            <w:pPr>
              <w:pStyle w:val="TableText"/>
            </w:pPr>
            <w:r>
              <w:t>PC5</w:t>
            </w:r>
          </w:p>
        </w:tc>
        <w:tc>
          <w:tcPr>
            <w:tcW w:w="2294" w:type="dxa"/>
            <w:vAlign w:val="center"/>
          </w:tcPr>
          <w:p w14:paraId="7E1BAE6A" w14:textId="77777777" w:rsidR="001741B6" w:rsidRDefault="001741B6" w:rsidP="00144799">
            <w:pPr>
              <w:pStyle w:val="TableText"/>
            </w:pPr>
            <w:r>
              <w:t>FastEthernet0</w:t>
            </w:r>
          </w:p>
        </w:tc>
      </w:tr>
      <w:tr w:rsidR="001741B6" w14:paraId="547340D9" w14:textId="77777777" w:rsidTr="00144799">
        <w:trPr>
          <w:cantSplit/>
          <w:trHeight w:val="330"/>
        </w:trPr>
        <w:tc>
          <w:tcPr>
            <w:tcW w:w="1249" w:type="dxa"/>
            <w:vAlign w:val="center"/>
          </w:tcPr>
          <w:p w14:paraId="0141A871" w14:textId="72C45F55" w:rsidR="001741B6" w:rsidRDefault="001741B6" w:rsidP="00144799">
            <w:pPr>
              <w:pStyle w:val="TableText"/>
            </w:pPr>
            <w:r>
              <w:t>Switch1</w:t>
            </w:r>
            <w:r w:rsidR="00FE382E">
              <w:t>*</w:t>
            </w:r>
          </w:p>
        </w:tc>
        <w:tc>
          <w:tcPr>
            <w:tcW w:w="1864" w:type="dxa"/>
            <w:vAlign w:val="center"/>
          </w:tcPr>
          <w:p w14:paraId="4EE79A6B" w14:textId="77777777" w:rsidR="001741B6" w:rsidRDefault="001741B6" w:rsidP="00144799">
            <w:pPr>
              <w:pStyle w:val="TableText"/>
            </w:pPr>
            <w:r>
              <w:t>FastEthernet0/3</w:t>
            </w:r>
          </w:p>
        </w:tc>
        <w:tc>
          <w:tcPr>
            <w:tcW w:w="2646" w:type="dxa"/>
            <w:vAlign w:val="center"/>
          </w:tcPr>
          <w:p w14:paraId="261BCA86" w14:textId="77777777" w:rsidR="001741B6" w:rsidRDefault="001741B6" w:rsidP="00144799">
            <w:pPr>
              <w:pStyle w:val="TableText"/>
            </w:pPr>
            <w:r>
              <w:t>Cable de cobre directo</w:t>
            </w:r>
          </w:p>
        </w:tc>
        <w:tc>
          <w:tcPr>
            <w:tcW w:w="1441" w:type="dxa"/>
            <w:vAlign w:val="center"/>
          </w:tcPr>
          <w:p w14:paraId="133538D8" w14:textId="77777777" w:rsidR="001741B6" w:rsidRDefault="001741B6" w:rsidP="00144799">
            <w:pPr>
              <w:pStyle w:val="TableText"/>
            </w:pPr>
            <w:r>
              <w:t>PC6</w:t>
            </w:r>
          </w:p>
        </w:tc>
        <w:tc>
          <w:tcPr>
            <w:tcW w:w="2294" w:type="dxa"/>
            <w:vAlign w:val="center"/>
          </w:tcPr>
          <w:p w14:paraId="7BD278DA" w14:textId="77777777" w:rsidR="001741B6" w:rsidRDefault="001741B6" w:rsidP="00144799">
            <w:pPr>
              <w:pStyle w:val="TableText"/>
            </w:pPr>
            <w:r>
              <w:t>FastEthernet0</w:t>
            </w:r>
          </w:p>
        </w:tc>
      </w:tr>
      <w:tr w:rsidR="001741B6" w14:paraId="4D7A3ADC" w14:textId="77777777" w:rsidTr="00144799">
        <w:trPr>
          <w:cantSplit/>
          <w:trHeight w:val="330"/>
        </w:trPr>
        <w:tc>
          <w:tcPr>
            <w:tcW w:w="1249" w:type="dxa"/>
            <w:vAlign w:val="center"/>
          </w:tcPr>
          <w:p w14:paraId="648BB632" w14:textId="716DBFCE" w:rsidR="001741B6" w:rsidRDefault="001741B6" w:rsidP="00144799">
            <w:pPr>
              <w:pStyle w:val="TableText"/>
            </w:pPr>
            <w:r>
              <w:t>Switch4</w:t>
            </w:r>
            <w:r w:rsidR="00144799">
              <w:t>*</w:t>
            </w:r>
          </w:p>
        </w:tc>
        <w:tc>
          <w:tcPr>
            <w:tcW w:w="1864" w:type="dxa"/>
            <w:vAlign w:val="center"/>
          </w:tcPr>
          <w:p w14:paraId="5ED9958C" w14:textId="77777777" w:rsidR="001741B6" w:rsidRDefault="001741B6" w:rsidP="00144799">
            <w:pPr>
              <w:pStyle w:val="TableText"/>
            </w:pPr>
            <w:r>
              <w:t>GigabitEthernet0/2</w:t>
            </w:r>
          </w:p>
        </w:tc>
        <w:tc>
          <w:tcPr>
            <w:tcW w:w="2646" w:type="dxa"/>
            <w:vAlign w:val="center"/>
          </w:tcPr>
          <w:p w14:paraId="5C4AFF96" w14:textId="77777777" w:rsidR="001741B6" w:rsidRDefault="001741B6" w:rsidP="00144799">
            <w:pPr>
              <w:pStyle w:val="TableText"/>
            </w:pPr>
            <w:r>
              <w:t>Cable de cobre cruzado</w:t>
            </w:r>
          </w:p>
        </w:tc>
        <w:tc>
          <w:tcPr>
            <w:tcW w:w="1441" w:type="dxa"/>
            <w:vAlign w:val="center"/>
          </w:tcPr>
          <w:p w14:paraId="443C14A1" w14:textId="77777777" w:rsidR="001741B6" w:rsidRDefault="001741B6" w:rsidP="00144799">
            <w:pPr>
              <w:pStyle w:val="TableText"/>
            </w:pPr>
            <w:r>
              <w:t>Switch3</w:t>
            </w:r>
          </w:p>
        </w:tc>
        <w:tc>
          <w:tcPr>
            <w:tcW w:w="2294" w:type="dxa"/>
            <w:vAlign w:val="center"/>
          </w:tcPr>
          <w:p w14:paraId="4FF036FC" w14:textId="77777777" w:rsidR="001741B6" w:rsidRDefault="001741B6" w:rsidP="00144799">
            <w:pPr>
              <w:pStyle w:val="TableText"/>
            </w:pPr>
            <w:r>
              <w:t>GigabitEthernet3/1</w:t>
            </w:r>
          </w:p>
        </w:tc>
      </w:tr>
      <w:tr w:rsidR="001741B6" w14:paraId="6DE103D4" w14:textId="77777777" w:rsidTr="00144799">
        <w:trPr>
          <w:cantSplit/>
          <w:trHeight w:val="330"/>
        </w:trPr>
        <w:tc>
          <w:tcPr>
            <w:tcW w:w="1249" w:type="dxa"/>
            <w:vAlign w:val="center"/>
          </w:tcPr>
          <w:p w14:paraId="6530F78A" w14:textId="1A64274B" w:rsidR="001741B6" w:rsidRDefault="001741B6" w:rsidP="00144799">
            <w:pPr>
              <w:pStyle w:val="TableText"/>
            </w:pPr>
            <w:r>
              <w:t>Switch3</w:t>
            </w:r>
            <w:r w:rsidR="00144799">
              <w:t>*</w:t>
            </w:r>
          </w:p>
        </w:tc>
        <w:tc>
          <w:tcPr>
            <w:tcW w:w="1864" w:type="dxa"/>
            <w:vAlign w:val="center"/>
          </w:tcPr>
          <w:p w14:paraId="22955F5F" w14:textId="77777777" w:rsidR="001741B6" w:rsidRDefault="001741B6" w:rsidP="00144799">
            <w:pPr>
              <w:pStyle w:val="TableText"/>
            </w:pPr>
            <w:r>
              <w:t>GigabitEthernet5/1</w:t>
            </w:r>
          </w:p>
        </w:tc>
        <w:tc>
          <w:tcPr>
            <w:tcW w:w="2646" w:type="dxa"/>
            <w:vAlign w:val="center"/>
          </w:tcPr>
          <w:p w14:paraId="57788B1D" w14:textId="77777777" w:rsidR="001741B6" w:rsidRDefault="001741B6" w:rsidP="00144799">
            <w:pPr>
              <w:pStyle w:val="TableText"/>
            </w:pPr>
            <w:r>
              <w:t>Fibra</w:t>
            </w:r>
          </w:p>
        </w:tc>
        <w:tc>
          <w:tcPr>
            <w:tcW w:w="1441" w:type="dxa"/>
            <w:vAlign w:val="center"/>
          </w:tcPr>
          <w:p w14:paraId="467DBBF0" w14:textId="77777777" w:rsidR="001741B6" w:rsidRDefault="001741B6" w:rsidP="00144799">
            <w:pPr>
              <w:pStyle w:val="TableText"/>
            </w:pPr>
            <w:r>
              <w:t>Switch2</w:t>
            </w:r>
          </w:p>
        </w:tc>
        <w:tc>
          <w:tcPr>
            <w:tcW w:w="2294" w:type="dxa"/>
            <w:vAlign w:val="center"/>
          </w:tcPr>
          <w:p w14:paraId="609FCF4F" w14:textId="77777777" w:rsidR="001741B6" w:rsidRDefault="001741B6" w:rsidP="00144799">
            <w:pPr>
              <w:pStyle w:val="TableText"/>
            </w:pPr>
            <w:r>
              <w:t>GigabitEthernet5/1</w:t>
            </w:r>
          </w:p>
        </w:tc>
      </w:tr>
      <w:tr w:rsidR="001741B6" w14:paraId="10380ADE" w14:textId="77777777" w:rsidTr="00144799">
        <w:trPr>
          <w:cantSplit/>
          <w:trHeight w:val="330"/>
        </w:trPr>
        <w:tc>
          <w:tcPr>
            <w:tcW w:w="1249" w:type="dxa"/>
            <w:vAlign w:val="center"/>
          </w:tcPr>
          <w:p w14:paraId="6C5CDF10" w14:textId="0F4419A1" w:rsidR="001741B6" w:rsidRDefault="001741B6" w:rsidP="00144799">
            <w:pPr>
              <w:pStyle w:val="TableText"/>
            </w:pPr>
            <w:r>
              <w:t>Switch2</w:t>
            </w:r>
            <w:r w:rsidR="00144799">
              <w:t>*</w:t>
            </w:r>
          </w:p>
        </w:tc>
        <w:tc>
          <w:tcPr>
            <w:tcW w:w="1864" w:type="dxa"/>
            <w:vAlign w:val="center"/>
          </w:tcPr>
          <w:p w14:paraId="41E65D2D" w14:textId="77777777" w:rsidR="001741B6" w:rsidRDefault="001741B6" w:rsidP="00144799">
            <w:pPr>
              <w:pStyle w:val="TableText"/>
            </w:pPr>
            <w:r>
              <w:t>FastEthernet0/1</w:t>
            </w:r>
          </w:p>
        </w:tc>
        <w:tc>
          <w:tcPr>
            <w:tcW w:w="2646" w:type="dxa"/>
            <w:vAlign w:val="center"/>
          </w:tcPr>
          <w:p w14:paraId="3D9164A2" w14:textId="77777777" w:rsidR="001741B6" w:rsidRDefault="001741B6" w:rsidP="00144799">
            <w:pPr>
              <w:pStyle w:val="TableText"/>
            </w:pPr>
            <w:r>
              <w:t>Cable de cobre directo</w:t>
            </w:r>
          </w:p>
        </w:tc>
        <w:tc>
          <w:tcPr>
            <w:tcW w:w="1441" w:type="dxa"/>
            <w:vAlign w:val="center"/>
          </w:tcPr>
          <w:p w14:paraId="0DCE7A2A" w14:textId="77777777" w:rsidR="001741B6" w:rsidRDefault="001741B6" w:rsidP="00144799">
            <w:pPr>
              <w:pStyle w:val="TableText"/>
            </w:pPr>
            <w:r>
              <w:t>PC7</w:t>
            </w:r>
          </w:p>
        </w:tc>
        <w:tc>
          <w:tcPr>
            <w:tcW w:w="2294" w:type="dxa"/>
            <w:vAlign w:val="center"/>
          </w:tcPr>
          <w:p w14:paraId="45315288" w14:textId="77777777" w:rsidR="001741B6" w:rsidRDefault="001741B6" w:rsidP="00144799">
            <w:pPr>
              <w:pStyle w:val="TableText"/>
            </w:pPr>
            <w:r>
              <w:t>FastEthernet0</w:t>
            </w:r>
          </w:p>
        </w:tc>
      </w:tr>
      <w:tr w:rsidR="001741B6" w14:paraId="425E06FB" w14:textId="77777777" w:rsidTr="00144799">
        <w:trPr>
          <w:cantSplit/>
          <w:trHeight w:val="330"/>
        </w:trPr>
        <w:tc>
          <w:tcPr>
            <w:tcW w:w="1249" w:type="dxa"/>
            <w:vAlign w:val="center"/>
          </w:tcPr>
          <w:p w14:paraId="5105A9DC" w14:textId="4297DD80" w:rsidR="001741B6" w:rsidRDefault="001741B6" w:rsidP="00144799">
            <w:pPr>
              <w:pStyle w:val="TableText"/>
            </w:pPr>
            <w:r>
              <w:t>Switch2</w:t>
            </w:r>
            <w:r w:rsidR="00144799">
              <w:t>*</w:t>
            </w:r>
          </w:p>
        </w:tc>
        <w:tc>
          <w:tcPr>
            <w:tcW w:w="1864" w:type="dxa"/>
            <w:vAlign w:val="center"/>
          </w:tcPr>
          <w:p w14:paraId="61523423" w14:textId="77777777" w:rsidR="001741B6" w:rsidRDefault="001741B6" w:rsidP="00144799">
            <w:pPr>
              <w:pStyle w:val="TableText"/>
            </w:pPr>
            <w:r>
              <w:t>FastEthernet1/1</w:t>
            </w:r>
          </w:p>
        </w:tc>
        <w:tc>
          <w:tcPr>
            <w:tcW w:w="2646" w:type="dxa"/>
            <w:vAlign w:val="center"/>
          </w:tcPr>
          <w:p w14:paraId="29A70D0A" w14:textId="77777777" w:rsidR="001741B6" w:rsidRDefault="001741B6" w:rsidP="00144799">
            <w:pPr>
              <w:pStyle w:val="TableText"/>
            </w:pPr>
            <w:r>
              <w:t>Cable de cobre directo</w:t>
            </w:r>
          </w:p>
        </w:tc>
        <w:tc>
          <w:tcPr>
            <w:tcW w:w="1441" w:type="dxa"/>
            <w:vAlign w:val="center"/>
          </w:tcPr>
          <w:p w14:paraId="08AC08CF" w14:textId="77777777" w:rsidR="001741B6" w:rsidRDefault="001741B6" w:rsidP="00144799">
            <w:pPr>
              <w:pStyle w:val="TableText"/>
            </w:pPr>
            <w:r>
              <w:t>PC8</w:t>
            </w:r>
          </w:p>
        </w:tc>
        <w:tc>
          <w:tcPr>
            <w:tcW w:w="2294" w:type="dxa"/>
            <w:vAlign w:val="center"/>
          </w:tcPr>
          <w:p w14:paraId="4ADAAE50" w14:textId="77777777" w:rsidR="001741B6" w:rsidRDefault="001741B6" w:rsidP="00144799">
            <w:pPr>
              <w:pStyle w:val="TableText"/>
            </w:pPr>
            <w:r>
              <w:t>FastEthernet0</w:t>
            </w:r>
          </w:p>
        </w:tc>
      </w:tr>
      <w:tr w:rsidR="001741B6" w14:paraId="4C60187E" w14:textId="77777777" w:rsidTr="00144799">
        <w:trPr>
          <w:cantSplit/>
          <w:trHeight w:val="314"/>
        </w:trPr>
        <w:tc>
          <w:tcPr>
            <w:tcW w:w="1249" w:type="dxa"/>
            <w:vAlign w:val="center"/>
          </w:tcPr>
          <w:p w14:paraId="2C3EB5CF" w14:textId="57195130" w:rsidR="001741B6" w:rsidRDefault="001741B6" w:rsidP="00144799">
            <w:pPr>
              <w:pStyle w:val="TableText"/>
            </w:pPr>
            <w:r>
              <w:t>Switch2</w:t>
            </w:r>
            <w:r w:rsidR="00144799">
              <w:t>*</w:t>
            </w:r>
          </w:p>
        </w:tc>
        <w:tc>
          <w:tcPr>
            <w:tcW w:w="1864" w:type="dxa"/>
            <w:vAlign w:val="center"/>
          </w:tcPr>
          <w:p w14:paraId="7CD18BE1" w14:textId="77777777" w:rsidR="001741B6" w:rsidRDefault="001741B6" w:rsidP="00144799">
            <w:pPr>
              <w:pStyle w:val="TableText"/>
            </w:pPr>
            <w:r>
              <w:t>FastEthernet2/1</w:t>
            </w:r>
          </w:p>
        </w:tc>
        <w:tc>
          <w:tcPr>
            <w:tcW w:w="2646" w:type="dxa"/>
            <w:vAlign w:val="center"/>
          </w:tcPr>
          <w:p w14:paraId="0DF03419" w14:textId="77777777" w:rsidR="001741B6" w:rsidRDefault="001741B6" w:rsidP="00144799">
            <w:pPr>
              <w:pStyle w:val="TableText"/>
            </w:pPr>
            <w:r>
              <w:t>Cable de cobre directo</w:t>
            </w:r>
          </w:p>
        </w:tc>
        <w:tc>
          <w:tcPr>
            <w:tcW w:w="1441" w:type="dxa"/>
            <w:vAlign w:val="center"/>
          </w:tcPr>
          <w:p w14:paraId="530B5236" w14:textId="77777777" w:rsidR="001741B6" w:rsidRDefault="001741B6" w:rsidP="00144799">
            <w:pPr>
              <w:pStyle w:val="TableText"/>
            </w:pPr>
            <w:r>
              <w:t>PC9</w:t>
            </w:r>
          </w:p>
        </w:tc>
        <w:tc>
          <w:tcPr>
            <w:tcW w:w="2294" w:type="dxa"/>
            <w:vAlign w:val="center"/>
          </w:tcPr>
          <w:p w14:paraId="745DC51E" w14:textId="77777777" w:rsidR="001741B6" w:rsidRDefault="001741B6" w:rsidP="00144799">
            <w:pPr>
              <w:pStyle w:val="TableText"/>
            </w:pPr>
            <w:r>
              <w:t>FastEthernet0</w:t>
            </w:r>
          </w:p>
        </w:tc>
      </w:tr>
      <w:tr w:rsidR="001741B6" w14:paraId="538C78E1" w14:textId="77777777" w:rsidTr="00144799">
        <w:trPr>
          <w:cantSplit/>
          <w:trHeight w:val="330"/>
        </w:trPr>
        <w:tc>
          <w:tcPr>
            <w:tcW w:w="1249" w:type="dxa"/>
            <w:vAlign w:val="center"/>
          </w:tcPr>
          <w:p w14:paraId="1D9878B6" w14:textId="77777777" w:rsidR="001741B6" w:rsidRDefault="001741B6" w:rsidP="00144799">
            <w:pPr>
              <w:pStyle w:val="TableText"/>
            </w:pPr>
            <w:r>
              <w:t>Switch2</w:t>
            </w:r>
          </w:p>
        </w:tc>
        <w:tc>
          <w:tcPr>
            <w:tcW w:w="1864" w:type="dxa"/>
            <w:vAlign w:val="center"/>
          </w:tcPr>
          <w:p w14:paraId="7D5B96E9" w14:textId="77777777" w:rsidR="001741B6" w:rsidRDefault="001741B6" w:rsidP="00144799">
            <w:pPr>
              <w:pStyle w:val="TableText"/>
            </w:pPr>
            <w:r>
              <w:t>Gigabit3/1</w:t>
            </w:r>
          </w:p>
        </w:tc>
        <w:tc>
          <w:tcPr>
            <w:tcW w:w="2646" w:type="dxa"/>
            <w:vAlign w:val="center"/>
          </w:tcPr>
          <w:p w14:paraId="3DB95CB5" w14:textId="77777777" w:rsidR="001741B6" w:rsidRDefault="001741B6" w:rsidP="00144799">
            <w:pPr>
              <w:pStyle w:val="TableText"/>
            </w:pPr>
            <w:r>
              <w:t>Cable de cobre directo</w:t>
            </w:r>
          </w:p>
        </w:tc>
        <w:tc>
          <w:tcPr>
            <w:tcW w:w="1441" w:type="dxa"/>
            <w:vAlign w:val="center"/>
          </w:tcPr>
          <w:p w14:paraId="0B267388" w14:textId="77777777" w:rsidR="001741B6" w:rsidRDefault="001741B6" w:rsidP="00144799">
            <w:pPr>
              <w:pStyle w:val="TableText"/>
            </w:pPr>
            <w:r>
              <w:t>AccessPoint</w:t>
            </w:r>
          </w:p>
        </w:tc>
        <w:tc>
          <w:tcPr>
            <w:tcW w:w="2294" w:type="dxa"/>
            <w:vAlign w:val="center"/>
          </w:tcPr>
          <w:p w14:paraId="5D2AF1D6" w14:textId="77777777" w:rsidR="001741B6" w:rsidRDefault="001741B6" w:rsidP="00144799">
            <w:pPr>
              <w:pStyle w:val="TableText"/>
            </w:pPr>
            <w:r>
              <w:t>Port 0</w:t>
            </w:r>
          </w:p>
        </w:tc>
      </w:tr>
      <w:tr w:rsidR="001741B6" w14:paraId="443FDF6A" w14:textId="77777777" w:rsidTr="00144799">
        <w:trPr>
          <w:cantSplit/>
          <w:trHeight w:val="549"/>
        </w:trPr>
        <w:tc>
          <w:tcPr>
            <w:tcW w:w="1249" w:type="dxa"/>
            <w:vAlign w:val="center"/>
          </w:tcPr>
          <w:p w14:paraId="4F063D48" w14:textId="77777777" w:rsidR="001741B6" w:rsidRDefault="001741B6" w:rsidP="00144799">
            <w:pPr>
              <w:pStyle w:val="TableText"/>
            </w:pPr>
            <w:r>
              <w:t>East</w:t>
            </w:r>
          </w:p>
        </w:tc>
        <w:tc>
          <w:tcPr>
            <w:tcW w:w="1864" w:type="dxa"/>
            <w:vAlign w:val="center"/>
          </w:tcPr>
          <w:p w14:paraId="3D69E26D" w14:textId="77777777" w:rsidR="001741B6" w:rsidRDefault="001741B6" w:rsidP="00144799">
            <w:pPr>
              <w:pStyle w:val="TableText"/>
            </w:pPr>
            <w:r>
              <w:t>Serial0/0/0</w:t>
            </w:r>
          </w:p>
        </w:tc>
        <w:tc>
          <w:tcPr>
            <w:tcW w:w="2646" w:type="dxa"/>
            <w:vAlign w:val="center"/>
          </w:tcPr>
          <w:p w14:paraId="22203F53" w14:textId="77777777" w:rsidR="001741B6" w:rsidRDefault="001741B6" w:rsidP="00144799">
            <w:pPr>
              <w:pStyle w:val="TableText"/>
            </w:pPr>
            <w:r>
              <w:t>Serial DCE</w:t>
            </w:r>
            <w:r>
              <w:br/>
              <w:t>(connect to East first)</w:t>
            </w:r>
          </w:p>
        </w:tc>
        <w:tc>
          <w:tcPr>
            <w:tcW w:w="1441" w:type="dxa"/>
            <w:vAlign w:val="center"/>
          </w:tcPr>
          <w:p w14:paraId="4A2A10D1" w14:textId="77777777" w:rsidR="001741B6" w:rsidRDefault="001741B6" w:rsidP="00144799">
            <w:pPr>
              <w:pStyle w:val="TableText"/>
            </w:pPr>
            <w:r>
              <w:t>West</w:t>
            </w:r>
          </w:p>
        </w:tc>
        <w:tc>
          <w:tcPr>
            <w:tcW w:w="2294" w:type="dxa"/>
            <w:vAlign w:val="center"/>
          </w:tcPr>
          <w:p w14:paraId="4AD40E92" w14:textId="77777777" w:rsidR="001741B6" w:rsidRDefault="001741B6" w:rsidP="00144799">
            <w:pPr>
              <w:pStyle w:val="TableText"/>
            </w:pPr>
            <w:r>
              <w:t>Serial0/0/0</w:t>
            </w:r>
          </w:p>
        </w:tc>
      </w:tr>
    </w:tbl>
    <w:p w14:paraId="792444EA" w14:textId="1AD7F16D" w:rsidR="00144799" w:rsidRDefault="00144799" w:rsidP="00144799">
      <w:pPr>
        <w:pStyle w:val="Ttulo2"/>
      </w:pPr>
      <w:r>
        <w:br w:type="textWrapping" w:clear="all"/>
      </w:r>
    </w:p>
    <w:p w14:paraId="6955AE20" w14:textId="1705DF10" w:rsidR="00144799" w:rsidRDefault="00144799" w:rsidP="00144799">
      <w:pPr>
        <w:pStyle w:val="BodyTextL25"/>
      </w:pPr>
    </w:p>
    <w:p w14:paraId="574B2FB2" w14:textId="7A71930E" w:rsidR="00144799" w:rsidRDefault="00144799" w:rsidP="00144799">
      <w:pPr>
        <w:pStyle w:val="BodyTextL25"/>
      </w:pPr>
    </w:p>
    <w:p w14:paraId="722386A8" w14:textId="57F1BD90" w:rsidR="00144799" w:rsidRDefault="00144799" w:rsidP="00144799">
      <w:pPr>
        <w:pStyle w:val="BodyTextL25"/>
      </w:pPr>
    </w:p>
    <w:p w14:paraId="700211C1" w14:textId="1A700E27" w:rsidR="00144799" w:rsidRDefault="00144799" w:rsidP="00144799">
      <w:pPr>
        <w:pStyle w:val="BodyTextL25"/>
      </w:pPr>
    </w:p>
    <w:p w14:paraId="57DBBD84" w14:textId="24025882" w:rsidR="00144799" w:rsidRDefault="00144799" w:rsidP="00144799">
      <w:pPr>
        <w:pStyle w:val="BodyTextL25"/>
      </w:pPr>
    </w:p>
    <w:p w14:paraId="090A27C1" w14:textId="65A3D740" w:rsidR="00144799" w:rsidRDefault="00144799" w:rsidP="00144799">
      <w:pPr>
        <w:pStyle w:val="BodyTextL25"/>
      </w:pPr>
    </w:p>
    <w:p w14:paraId="59859EAC" w14:textId="7624FFF4" w:rsidR="00144799" w:rsidRDefault="00144799" w:rsidP="00144799">
      <w:pPr>
        <w:pStyle w:val="BodyTextL25"/>
      </w:pPr>
    </w:p>
    <w:p w14:paraId="047C1AD2" w14:textId="281DA26A" w:rsidR="00144799" w:rsidRDefault="00144799" w:rsidP="00144799">
      <w:pPr>
        <w:pStyle w:val="BodyTextL25"/>
      </w:pPr>
    </w:p>
    <w:p w14:paraId="13EC71DC" w14:textId="70D8C4FC" w:rsidR="00144799" w:rsidRDefault="00144799" w:rsidP="00144799">
      <w:pPr>
        <w:pStyle w:val="BodyTextL25"/>
      </w:pPr>
    </w:p>
    <w:p w14:paraId="4709DD00" w14:textId="77777777" w:rsidR="00144799" w:rsidRPr="00144799" w:rsidRDefault="00144799" w:rsidP="00144799">
      <w:pPr>
        <w:pStyle w:val="BodyTextL25"/>
      </w:pPr>
    </w:p>
    <w:p w14:paraId="48A4E766" w14:textId="77777777" w:rsidR="00144799" w:rsidRDefault="00144799" w:rsidP="00144799">
      <w:pPr>
        <w:pStyle w:val="Ttulo2"/>
        <w:numPr>
          <w:ilvl w:val="0"/>
          <w:numId w:val="0"/>
        </w:numPr>
      </w:pPr>
    </w:p>
    <w:p w14:paraId="42721C1F" w14:textId="5E2E35C0" w:rsidR="00144799" w:rsidRDefault="00144799" w:rsidP="00144799">
      <w:pPr>
        <w:pStyle w:val="Ttulo2"/>
        <w:numPr>
          <w:ilvl w:val="0"/>
          <w:numId w:val="0"/>
        </w:numPr>
      </w:pPr>
      <w:r w:rsidRPr="00144799">
        <w:drawing>
          <wp:inline distT="0" distB="0" distL="0" distR="0" wp14:anchorId="2DD0F126" wp14:editId="43C015F2">
            <wp:extent cx="5087060" cy="377242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7060" cy="3772426"/>
                    </a:xfrm>
                    <a:prstGeom prst="rect">
                      <a:avLst/>
                    </a:prstGeom>
                  </pic:spPr>
                </pic:pic>
              </a:graphicData>
            </a:graphic>
          </wp:inline>
        </w:drawing>
      </w:r>
    </w:p>
    <w:p w14:paraId="4505CB6E" w14:textId="77777777" w:rsidR="00144799" w:rsidRDefault="00144799" w:rsidP="00144799">
      <w:pPr>
        <w:pStyle w:val="Ttulo2"/>
        <w:numPr>
          <w:ilvl w:val="0"/>
          <w:numId w:val="0"/>
        </w:numPr>
      </w:pPr>
    </w:p>
    <w:p w14:paraId="3C06237C" w14:textId="01AF8173" w:rsidR="00144799" w:rsidRDefault="00144799" w:rsidP="00144799">
      <w:pPr>
        <w:pStyle w:val="Ttulo2"/>
        <w:numPr>
          <w:ilvl w:val="0"/>
          <w:numId w:val="0"/>
        </w:numPr>
      </w:pPr>
      <w:r>
        <w:t>Parte 4:</w:t>
      </w:r>
    </w:p>
    <w:p w14:paraId="616AC052" w14:textId="4F279183" w:rsidR="001741B6" w:rsidRDefault="001741B6" w:rsidP="00144799">
      <w:pPr>
        <w:pStyle w:val="Ttulo2"/>
        <w:numPr>
          <w:ilvl w:val="0"/>
          <w:numId w:val="0"/>
        </w:numPr>
      </w:pPr>
      <w:r>
        <w:t xml:space="preserve">Verificar conectividad </w:t>
      </w:r>
    </w:p>
    <w:p w14:paraId="5760E952" w14:textId="77777777" w:rsidR="001741B6" w:rsidRDefault="001741B6" w:rsidP="00DE5F73">
      <w:pPr>
        <w:pStyle w:val="Ttulo3"/>
      </w:pPr>
      <w:r>
        <w:t>Revise el estado de las interfaces en East.</w:t>
      </w:r>
    </w:p>
    <w:p w14:paraId="3BE3DF55" w14:textId="77777777" w:rsidR="001741B6" w:rsidRDefault="001741B6" w:rsidP="00DE5F73">
      <w:pPr>
        <w:pStyle w:val="SubStepAlpha"/>
      </w:pPr>
      <w:r>
        <w:t xml:space="preserve">Haga clic en la ficha </w:t>
      </w:r>
      <w:r w:rsidRPr="00E23BDB">
        <w:rPr>
          <w:b/>
        </w:rPr>
        <w:t>CLI</w:t>
      </w:r>
      <w:r>
        <w:t xml:space="preserve"> e introduzca los siguientes comandos:</w:t>
      </w:r>
    </w:p>
    <w:p w14:paraId="2FFB92FA" w14:textId="77777777" w:rsidR="001741B6" w:rsidRDefault="001741B6" w:rsidP="001741B6">
      <w:pPr>
        <w:pStyle w:val="CMD"/>
      </w:pPr>
      <w:r>
        <w:t xml:space="preserve">East&gt; </w:t>
      </w:r>
      <w:r>
        <w:rPr>
          <w:b/>
        </w:rPr>
        <w:t>show ip interface brief</w:t>
      </w:r>
    </w:p>
    <w:p w14:paraId="61424527" w14:textId="77777777" w:rsidR="001741B6" w:rsidRDefault="001741B6" w:rsidP="001741B6">
      <w:pPr>
        <w:pStyle w:val="BodyTextL50"/>
      </w:pPr>
      <w:r>
        <w:t>Compare la salida con la siguiente:</w:t>
      </w:r>
    </w:p>
    <w:p w14:paraId="4663DC2F" w14:textId="77777777" w:rsidR="001741B6" w:rsidRDefault="001741B6" w:rsidP="00144799">
      <w:pPr>
        <w:pStyle w:val="CMDOutput"/>
        <w:numPr>
          <w:ilvl w:val="0"/>
          <w:numId w:val="12"/>
        </w:numPr>
      </w:pPr>
      <w:r>
        <w:t xml:space="preserve">¿Interface IP-Address OK? Método de protocolo de estado </w:t>
      </w:r>
    </w:p>
    <w:p w14:paraId="0002C9F3" w14:textId="77777777" w:rsidR="001741B6" w:rsidRDefault="001741B6" w:rsidP="00144799">
      <w:pPr>
        <w:pStyle w:val="CMDOutput"/>
        <w:numPr>
          <w:ilvl w:val="0"/>
          <w:numId w:val="12"/>
        </w:numPr>
      </w:pPr>
      <w:r>
        <w:t xml:space="preserve">GigabiteThernet0/0 172.30.1.1 Sí manual arriba </w:t>
      </w:r>
    </w:p>
    <w:p w14:paraId="060A1EB6" w14:textId="77777777" w:rsidR="001741B6" w:rsidRDefault="001741B6" w:rsidP="00144799">
      <w:pPr>
        <w:pStyle w:val="CMDOutput"/>
        <w:numPr>
          <w:ilvl w:val="0"/>
          <w:numId w:val="12"/>
        </w:numPr>
      </w:pPr>
      <w:r>
        <w:t xml:space="preserve">GigabiteThernet0/1 172.31.1.1 Sí manual arriba </w:t>
      </w:r>
    </w:p>
    <w:p w14:paraId="4D48DEC5" w14:textId="77777777" w:rsidR="001741B6" w:rsidRDefault="001741B6" w:rsidP="00144799">
      <w:pPr>
        <w:pStyle w:val="CMDOutput"/>
        <w:numPr>
          <w:ilvl w:val="0"/>
          <w:numId w:val="12"/>
        </w:numPr>
      </w:pPr>
      <w:r>
        <w:t xml:space="preserve">Serial0/0/0 10.10.10.1 YES manual up up </w:t>
      </w:r>
    </w:p>
    <w:p w14:paraId="7F970B25" w14:textId="77777777" w:rsidR="001741B6" w:rsidRDefault="001741B6" w:rsidP="00144799">
      <w:pPr>
        <w:pStyle w:val="CMDOutput"/>
        <w:numPr>
          <w:ilvl w:val="0"/>
          <w:numId w:val="12"/>
        </w:numPr>
      </w:pPr>
      <w:r>
        <w:t xml:space="preserve">Serial0/0/1 unassigned YES unset down down </w:t>
      </w:r>
    </w:p>
    <w:p w14:paraId="60937A88" w14:textId="77777777" w:rsidR="001741B6" w:rsidRDefault="001741B6" w:rsidP="00144799">
      <w:pPr>
        <w:pStyle w:val="CMDOutput"/>
        <w:numPr>
          <w:ilvl w:val="0"/>
          <w:numId w:val="12"/>
        </w:numPr>
      </w:pPr>
      <w:r>
        <w:t xml:space="preserve">FastEthernet0/1/0 unassigned YES unset up up </w:t>
      </w:r>
    </w:p>
    <w:p w14:paraId="14D0A96C" w14:textId="77777777" w:rsidR="001741B6" w:rsidRDefault="001741B6" w:rsidP="00144799">
      <w:pPr>
        <w:pStyle w:val="CMDOutput"/>
        <w:numPr>
          <w:ilvl w:val="0"/>
          <w:numId w:val="12"/>
        </w:numPr>
      </w:pPr>
      <w:r>
        <w:t xml:space="preserve">FastEthernet0/1/1 unassigned YES unset up up </w:t>
      </w:r>
    </w:p>
    <w:p w14:paraId="24004AEF" w14:textId="77777777" w:rsidR="001741B6" w:rsidRDefault="001741B6" w:rsidP="00144799">
      <w:pPr>
        <w:pStyle w:val="CMDOutput"/>
        <w:numPr>
          <w:ilvl w:val="0"/>
          <w:numId w:val="12"/>
        </w:numPr>
      </w:pPr>
      <w:r>
        <w:t xml:space="preserve">FastEthernet0/1/2 unassigned YES unset up up </w:t>
      </w:r>
    </w:p>
    <w:p w14:paraId="3A477D3B" w14:textId="77777777" w:rsidR="001741B6" w:rsidRDefault="001741B6" w:rsidP="00144799">
      <w:pPr>
        <w:pStyle w:val="CMDOutput"/>
        <w:numPr>
          <w:ilvl w:val="0"/>
          <w:numId w:val="12"/>
        </w:numPr>
      </w:pPr>
      <w:r>
        <w:t xml:space="preserve">FastEthernet0/1/3 unassigned YES unset up down </w:t>
      </w:r>
    </w:p>
    <w:p w14:paraId="639C0212" w14:textId="77777777" w:rsidR="001741B6" w:rsidRDefault="001741B6" w:rsidP="00144799">
      <w:pPr>
        <w:pStyle w:val="CMDOutput"/>
        <w:numPr>
          <w:ilvl w:val="0"/>
          <w:numId w:val="12"/>
        </w:numPr>
      </w:pPr>
      <w:r>
        <w:t>Vlan1 172.29.1.1 SÍ manual up up</w:t>
      </w:r>
    </w:p>
    <w:p w14:paraId="73084ADF" w14:textId="3B16C845" w:rsidR="001741B6" w:rsidRDefault="001741B6" w:rsidP="001741B6">
      <w:pPr>
        <w:pStyle w:val="BodyTextL50"/>
      </w:pPr>
      <w:r>
        <w:t>Si todo el cableado es correcto, las salidas deben coincidir.</w:t>
      </w:r>
    </w:p>
    <w:p w14:paraId="202D4127" w14:textId="58050432" w:rsidR="006A6403" w:rsidRDefault="00144799" w:rsidP="00144799">
      <w:pPr>
        <w:pStyle w:val="BodyTextL50"/>
        <w:rPr>
          <w:sz w:val="22"/>
        </w:rPr>
      </w:pPr>
      <w:r w:rsidRPr="00144799">
        <w:lastRenderedPageBreak/>
        <w:drawing>
          <wp:inline distT="0" distB="0" distL="0" distR="0" wp14:anchorId="5C19E2C6" wp14:editId="681DBF89">
            <wp:extent cx="5677692" cy="1952898"/>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692" cy="1952898"/>
                    </a:xfrm>
                    <a:prstGeom prst="rect">
                      <a:avLst/>
                    </a:prstGeom>
                  </pic:spPr>
                </pic:pic>
              </a:graphicData>
            </a:graphic>
          </wp:inline>
        </w:drawing>
      </w:r>
      <w:r>
        <w:rPr>
          <w:sz w:val="22"/>
        </w:rPr>
        <w:t>--</w:t>
      </w:r>
    </w:p>
    <w:p w14:paraId="537EDD16" w14:textId="2E71CADD" w:rsidR="00144799" w:rsidRPr="00144799" w:rsidRDefault="00144799" w:rsidP="00144799">
      <w:pPr>
        <w:pStyle w:val="BodyTextL50"/>
      </w:pPr>
      <w:r w:rsidRPr="00144799">
        <w:rPr>
          <w:sz w:val="22"/>
        </w:rPr>
        <w:sym w:font="Wingdings" w:char="F0E0"/>
      </w:r>
      <w:r>
        <w:rPr>
          <w:sz w:val="22"/>
        </w:rPr>
        <w:t>Coinciden.</w:t>
      </w:r>
    </w:p>
    <w:p w14:paraId="03293DA1" w14:textId="77777777" w:rsidR="001741B6" w:rsidRDefault="001741B6" w:rsidP="00DE5F73">
      <w:pPr>
        <w:pStyle w:val="Ttulo3"/>
      </w:pPr>
      <w:r>
        <w:t>Conecte dispositivos inalámbricos, Laptop y TabletPC.</w:t>
      </w:r>
    </w:p>
    <w:p w14:paraId="602DEF66" w14:textId="3AD0E2A2" w:rsidR="001741B6" w:rsidRDefault="001741B6" w:rsidP="00DE5F73">
      <w:pPr>
        <w:pStyle w:val="SubStepAlpha"/>
      </w:pPr>
      <w:r>
        <w:t xml:space="preserve">Haga clic en el portátil y seleccione la pestaña </w:t>
      </w:r>
      <w:r w:rsidRPr="009D4AE2">
        <w:rPr>
          <w:b/>
        </w:rPr>
        <w:t>Config</w:t>
      </w:r>
      <w:r>
        <w:t xml:space="preserve"> . Seleccione la interfaz </w:t>
      </w:r>
      <w:r w:rsidRPr="00DE6A3E">
        <w:rPr>
          <w:b/>
        </w:rPr>
        <w:t>Wireless0</w:t>
      </w:r>
      <w:r>
        <w:t xml:space="preserve">. Ponga una marca en la casilla marcada </w:t>
      </w:r>
      <w:r w:rsidRPr="00DE6A3E">
        <w:rPr>
          <w:b/>
        </w:rPr>
        <w:t>On</w:t>
      </w:r>
      <w:r>
        <w:t xml:space="preserve"> junto a Estado del puerto. En unos segundos debería aparecer la conexión inalámbrica. </w:t>
      </w:r>
    </w:p>
    <w:p w14:paraId="7A933F68" w14:textId="5083455B" w:rsidR="00A24DCB" w:rsidRDefault="00A24DCB" w:rsidP="00A24DCB">
      <w:pPr>
        <w:pStyle w:val="SubStepAlpha"/>
        <w:numPr>
          <w:ilvl w:val="0"/>
          <w:numId w:val="0"/>
        </w:numPr>
        <w:ind w:left="720"/>
      </w:pPr>
      <w:r w:rsidRPr="00A24DCB">
        <w:drawing>
          <wp:inline distT="0" distB="0" distL="0" distR="0" wp14:anchorId="57089610" wp14:editId="7F71D420">
            <wp:extent cx="4782217" cy="100979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2217" cy="1009791"/>
                    </a:xfrm>
                    <a:prstGeom prst="rect">
                      <a:avLst/>
                    </a:prstGeom>
                  </pic:spPr>
                </pic:pic>
              </a:graphicData>
            </a:graphic>
          </wp:inline>
        </w:drawing>
      </w:r>
    </w:p>
    <w:p w14:paraId="5D4618D0" w14:textId="4CE3DA8B" w:rsidR="001741B6" w:rsidRDefault="001741B6" w:rsidP="00DE5F73">
      <w:pPr>
        <w:pStyle w:val="SubStepAlpha"/>
      </w:pPr>
      <w:r>
        <w:t xml:space="preserve">Haga clic en la ficha </w:t>
      </w:r>
      <w:r w:rsidRPr="00DE6A3E">
        <w:rPr>
          <w:b/>
        </w:rPr>
        <w:t>Escritorio</w:t>
      </w:r>
      <w:r>
        <w:t xml:space="preserve"> de la </w:t>
      </w:r>
      <w:r>
        <w:rPr>
          <w:b/>
        </w:rPr>
        <w:t>computadora portátil</w:t>
      </w:r>
      <w:r>
        <w:t xml:space="preserve"> . Hagan clic en el icono del </w:t>
      </w:r>
      <w:r>
        <w:rPr>
          <w:b/>
        </w:rPr>
        <w:t xml:space="preserve">navegador web </w:t>
      </w:r>
      <w:r>
        <w:t xml:space="preserve">del Dock para abrir el navegado web. Escriba </w:t>
      </w:r>
      <w:r w:rsidRPr="006A6403">
        <w:rPr>
          <w:b/>
        </w:rPr>
        <w:t>www.cisco.pka</w:t>
      </w:r>
      <w:r>
        <w:t xml:space="preserve"> en el cuadro URL y haga clic en </w:t>
      </w:r>
      <w:r>
        <w:rPr>
          <w:b/>
        </w:rPr>
        <w:t>Ir</w:t>
      </w:r>
      <w:r>
        <w:t xml:space="preserve"> . La página debe mostrar </w:t>
      </w:r>
      <w:r w:rsidRPr="009D4AE2">
        <w:rPr>
          <w:b/>
        </w:rPr>
        <w:t>Cisco Packet Tracer</w:t>
      </w:r>
      <w:r>
        <w:t>.</w:t>
      </w:r>
    </w:p>
    <w:p w14:paraId="5C43D758" w14:textId="1F68CF6F" w:rsidR="00A24DCB" w:rsidRDefault="00A24DCB" w:rsidP="00A24DCB">
      <w:pPr>
        <w:pStyle w:val="SubStepAlpha"/>
        <w:numPr>
          <w:ilvl w:val="0"/>
          <w:numId w:val="0"/>
        </w:numPr>
        <w:ind w:left="720"/>
      </w:pPr>
      <w:r w:rsidRPr="00A24DCB">
        <w:drawing>
          <wp:inline distT="0" distB="0" distL="0" distR="0" wp14:anchorId="12EA9205" wp14:editId="4BF0823D">
            <wp:extent cx="4887007" cy="17528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7007" cy="1752845"/>
                    </a:xfrm>
                    <a:prstGeom prst="rect">
                      <a:avLst/>
                    </a:prstGeom>
                  </pic:spPr>
                </pic:pic>
              </a:graphicData>
            </a:graphic>
          </wp:inline>
        </w:drawing>
      </w:r>
    </w:p>
    <w:p w14:paraId="6532BE99" w14:textId="64C12F61" w:rsidR="001741B6" w:rsidRDefault="001741B6" w:rsidP="00DE5F73">
      <w:pPr>
        <w:pStyle w:val="SubStepAlpha"/>
      </w:pPr>
      <w:r>
        <w:t xml:space="preserve">Haga clic en TabletPC y seleccione la pestaña </w:t>
      </w:r>
      <w:r w:rsidRPr="009D4AE2">
        <w:rPr>
          <w:b/>
        </w:rPr>
        <w:t>Config</w:t>
      </w:r>
      <w:r>
        <w:t xml:space="preserve"> . Seleccione la interfaz </w:t>
      </w:r>
      <w:r w:rsidRPr="00DE6A3E">
        <w:rPr>
          <w:b/>
        </w:rPr>
        <w:t>Wireless0</w:t>
      </w:r>
      <w:r>
        <w:t xml:space="preserve">. Ponga una marca en la casilla marcada </w:t>
      </w:r>
      <w:r w:rsidRPr="00DE6A3E">
        <w:rPr>
          <w:b/>
        </w:rPr>
        <w:t>On</w:t>
      </w:r>
      <w:r>
        <w:t xml:space="preserve"> junto a Estado del puerto. En unos segundos debería aparecer la conexión inalámbrica.</w:t>
      </w:r>
    </w:p>
    <w:p w14:paraId="253CB4E8" w14:textId="4AFB10C2" w:rsidR="00A24DCB" w:rsidRDefault="00A24DCB" w:rsidP="00A24DCB">
      <w:pPr>
        <w:pStyle w:val="SubStepAlpha"/>
        <w:numPr>
          <w:ilvl w:val="0"/>
          <w:numId w:val="0"/>
        </w:numPr>
        <w:ind w:left="720"/>
      </w:pPr>
      <w:r w:rsidRPr="00A24DCB">
        <w:drawing>
          <wp:inline distT="0" distB="0" distL="0" distR="0" wp14:anchorId="664FAD67" wp14:editId="19BC24F5">
            <wp:extent cx="4829849" cy="108600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9849" cy="1086002"/>
                    </a:xfrm>
                    <a:prstGeom prst="rect">
                      <a:avLst/>
                    </a:prstGeom>
                  </pic:spPr>
                </pic:pic>
              </a:graphicData>
            </a:graphic>
          </wp:inline>
        </w:drawing>
      </w:r>
    </w:p>
    <w:p w14:paraId="66C6E805" w14:textId="1CBEBE31" w:rsidR="001741B6" w:rsidRDefault="001741B6" w:rsidP="00DE5F73">
      <w:pPr>
        <w:pStyle w:val="SubStepAlpha"/>
      </w:pPr>
      <w:r>
        <w:lastRenderedPageBreak/>
        <w:t>Repita los pasos del paso 2b para comprobar que se muestra la página.</w:t>
      </w:r>
    </w:p>
    <w:p w14:paraId="5C931DDD" w14:textId="1D814A91" w:rsidR="00A24DCB" w:rsidRDefault="00A24DCB" w:rsidP="00A24DCB">
      <w:pPr>
        <w:pStyle w:val="SubStepAlpha"/>
        <w:numPr>
          <w:ilvl w:val="0"/>
          <w:numId w:val="0"/>
        </w:numPr>
        <w:ind w:left="720"/>
      </w:pPr>
      <w:r w:rsidRPr="00A24DCB">
        <w:drawing>
          <wp:inline distT="0" distB="0" distL="0" distR="0" wp14:anchorId="3EBB1C37" wp14:editId="3C6F8655">
            <wp:extent cx="6400800" cy="238569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2385695"/>
                    </a:xfrm>
                    <a:prstGeom prst="rect">
                      <a:avLst/>
                    </a:prstGeom>
                  </pic:spPr>
                </pic:pic>
              </a:graphicData>
            </a:graphic>
          </wp:inline>
        </w:drawing>
      </w:r>
    </w:p>
    <w:p w14:paraId="23DD1EA8" w14:textId="77777777" w:rsidR="00A24DCB" w:rsidRDefault="00A24DCB" w:rsidP="00A24DCB">
      <w:pPr>
        <w:pStyle w:val="SubStepAlpha"/>
        <w:numPr>
          <w:ilvl w:val="0"/>
          <w:numId w:val="0"/>
        </w:numPr>
        <w:ind w:left="720"/>
        <w:rPr>
          <w:sz w:val="18"/>
          <w:szCs w:val="20"/>
        </w:rPr>
      </w:pPr>
    </w:p>
    <w:p w14:paraId="64F5CC15" w14:textId="6B9C92AE" w:rsidR="00A24DCB" w:rsidRDefault="00A24DCB" w:rsidP="00A24DCB">
      <w:pPr>
        <w:pStyle w:val="SubStepAlpha"/>
        <w:numPr>
          <w:ilvl w:val="0"/>
          <w:numId w:val="0"/>
        </w:numPr>
        <w:ind w:left="720"/>
        <w:rPr>
          <w:sz w:val="18"/>
          <w:szCs w:val="20"/>
        </w:rPr>
      </w:pPr>
      <w:r w:rsidRPr="00A24DCB">
        <w:rPr>
          <w:sz w:val="18"/>
          <w:szCs w:val="20"/>
        </w:rPr>
        <w:sym w:font="Wingdings" w:char="F0E0"/>
      </w:r>
      <w:r>
        <w:rPr>
          <w:sz w:val="18"/>
          <w:szCs w:val="20"/>
        </w:rPr>
        <w:t>Comprobación Wireless.</w:t>
      </w:r>
    </w:p>
    <w:p w14:paraId="40F7158A" w14:textId="77777777" w:rsidR="00A24DCB" w:rsidRDefault="00A24DCB" w:rsidP="00A24DCB">
      <w:pPr>
        <w:pStyle w:val="SubStepAlpha"/>
        <w:numPr>
          <w:ilvl w:val="0"/>
          <w:numId w:val="0"/>
        </w:numPr>
        <w:ind w:left="720"/>
        <w:rPr>
          <w:sz w:val="18"/>
          <w:szCs w:val="20"/>
        </w:rPr>
      </w:pPr>
    </w:p>
    <w:p w14:paraId="04164E6F" w14:textId="44A31F5D" w:rsidR="00A24DCB" w:rsidRPr="00A24DCB" w:rsidRDefault="00A24DCB" w:rsidP="00A24DCB">
      <w:pPr>
        <w:pStyle w:val="SubStepAlpha"/>
        <w:numPr>
          <w:ilvl w:val="0"/>
          <w:numId w:val="0"/>
        </w:numPr>
        <w:ind w:left="720"/>
        <w:rPr>
          <w:sz w:val="18"/>
          <w:szCs w:val="20"/>
        </w:rPr>
      </w:pPr>
      <w:r>
        <w:rPr>
          <w:sz w:val="18"/>
          <w:szCs w:val="20"/>
        </w:rPr>
        <w:t>¡</w:t>
      </w:r>
      <w:r w:rsidRPr="00A24DCB">
        <w:rPr>
          <w:sz w:val="18"/>
          <w:szCs w:val="20"/>
        </w:rPr>
        <w:drawing>
          <wp:inline distT="0" distB="0" distL="0" distR="0" wp14:anchorId="6B22CF06" wp14:editId="316D0CF2">
            <wp:extent cx="2448267" cy="1848108"/>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8267" cy="1848108"/>
                    </a:xfrm>
                    <a:prstGeom prst="rect">
                      <a:avLst/>
                    </a:prstGeom>
                  </pic:spPr>
                </pic:pic>
              </a:graphicData>
            </a:graphic>
          </wp:inline>
        </w:drawing>
      </w:r>
    </w:p>
    <w:p w14:paraId="77BFEBFE" w14:textId="77777777" w:rsidR="001741B6" w:rsidRDefault="001741B6" w:rsidP="00DE5F73">
      <w:pPr>
        <w:pStyle w:val="Ttulo3"/>
      </w:pPr>
      <w:r>
        <w:t>Cambie el método de acceso del TabletPC.</w:t>
      </w:r>
    </w:p>
    <w:p w14:paraId="18CD69DC" w14:textId="29CAC5FB" w:rsidR="001741B6" w:rsidRDefault="001741B6" w:rsidP="00DE5F73">
      <w:pPr>
        <w:pStyle w:val="SubStepAlpha"/>
      </w:pPr>
      <w:r>
        <w:t xml:space="preserve">Haga clic en TabletPC y seleccione la pestaña </w:t>
      </w:r>
      <w:r w:rsidRPr="009D4AE2">
        <w:rPr>
          <w:b/>
        </w:rPr>
        <w:t>Config</w:t>
      </w:r>
      <w:r>
        <w:t xml:space="preserve"> . Select the </w:t>
      </w:r>
      <w:r w:rsidRPr="00DE6A3E">
        <w:rPr>
          <w:b/>
        </w:rPr>
        <w:t>Wireless0</w:t>
      </w:r>
      <w:r>
        <w:t xml:space="preserve"> interface. Desmarque la casilla </w:t>
      </w:r>
      <w:r w:rsidRPr="00DE6A3E">
        <w:rPr>
          <w:b/>
        </w:rPr>
        <w:t>On</w:t>
      </w:r>
      <w:r>
        <w:t xml:space="preserve"> junto a Estado del puerto. Ahora debería ser claro y la conexión inalámbrica se caerá.</w:t>
      </w:r>
    </w:p>
    <w:p w14:paraId="6319E661" w14:textId="75F418A1" w:rsidR="006E148D" w:rsidRDefault="006E148D" w:rsidP="006E148D">
      <w:pPr>
        <w:pStyle w:val="SubStepAlpha"/>
        <w:numPr>
          <w:ilvl w:val="0"/>
          <w:numId w:val="0"/>
        </w:numPr>
        <w:ind w:left="720"/>
      </w:pPr>
      <w:r w:rsidRPr="006E148D">
        <w:drawing>
          <wp:inline distT="0" distB="0" distL="0" distR="0" wp14:anchorId="58247E59" wp14:editId="0B100310">
            <wp:extent cx="1914792" cy="895475"/>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792" cy="895475"/>
                    </a:xfrm>
                    <a:prstGeom prst="rect">
                      <a:avLst/>
                    </a:prstGeom>
                  </pic:spPr>
                </pic:pic>
              </a:graphicData>
            </a:graphic>
          </wp:inline>
        </w:drawing>
      </w:r>
    </w:p>
    <w:p w14:paraId="3061D4A5" w14:textId="2264508E" w:rsidR="006E148D" w:rsidRDefault="006E148D" w:rsidP="006E148D">
      <w:pPr>
        <w:pStyle w:val="SubStepAlpha"/>
        <w:numPr>
          <w:ilvl w:val="0"/>
          <w:numId w:val="0"/>
        </w:numPr>
        <w:ind w:left="720"/>
      </w:pPr>
    </w:p>
    <w:p w14:paraId="7D732728" w14:textId="45B225FD" w:rsidR="006E148D" w:rsidRDefault="006E148D" w:rsidP="006E148D">
      <w:pPr>
        <w:pStyle w:val="SubStepAlpha"/>
        <w:numPr>
          <w:ilvl w:val="0"/>
          <w:numId w:val="0"/>
        </w:numPr>
        <w:ind w:left="720"/>
      </w:pPr>
    </w:p>
    <w:p w14:paraId="5E682982" w14:textId="5D0D4ED2" w:rsidR="006E148D" w:rsidRDefault="006E148D" w:rsidP="006E148D">
      <w:pPr>
        <w:pStyle w:val="SubStepAlpha"/>
        <w:numPr>
          <w:ilvl w:val="0"/>
          <w:numId w:val="0"/>
        </w:numPr>
        <w:ind w:left="720"/>
      </w:pPr>
    </w:p>
    <w:p w14:paraId="6295AC06" w14:textId="22F544F0" w:rsidR="006E148D" w:rsidRDefault="006E148D" w:rsidP="006E148D">
      <w:pPr>
        <w:pStyle w:val="SubStepAlpha"/>
        <w:numPr>
          <w:ilvl w:val="0"/>
          <w:numId w:val="0"/>
        </w:numPr>
        <w:ind w:left="720"/>
      </w:pPr>
    </w:p>
    <w:p w14:paraId="36626E19" w14:textId="77777777" w:rsidR="006E148D" w:rsidRDefault="006E148D" w:rsidP="006E148D">
      <w:pPr>
        <w:pStyle w:val="SubStepAlpha"/>
        <w:numPr>
          <w:ilvl w:val="0"/>
          <w:numId w:val="0"/>
        </w:numPr>
        <w:ind w:left="720"/>
      </w:pPr>
    </w:p>
    <w:p w14:paraId="1B62D6B2" w14:textId="7AA14E90" w:rsidR="001741B6" w:rsidRDefault="001741B6" w:rsidP="00DE5F73">
      <w:pPr>
        <w:pStyle w:val="SubStepAlpha"/>
      </w:pPr>
      <w:r>
        <w:lastRenderedPageBreak/>
        <w:t xml:space="preserve">Haga clic en la interfaz </w:t>
      </w:r>
      <w:r>
        <w:rPr>
          <w:b/>
        </w:rPr>
        <w:t>3G/4G Cell1</w:t>
      </w:r>
      <w:r>
        <w:t xml:space="preserve"> . Ponga una marca en la casilla marcada </w:t>
      </w:r>
      <w:r w:rsidRPr="00DE6A3E">
        <w:rPr>
          <w:b/>
        </w:rPr>
        <w:t>On</w:t>
      </w:r>
      <w:r>
        <w:t xml:space="preserve"> junto a Estado del puerto. Dentro de unos segundos debería aparecer la conexión celular.</w:t>
      </w:r>
    </w:p>
    <w:p w14:paraId="194FF4B5" w14:textId="1D2655EA" w:rsidR="006E148D" w:rsidRDefault="006E148D" w:rsidP="006E148D">
      <w:pPr>
        <w:pStyle w:val="SubStepAlpha"/>
        <w:numPr>
          <w:ilvl w:val="0"/>
          <w:numId w:val="0"/>
        </w:numPr>
        <w:ind w:left="720"/>
      </w:pPr>
      <w:r w:rsidRPr="006E148D">
        <w:drawing>
          <wp:inline distT="0" distB="0" distL="0" distR="0" wp14:anchorId="62BAB657" wp14:editId="2FF21A9F">
            <wp:extent cx="4858428" cy="131463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8428" cy="1314633"/>
                    </a:xfrm>
                    <a:prstGeom prst="rect">
                      <a:avLst/>
                    </a:prstGeom>
                  </pic:spPr>
                </pic:pic>
              </a:graphicData>
            </a:graphic>
          </wp:inline>
        </w:drawing>
      </w:r>
    </w:p>
    <w:p w14:paraId="579E4384" w14:textId="6D90F5A5" w:rsidR="006E148D" w:rsidRDefault="006E148D" w:rsidP="006E148D">
      <w:pPr>
        <w:pStyle w:val="SubStepAlpha"/>
        <w:numPr>
          <w:ilvl w:val="0"/>
          <w:numId w:val="0"/>
        </w:numPr>
        <w:ind w:left="720"/>
      </w:pPr>
    </w:p>
    <w:p w14:paraId="6D2C9AD9" w14:textId="0408EA9A" w:rsidR="006E148D" w:rsidRDefault="006E148D" w:rsidP="006E148D">
      <w:pPr>
        <w:pStyle w:val="SubStepAlpha"/>
        <w:numPr>
          <w:ilvl w:val="0"/>
          <w:numId w:val="0"/>
        </w:numPr>
        <w:ind w:left="720"/>
      </w:pPr>
      <w:r w:rsidRPr="006E148D">
        <w:drawing>
          <wp:inline distT="0" distB="0" distL="0" distR="0" wp14:anchorId="651CC7C5" wp14:editId="1C28C8C1">
            <wp:extent cx="3172268" cy="2191056"/>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2268" cy="2191056"/>
                    </a:xfrm>
                    <a:prstGeom prst="rect">
                      <a:avLst/>
                    </a:prstGeom>
                  </pic:spPr>
                </pic:pic>
              </a:graphicData>
            </a:graphic>
          </wp:inline>
        </w:drawing>
      </w:r>
    </w:p>
    <w:p w14:paraId="452C8720" w14:textId="77777777" w:rsidR="006E148D" w:rsidRDefault="006E148D" w:rsidP="006E148D">
      <w:pPr>
        <w:pStyle w:val="SubStepAlpha"/>
        <w:numPr>
          <w:ilvl w:val="0"/>
          <w:numId w:val="0"/>
        </w:numPr>
        <w:ind w:left="720"/>
      </w:pPr>
    </w:p>
    <w:p w14:paraId="39D31FDD" w14:textId="556E0FB5" w:rsidR="001741B6" w:rsidRDefault="001741B6" w:rsidP="00DE5F73">
      <w:pPr>
        <w:pStyle w:val="SubStepAlpha"/>
      </w:pPr>
      <w:r>
        <w:t>Repita el proceso de verificación del acceso web.</w:t>
      </w:r>
    </w:p>
    <w:p w14:paraId="7A5D7848" w14:textId="7F27BB01" w:rsidR="00BD0311" w:rsidRDefault="00BD0311" w:rsidP="00BD0311">
      <w:pPr>
        <w:pStyle w:val="SubStepAlpha"/>
        <w:numPr>
          <w:ilvl w:val="0"/>
          <w:numId w:val="0"/>
        </w:numPr>
        <w:ind w:left="720"/>
      </w:pPr>
      <w:r w:rsidRPr="00BD0311">
        <w:drawing>
          <wp:inline distT="0" distB="0" distL="0" distR="0" wp14:anchorId="323E15F2" wp14:editId="12DCA3C8">
            <wp:extent cx="5687219" cy="2572109"/>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7219" cy="2572109"/>
                    </a:xfrm>
                    <a:prstGeom prst="rect">
                      <a:avLst/>
                    </a:prstGeom>
                  </pic:spPr>
                </pic:pic>
              </a:graphicData>
            </a:graphic>
          </wp:inline>
        </w:drawing>
      </w:r>
    </w:p>
    <w:p w14:paraId="737A39C6" w14:textId="77777777" w:rsidR="001741B6" w:rsidRDefault="001741B6" w:rsidP="001741B6">
      <w:pPr>
        <w:pStyle w:val="BodyTextL25"/>
      </w:pPr>
      <w:r>
        <w:rPr>
          <w:b/>
        </w:rPr>
        <w:t>Nota</w:t>
      </w:r>
      <w:r w:rsidRPr="00DE5F73">
        <w:t xml:space="preserve">: No debe tener tanto la interfaz inalámbrica0 como las interfaces 3G/4G Cell1 activas al mismo tiempo. Esto puede causar confusión al dispositivo al intentar conectarse a algunos recursos. </w:t>
      </w:r>
    </w:p>
    <w:p w14:paraId="33074EA0" w14:textId="77777777" w:rsidR="001741B6" w:rsidRDefault="006A6403" w:rsidP="00DE5F73">
      <w:pPr>
        <w:pStyle w:val="Ttulo3"/>
      </w:pPr>
      <w:r>
        <w:lastRenderedPageBreak/>
        <w:t>Compruebe la conectividad de los otros PC.</w:t>
      </w:r>
    </w:p>
    <w:p w14:paraId="3A6026F8" w14:textId="3583F258" w:rsidR="001741B6" w:rsidRDefault="001741B6" w:rsidP="001741B6">
      <w:pPr>
        <w:pStyle w:val="BodyTextL25"/>
      </w:pPr>
      <w:r>
        <w:t>Todos los equipos deben tener conectividad con el sitio web y entre sí. Aprenderá a usar las pruebas de conectividad en muchos laboratorios próximos.</w:t>
      </w:r>
    </w:p>
    <w:p w14:paraId="21F4E6C6" w14:textId="2EAB5879" w:rsidR="00BD0311" w:rsidRDefault="00BD0311" w:rsidP="001741B6">
      <w:pPr>
        <w:pStyle w:val="BodyTextL25"/>
      </w:pPr>
      <w:r w:rsidRPr="00BD0311">
        <w:drawing>
          <wp:inline distT="0" distB="0" distL="0" distR="0" wp14:anchorId="40420DC5" wp14:editId="41171C74">
            <wp:extent cx="5420481" cy="3791479"/>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20481" cy="3791479"/>
                    </a:xfrm>
                    <a:prstGeom prst="rect">
                      <a:avLst/>
                    </a:prstGeom>
                  </pic:spPr>
                </pic:pic>
              </a:graphicData>
            </a:graphic>
          </wp:inline>
        </w:drawing>
      </w:r>
    </w:p>
    <w:p w14:paraId="7E6DD49F" w14:textId="1EB996DC" w:rsidR="00BD0311" w:rsidRPr="0077494D" w:rsidRDefault="00BD0311" w:rsidP="001741B6">
      <w:pPr>
        <w:pStyle w:val="BodyTextL25"/>
      </w:pPr>
      <w:r w:rsidRPr="00BD0311">
        <w:drawing>
          <wp:inline distT="0" distB="0" distL="0" distR="0" wp14:anchorId="50DD42A6" wp14:editId="5352B425">
            <wp:extent cx="5849166" cy="74305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49166" cy="743054"/>
                    </a:xfrm>
                    <a:prstGeom prst="rect">
                      <a:avLst/>
                    </a:prstGeom>
                  </pic:spPr>
                </pic:pic>
              </a:graphicData>
            </a:graphic>
          </wp:inline>
        </w:drawing>
      </w:r>
    </w:p>
    <w:p w14:paraId="15C3BF94" w14:textId="77777777" w:rsidR="00C162C0" w:rsidRPr="004E3344" w:rsidRDefault="00A35DFA" w:rsidP="004E3344">
      <w:pPr>
        <w:pStyle w:val="ConfigWindow"/>
        <w:rPr>
          <w:rStyle w:val="DevConfigGray"/>
          <w:rFonts w:ascii="Arial" w:hAnsi="Arial"/>
          <w:color w:val="8064A2" w:themeColor="accent4"/>
          <w:shd w:val="clear" w:color="auto" w:fill="auto"/>
        </w:rPr>
      </w:pPr>
      <w:r>
        <w:t>Fin del documento</w:t>
      </w:r>
      <w:bookmarkEnd w:id="0"/>
    </w:p>
    <w:sectPr w:rsidR="00C162C0" w:rsidRPr="004E3344" w:rsidSect="009C3182">
      <w:headerReference w:type="default" r:id="rId35"/>
      <w:footerReference w:type="default" r:id="rId36"/>
      <w:headerReference w:type="first" r:id="rId37"/>
      <w:footerReference w:type="first" r:id="rId3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89DD" w14:textId="77777777" w:rsidR="00A26050" w:rsidRDefault="00A26050" w:rsidP="00710659">
      <w:pPr>
        <w:spacing w:after="0" w:line="240" w:lineRule="auto"/>
      </w:pPr>
      <w:r>
        <w:separator/>
      </w:r>
    </w:p>
    <w:p w14:paraId="6068A85E" w14:textId="77777777" w:rsidR="00A26050" w:rsidRDefault="00A26050"/>
  </w:endnote>
  <w:endnote w:type="continuationSeparator" w:id="0">
    <w:p w14:paraId="44611749" w14:textId="77777777" w:rsidR="00A26050" w:rsidRDefault="00A26050" w:rsidP="00710659">
      <w:pPr>
        <w:spacing w:after="0" w:line="240" w:lineRule="auto"/>
      </w:pPr>
      <w:r>
        <w:continuationSeparator/>
      </w:r>
    </w:p>
    <w:p w14:paraId="5BC7250F" w14:textId="77777777" w:rsidR="00A26050" w:rsidRDefault="00A26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B8A2" w14:textId="510B4BF5" w:rsidR="00AF4314" w:rsidRPr="00CE7392" w:rsidRDefault="008E00D5" w:rsidP="00CE7392">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893B85">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5BAB" w14:textId="361F1687" w:rsidR="00AF4314" w:rsidRPr="004C59D0" w:rsidRDefault="00882B63" w:rsidP="004C59D0">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7E6402">
      <w:fldChar w:fldCharType="begin"/>
    </w:r>
    <w:r w:rsidR="007E6402">
      <w:instrText xml:space="preserve"> SAVEDATE  \@ "aaaa"  \* MERGEFORMAT </w:instrText>
    </w:r>
    <w:r w:rsidR="007E6402">
      <w:fldChar w:fldCharType="separate"/>
    </w:r>
    <w:r w:rsidR="00893B85">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60E9" w14:textId="77777777" w:rsidR="00A26050" w:rsidRDefault="00A26050" w:rsidP="00710659">
      <w:pPr>
        <w:spacing w:after="0" w:line="240" w:lineRule="auto"/>
      </w:pPr>
      <w:r>
        <w:separator/>
      </w:r>
    </w:p>
    <w:p w14:paraId="61B38D54" w14:textId="77777777" w:rsidR="00A26050" w:rsidRDefault="00A26050"/>
  </w:footnote>
  <w:footnote w:type="continuationSeparator" w:id="0">
    <w:p w14:paraId="35D66E05" w14:textId="77777777" w:rsidR="00A26050" w:rsidRDefault="00A26050" w:rsidP="00710659">
      <w:pPr>
        <w:spacing w:after="0" w:line="240" w:lineRule="auto"/>
      </w:pPr>
      <w:r>
        <w:continuationSeparator/>
      </w:r>
    </w:p>
    <w:p w14:paraId="7E47835D" w14:textId="77777777" w:rsidR="00A26050" w:rsidRDefault="00A260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14:paraId="09091A00" w14:textId="77777777" w:rsidR="00926CB2" w:rsidRDefault="001741B6" w:rsidP="008402F2">
        <w:pPr>
          <w:pStyle w:val="PageHead"/>
        </w:pPr>
        <w:r>
          <w:t>Packet Tracer - Conectar la capa física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C3C7" w14:textId="77777777" w:rsidR="00926CB2" w:rsidRDefault="00882B63" w:rsidP="006C3FCF">
    <w:pPr>
      <w:ind w:left="-288"/>
    </w:pPr>
    <w:r>
      <w:rPr>
        <w:noProof/>
      </w:rPr>
      <w:drawing>
        <wp:inline distT="0" distB="0" distL="0" distR="0" wp14:anchorId="4649BD71" wp14:editId="15F57C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E99410D"/>
    <w:multiLevelType w:val="hybridMultilevel"/>
    <w:tmpl w:val="A7E442B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7601B0C"/>
    <w:multiLevelType w:val="hybridMultilevel"/>
    <w:tmpl w:val="F17231BC"/>
    <w:lvl w:ilvl="0" w:tplc="B25E69D0">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num>
  <w:num w:numId="10">
    <w:abstractNumId w:val="5"/>
  </w:num>
  <w:num w:numId="11">
    <w:abstractNumId w:val="8"/>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799"/>
    <w:rsid w:val="00144997"/>
    <w:rsid w:val="001523C0"/>
    <w:rsid w:val="001535FE"/>
    <w:rsid w:val="00154E3A"/>
    <w:rsid w:val="00155352"/>
    <w:rsid w:val="00157902"/>
    <w:rsid w:val="00162105"/>
    <w:rsid w:val="00162EEA"/>
    <w:rsid w:val="00163164"/>
    <w:rsid w:val="00166253"/>
    <w:rsid w:val="001704B7"/>
    <w:rsid w:val="001708A6"/>
    <w:rsid w:val="001710C0"/>
    <w:rsid w:val="00171E22"/>
    <w:rsid w:val="00172AFB"/>
    <w:rsid w:val="001741B6"/>
    <w:rsid w:val="001772B8"/>
    <w:rsid w:val="001802BD"/>
    <w:rsid w:val="00180FBF"/>
    <w:rsid w:val="001813C3"/>
    <w:rsid w:val="00182CF4"/>
    <w:rsid w:val="00186CE1"/>
    <w:rsid w:val="00191F00"/>
    <w:rsid w:val="001926A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4C5"/>
    <w:rsid w:val="002768DC"/>
    <w:rsid w:val="00294C8F"/>
    <w:rsid w:val="0029526B"/>
    <w:rsid w:val="002A0B2E"/>
    <w:rsid w:val="002A0DC1"/>
    <w:rsid w:val="002A6C56"/>
    <w:rsid w:val="002A799C"/>
    <w:rsid w:val="002C04C4"/>
    <w:rsid w:val="002C090C"/>
    <w:rsid w:val="002C1243"/>
    <w:rsid w:val="002C1815"/>
    <w:rsid w:val="002C475E"/>
    <w:rsid w:val="002C6AD6"/>
    <w:rsid w:val="002D0666"/>
    <w:rsid w:val="002D6C2A"/>
    <w:rsid w:val="002D7A86"/>
    <w:rsid w:val="002F45F2"/>
    <w:rsid w:val="002F45FF"/>
    <w:rsid w:val="002F66D3"/>
    <w:rsid w:val="002F6D17"/>
    <w:rsid w:val="0030079C"/>
    <w:rsid w:val="00302887"/>
    <w:rsid w:val="003056EB"/>
    <w:rsid w:val="003071FF"/>
    <w:rsid w:val="00310652"/>
    <w:rsid w:val="00311065"/>
    <w:rsid w:val="0031371D"/>
    <w:rsid w:val="0031789F"/>
    <w:rsid w:val="00320788"/>
    <w:rsid w:val="003233A3"/>
    <w:rsid w:val="00324C0F"/>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C7E"/>
    <w:rsid w:val="003F4F0E"/>
    <w:rsid w:val="003F6096"/>
    <w:rsid w:val="003F6E06"/>
    <w:rsid w:val="003F7549"/>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4F794D"/>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1EC9"/>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D0F"/>
    <w:rsid w:val="006D3FC1"/>
    <w:rsid w:val="006D7590"/>
    <w:rsid w:val="006E148D"/>
    <w:rsid w:val="006E372B"/>
    <w:rsid w:val="006E5FE9"/>
    <w:rsid w:val="006E6581"/>
    <w:rsid w:val="006E71DF"/>
    <w:rsid w:val="006F1616"/>
    <w:rsid w:val="006F1CC4"/>
    <w:rsid w:val="006F1E98"/>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1FF1"/>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B2E"/>
    <w:rsid w:val="00873C6B"/>
    <w:rsid w:val="008819ED"/>
    <w:rsid w:val="00882B63"/>
    <w:rsid w:val="00883500"/>
    <w:rsid w:val="0088426A"/>
    <w:rsid w:val="008852BA"/>
    <w:rsid w:val="00890108"/>
    <w:rsid w:val="00893877"/>
    <w:rsid w:val="00893B85"/>
    <w:rsid w:val="0089532C"/>
    <w:rsid w:val="00896165"/>
    <w:rsid w:val="00896681"/>
    <w:rsid w:val="008A2749"/>
    <w:rsid w:val="008A3A90"/>
    <w:rsid w:val="008B06D4"/>
    <w:rsid w:val="008B4F20"/>
    <w:rsid w:val="008B68E7"/>
    <w:rsid w:val="008B7FFD"/>
    <w:rsid w:val="008C116C"/>
    <w:rsid w:val="008C286A"/>
    <w:rsid w:val="008C2920"/>
    <w:rsid w:val="008C3952"/>
    <w:rsid w:val="008C4307"/>
    <w:rsid w:val="008D23DF"/>
    <w:rsid w:val="008D73BF"/>
    <w:rsid w:val="008D7F09"/>
    <w:rsid w:val="008E00D5"/>
    <w:rsid w:val="008E56DC"/>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ECB"/>
    <w:rsid w:val="009400C3"/>
    <w:rsid w:val="009453F7"/>
    <w:rsid w:val="009476C0"/>
    <w:rsid w:val="00960396"/>
    <w:rsid w:val="00961E91"/>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4DCB"/>
    <w:rsid w:val="00A26050"/>
    <w:rsid w:val="00A30F8A"/>
    <w:rsid w:val="00A33890"/>
    <w:rsid w:val="00A34E7F"/>
    <w:rsid w:val="00A35DFA"/>
    <w:rsid w:val="00A414F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E4C"/>
    <w:rsid w:val="00BA2B50"/>
    <w:rsid w:val="00BA6972"/>
    <w:rsid w:val="00BB1E0D"/>
    <w:rsid w:val="00BB26C8"/>
    <w:rsid w:val="00BB4D9B"/>
    <w:rsid w:val="00BB73FF"/>
    <w:rsid w:val="00BB7688"/>
    <w:rsid w:val="00BC7423"/>
    <w:rsid w:val="00BC7CAC"/>
    <w:rsid w:val="00BD0311"/>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C5B"/>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19B2"/>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0E8A"/>
    <w:rsid w:val="00D62F25"/>
    <w:rsid w:val="00D635FE"/>
    <w:rsid w:val="00D66A7B"/>
    <w:rsid w:val="00D729DE"/>
    <w:rsid w:val="00D75B6A"/>
    <w:rsid w:val="00D778DF"/>
    <w:rsid w:val="00D8011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94882"/>
    <w:rsid w:val="00FA154B"/>
    <w:rsid w:val="00FA3514"/>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382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9E470A"/>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1741B6"/>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D8283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288B"/>
    <w:pPr>
      <w:ind w:left="720"/>
    </w:pPr>
    <w:rPr>
      <w:color w:val="FFFFFF" w:themeColor="background1"/>
    </w:r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D8283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0A0AB4"/>
    <w:rPr>
      <w:b/>
      <w:sz w:val="32"/>
    </w:rPr>
  </w:style>
  <w:style w:type="character" w:styleId="Hipervnculo">
    <w:name w:val="Hyperlink"/>
    <w:basedOn w:val="Fuentedeprrafopredeter"/>
    <w:uiPriority w:val="99"/>
    <w:unhideWhenUsed/>
    <w:rsid w:val="000A0AB4"/>
    <w:rPr>
      <w:color w:val="0000FF" w:themeColor="hyperlink"/>
      <w:u w:val="single"/>
    </w:rPr>
  </w:style>
  <w:style w:type="paragraph" w:styleId="Prrafodelista">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970C5"/>
    <w:rsid w:val="002F2FFA"/>
    <w:rsid w:val="00707BCC"/>
    <w:rsid w:val="00E11584"/>
    <w:rsid w:val="00E5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359FD8-B274-4BCC-A106-9020E7D7FB42}">
  <ds:schemaRefs>
    <ds:schemaRef ds:uri="http://schemas.openxmlformats.org/officeDocument/2006/bibliography"/>
  </ds:schemaRefs>
</ds:datastoreItem>
</file>

<file path=customXml/itemProps2.xml><?xml version="1.0" encoding="utf-8"?>
<ds:datastoreItem xmlns:ds="http://schemas.openxmlformats.org/officeDocument/2006/customXml" ds:itemID="{D1DD30DB-D575-41B0-B894-342B480DFBE6}">
  <ds:schemaRefs>
    <ds:schemaRef ds:uri="http://schemas.microsoft.com/sharepoint/v3/contenttype/forms"/>
  </ds:schemaRefs>
</ds:datastoreItem>
</file>

<file path=customXml/itemProps3.xml><?xml version="1.0" encoding="utf-8"?>
<ds:datastoreItem xmlns:ds="http://schemas.openxmlformats.org/officeDocument/2006/customXml" ds:itemID="{D5384B75-99D0-4145-A226-4BA714AA3706}">
  <ds:schemaRefs>
    <ds:schemaRef ds:uri="http://schemas.microsoft.com/office/2006/metadata/properties"/>
    <ds:schemaRef ds:uri="http://schemas.microsoft.com/office/infopath/2007/PartnerControls"/>
    <ds:schemaRef ds:uri="9da4b37a-3d0a-4698-9e3b-347f8a980c92"/>
  </ds:schemaRefs>
</ds:datastoreItem>
</file>

<file path=customXml/itemProps4.xml><?xml version="1.0" encoding="utf-8"?>
<ds:datastoreItem xmlns:ds="http://schemas.openxmlformats.org/officeDocument/2006/customXml" ds:itemID="{5A3F5E6F-EB5D-4096-91EF-AECF641E5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74</TotalTime>
  <Pages>11</Pages>
  <Words>1501</Words>
  <Characters>8261</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Conectar la capa física</vt:lpstr>
      <vt:lpstr/>
    </vt:vector>
  </TitlesOfParts>
  <Company>Cisco Systems, Inc.</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Conectar la capa física</dc:title>
  <dc:creator>SP</dc:creator>
  <dc:description>2019</dc:description>
  <cp:lastModifiedBy>jesuspadillacrespo@gmail.com</cp:lastModifiedBy>
  <cp:revision>36</cp:revision>
  <cp:lastPrinted>2020-06-23T16:20:00Z</cp:lastPrinted>
  <dcterms:created xsi:type="dcterms:W3CDTF">2020-06-23T16:20:00Z</dcterms:created>
  <dcterms:modified xsi:type="dcterms:W3CDTF">2021-10-06T16:17:00Z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