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31B1" w14:textId="77777777" w:rsidR="008F2AB4" w:rsidRDefault="007D55EA" w:rsidP="008F2AB4">
      <w:pPr>
        <w:pStyle w:val="Ttulo"/>
        <w:rPr>
          <w:rStyle w:val="LabTitleInstVersred"/>
        </w:rPr>
      </w:pPr>
      <w:sdt>
        <w:sdtPr>
          <w:rPr>
            <w:b w:val="0"/>
            <w:color w:val="EE0000"/>
          </w:rPr>
          <w:alias w:val="Título"/>
          <w:tag w:val=""/>
          <w:id w:val="-487021785"/>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A14AF" w:rsidRPr="003A14AF">
            <w:t>Laboratorio - Ver la tabla de direcciones MAC del Switch</w:t>
          </w:r>
        </w:sdtContent>
      </w:sdt>
      <w:r w:rsidR="00F114E3">
        <w:rPr>
          <w:rStyle w:val="LabTitleInstVersred"/>
        </w:rPr>
        <w:t xml:space="preserve"> </w:t>
      </w:r>
    </w:p>
    <w:p w14:paraId="6C1BE18A" w14:textId="77777777" w:rsidR="008F2AB4" w:rsidRDefault="008F2AB4" w:rsidP="008F2AB4">
      <w:pPr>
        <w:pStyle w:val="Ttulo"/>
      </w:pPr>
    </w:p>
    <w:p w14:paraId="4651D907" w14:textId="2336104B" w:rsidR="00D778DF" w:rsidRPr="00E70096" w:rsidRDefault="00D778DF" w:rsidP="008F2AB4">
      <w:pPr>
        <w:pStyle w:val="Ttulo"/>
      </w:pPr>
      <w:r>
        <w:t>Topología</w:t>
      </w:r>
    </w:p>
    <w:p w14:paraId="4CFFC81F" w14:textId="77777777" w:rsidR="00D778DF" w:rsidRDefault="00DD75AA" w:rsidP="00D778DF">
      <w:pPr>
        <w:pStyle w:val="Visual"/>
      </w:pPr>
      <w:r>
        <w:rPr>
          <w:noProof/>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BB73FF" w:rsidRDefault="00D815E5" w:rsidP="00D815E5">
      <w:pPr>
        <w:pStyle w:val="Ttulo1"/>
        <w:numPr>
          <w:ilvl w:val="0"/>
          <w:numId w:val="3"/>
        </w:numPr>
      </w:pPr>
      <w:r>
        <w:t>Tabla de asignación de direcciones</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y la máscara de subred."/>
      </w:tblPr>
      <w:tblGrid>
        <w:gridCol w:w="2427"/>
        <w:gridCol w:w="2430"/>
        <w:gridCol w:w="2538"/>
        <w:gridCol w:w="2598"/>
      </w:tblGrid>
      <w:tr w:rsidR="006F409F" w14:paraId="26BD8F13" w14:textId="77777777" w:rsidTr="00A9473C">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E87D62" w:rsidRDefault="006F409F" w:rsidP="00776661">
            <w:pPr>
              <w:pStyle w:val="TableHeading"/>
            </w:pPr>
            <w:r>
              <w:t>Dispositivo</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E87D62" w:rsidRDefault="006F409F" w:rsidP="00776661">
            <w:pPr>
              <w:pStyle w:val="TableHeading"/>
            </w:pPr>
            <w:r>
              <w:t>Interfaz</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E87D62" w:rsidRDefault="006F409F" w:rsidP="00776661">
            <w:pPr>
              <w:pStyle w:val="TableHeading"/>
            </w:pPr>
            <w:r>
              <w:t>Dirección IP</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E87D62" w:rsidRDefault="006F409F" w:rsidP="00776661">
            <w:pPr>
              <w:pStyle w:val="TableHeading"/>
            </w:pPr>
            <w:r>
              <w:t>Máscara de subred</w:t>
            </w:r>
          </w:p>
        </w:tc>
      </w:tr>
      <w:tr w:rsidR="006F409F" w14:paraId="20E98E74" w14:textId="77777777" w:rsidTr="00A9473C">
        <w:trPr>
          <w:cantSplit/>
          <w:jc w:val="center"/>
        </w:trPr>
        <w:tc>
          <w:tcPr>
            <w:tcW w:w="2427" w:type="dxa"/>
            <w:vAlign w:val="bottom"/>
          </w:tcPr>
          <w:p w14:paraId="51269F5F" w14:textId="77777777" w:rsidR="006F409F" w:rsidRPr="00E87D62" w:rsidRDefault="006F409F" w:rsidP="00776661">
            <w:pPr>
              <w:pStyle w:val="TableText"/>
            </w:pPr>
            <w:r>
              <w:t>S1</w:t>
            </w:r>
          </w:p>
        </w:tc>
        <w:tc>
          <w:tcPr>
            <w:tcW w:w="2430" w:type="dxa"/>
            <w:vAlign w:val="bottom"/>
          </w:tcPr>
          <w:p w14:paraId="51BCE6B0" w14:textId="77777777" w:rsidR="006F409F" w:rsidRPr="00E87D62" w:rsidRDefault="006F409F" w:rsidP="00776661">
            <w:pPr>
              <w:pStyle w:val="TableText"/>
            </w:pPr>
            <w:r>
              <w:t>VLAN 1</w:t>
            </w:r>
          </w:p>
        </w:tc>
        <w:tc>
          <w:tcPr>
            <w:tcW w:w="2538" w:type="dxa"/>
            <w:vAlign w:val="bottom"/>
          </w:tcPr>
          <w:p w14:paraId="56EACC59" w14:textId="77777777" w:rsidR="006F409F" w:rsidRPr="00E87D62" w:rsidRDefault="006F409F" w:rsidP="00776661">
            <w:pPr>
              <w:pStyle w:val="TableText"/>
            </w:pPr>
            <w:r>
              <w:t>192.168.1.11</w:t>
            </w:r>
          </w:p>
        </w:tc>
        <w:tc>
          <w:tcPr>
            <w:tcW w:w="2598" w:type="dxa"/>
            <w:vAlign w:val="bottom"/>
          </w:tcPr>
          <w:p w14:paraId="08AE4714" w14:textId="77777777" w:rsidR="006F409F" w:rsidRPr="00E87D62" w:rsidRDefault="006F409F" w:rsidP="00776661">
            <w:pPr>
              <w:pStyle w:val="TableText"/>
            </w:pPr>
            <w:r>
              <w:t>255.255.255.0</w:t>
            </w:r>
          </w:p>
        </w:tc>
      </w:tr>
      <w:tr w:rsidR="006F409F" w14:paraId="14152E0B" w14:textId="77777777" w:rsidTr="00A9473C">
        <w:trPr>
          <w:cantSplit/>
          <w:jc w:val="center"/>
        </w:trPr>
        <w:tc>
          <w:tcPr>
            <w:tcW w:w="2427" w:type="dxa"/>
            <w:vAlign w:val="bottom"/>
          </w:tcPr>
          <w:p w14:paraId="3B0AB6DB" w14:textId="77777777" w:rsidR="006F409F" w:rsidRPr="00E87D62" w:rsidRDefault="006F409F" w:rsidP="00776661">
            <w:pPr>
              <w:pStyle w:val="TableText"/>
            </w:pPr>
            <w:r>
              <w:t>S2</w:t>
            </w:r>
          </w:p>
        </w:tc>
        <w:tc>
          <w:tcPr>
            <w:tcW w:w="2430" w:type="dxa"/>
            <w:vAlign w:val="bottom"/>
          </w:tcPr>
          <w:p w14:paraId="2515CAAC" w14:textId="77777777" w:rsidR="006F409F" w:rsidRPr="00E87D62" w:rsidRDefault="006F409F" w:rsidP="00776661">
            <w:pPr>
              <w:pStyle w:val="TableText"/>
            </w:pPr>
            <w:r>
              <w:t>VLAN 1</w:t>
            </w:r>
          </w:p>
        </w:tc>
        <w:tc>
          <w:tcPr>
            <w:tcW w:w="2538" w:type="dxa"/>
            <w:vAlign w:val="bottom"/>
          </w:tcPr>
          <w:p w14:paraId="500CFD87" w14:textId="77777777" w:rsidR="006F409F" w:rsidRPr="00E87D62" w:rsidRDefault="006F409F" w:rsidP="00776661">
            <w:pPr>
              <w:pStyle w:val="TableText"/>
            </w:pPr>
            <w:r>
              <w:t>192.168.1.12</w:t>
            </w:r>
          </w:p>
        </w:tc>
        <w:tc>
          <w:tcPr>
            <w:tcW w:w="2598" w:type="dxa"/>
            <w:vAlign w:val="bottom"/>
          </w:tcPr>
          <w:p w14:paraId="1D67041A" w14:textId="77777777" w:rsidR="006F409F" w:rsidRPr="00E87D62" w:rsidRDefault="006F409F" w:rsidP="00776661">
            <w:pPr>
              <w:pStyle w:val="TableText"/>
            </w:pPr>
            <w:r>
              <w:t>255.255.255.0</w:t>
            </w:r>
          </w:p>
        </w:tc>
      </w:tr>
      <w:tr w:rsidR="006F409F" w14:paraId="1F4DC023" w14:textId="77777777" w:rsidTr="00A9473C">
        <w:trPr>
          <w:cantSplit/>
          <w:jc w:val="center"/>
        </w:trPr>
        <w:tc>
          <w:tcPr>
            <w:tcW w:w="2427" w:type="dxa"/>
            <w:vAlign w:val="bottom"/>
          </w:tcPr>
          <w:p w14:paraId="0B94123F" w14:textId="77777777" w:rsidR="006F409F" w:rsidRPr="00E87D62" w:rsidRDefault="006F409F" w:rsidP="00776661">
            <w:pPr>
              <w:pStyle w:val="TableText"/>
            </w:pPr>
            <w:r>
              <w:t>PC-A</w:t>
            </w:r>
          </w:p>
        </w:tc>
        <w:tc>
          <w:tcPr>
            <w:tcW w:w="2430" w:type="dxa"/>
            <w:vAlign w:val="bottom"/>
          </w:tcPr>
          <w:p w14:paraId="4A8CC1D8" w14:textId="77777777" w:rsidR="006F409F" w:rsidRPr="00E87D62" w:rsidRDefault="006F409F" w:rsidP="00776661">
            <w:pPr>
              <w:pStyle w:val="TableText"/>
            </w:pPr>
            <w:r>
              <w:t>NIC</w:t>
            </w:r>
          </w:p>
        </w:tc>
        <w:tc>
          <w:tcPr>
            <w:tcW w:w="2538" w:type="dxa"/>
            <w:vAlign w:val="bottom"/>
          </w:tcPr>
          <w:p w14:paraId="14F555D6" w14:textId="77777777" w:rsidR="006F409F" w:rsidRPr="00E87D62" w:rsidRDefault="006F409F" w:rsidP="00776661">
            <w:pPr>
              <w:pStyle w:val="TableText"/>
            </w:pPr>
            <w:r>
              <w:t>192.168.1.1</w:t>
            </w:r>
          </w:p>
        </w:tc>
        <w:tc>
          <w:tcPr>
            <w:tcW w:w="2598" w:type="dxa"/>
            <w:vAlign w:val="bottom"/>
          </w:tcPr>
          <w:p w14:paraId="22EAA878" w14:textId="77777777" w:rsidR="006F409F" w:rsidRPr="00E87D62" w:rsidRDefault="006F409F" w:rsidP="00776661">
            <w:pPr>
              <w:pStyle w:val="TableText"/>
            </w:pPr>
            <w:r>
              <w:t>255.255.255.0</w:t>
            </w:r>
          </w:p>
        </w:tc>
      </w:tr>
      <w:tr w:rsidR="006F409F" w14:paraId="2351485A" w14:textId="77777777" w:rsidTr="00A9473C">
        <w:trPr>
          <w:cantSplit/>
          <w:jc w:val="center"/>
        </w:trPr>
        <w:tc>
          <w:tcPr>
            <w:tcW w:w="2427" w:type="dxa"/>
            <w:vAlign w:val="bottom"/>
          </w:tcPr>
          <w:p w14:paraId="04D0CF91" w14:textId="77777777" w:rsidR="006F409F" w:rsidRPr="00E87D62" w:rsidRDefault="006F409F" w:rsidP="00776661">
            <w:pPr>
              <w:pStyle w:val="TableText"/>
            </w:pPr>
            <w:r>
              <w:t>PC-B</w:t>
            </w:r>
          </w:p>
        </w:tc>
        <w:tc>
          <w:tcPr>
            <w:tcW w:w="2430" w:type="dxa"/>
            <w:vAlign w:val="bottom"/>
          </w:tcPr>
          <w:p w14:paraId="59B7A0C7" w14:textId="77777777" w:rsidR="006F409F" w:rsidRPr="00E87D62" w:rsidRDefault="006F409F" w:rsidP="00776661">
            <w:pPr>
              <w:pStyle w:val="TableText"/>
            </w:pPr>
            <w:r>
              <w:t>NIC</w:t>
            </w:r>
          </w:p>
        </w:tc>
        <w:tc>
          <w:tcPr>
            <w:tcW w:w="2538" w:type="dxa"/>
            <w:vAlign w:val="bottom"/>
          </w:tcPr>
          <w:p w14:paraId="749FC77C" w14:textId="77777777" w:rsidR="006F409F" w:rsidRPr="00E87D62" w:rsidRDefault="006F409F" w:rsidP="00776661">
            <w:pPr>
              <w:pStyle w:val="TableText"/>
            </w:pPr>
            <w:r>
              <w:t>192.168.1.2</w:t>
            </w:r>
          </w:p>
        </w:tc>
        <w:tc>
          <w:tcPr>
            <w:tcW w:w="2598" w:type="dxa"/>
            <w:vAlign w:val="bottom"/>
          </w:tcPr>
          <w:p w14:paraId="30B4CE0B" w14:textId="77777777" w:rsidR="006F409F" w:rsidRPr="00E87D62" w:rsidRDefault="006F409F" w:rsidP="00776661">
            <w:pPr>
              <w:pStyle w:val="TableText"/>
            </w:pPr>
            <w:r>
              <w:t>255.255.255.0</w:t>
            </w:r>
          </w:p>
        </w:tc>
      </w:tr>
    </w:tbl>
    <w:p w14:paraId="00515BB2" w14:textId="77777777" w:rsidR="00D815E5" w:rsidRPr="00BB73FF" w:rsidRDefault="00D815E5" w:rsidP="00D815E5">
      <w:pPr>
        <w:pStyle w:val="Ttulo1"/>
        <w:numPr>
          <w:ilvl w:val="0"/>
          <w:numId w:val="3"/>
        </w:numPr>
      </w:pPr>
      <w:r>
        <w:t>Objetivos</w:t>
      </w:r>
    </w:p>
    <w:p w14:paraId="4C377B94" w14:textId="77777777" w:rsidR="00D815E5" w:rsidRDefault="00D815E5" w:rsidP="00D815E5">
      <w:pPr>
        <w:pStyle w:val="BodyTextL25Bold"/>
      </w:pPr>
      <w:r>
        <w:t>Parte 1: Armar y configurar la red</w:t>
      </w:r>
    </w:p>
    <w:p w14:paraId="078CB449" w14:textId="77777777" w:rsidR="00D815E5" w:rsidRPr="004C0909" w:rsidRDefault="00D815E5" w:rsidP="00D815E5">
      <w:pPr>
        <w:pStyle w:val="BodyTextL25Bold"/>
      </w:pPr>
      <w:r>
        <w:t>Parte 2: Examinar la tabla de direcciones MAC del switch</w:t>
      </w:r>
    </w:p>
    <w:p w14:paraId="3BED1C60" w14:textId="77777777" w:rsidR="00D815E5" w:rsidRDefault="00D815E5" w:rsidP="00D815E5">
      <w:pPr>
        <w:pStyle w:val="Ttulo1"/>
        <w:numPr>
          <w:ilvl w:val="0"/>
          <w:numId w:val="3"/>
        </w:numPr>
      </w:pPr>
      <w:r>
        <w:t>Aspectos básicos/situación</w:t>
      </w:r>
    </w:p>
    <w:p w14:paraId="12667023" w14:textId="77777777" w:rsidR="00D815E5" w:rsidRDefault="00D815E5" w:rsidP="00D815E5">
      <w:pPr>
        <w:pStyle w:val="BodyTextL25"/>
        <w:rPr>
          <w:rFonts w:eastAsia="Arial"/>
        </w:rPr>
      </w:pPr>
      <w:r>
        <w:t>El propósito de un switch LAN de capa 2 es distribuir tramas de Ethernet a los dispositivos host de la red local. El switch registra las direcciones MAC del host que se pueden ver en la red y asigna esas direcciones MAC a sus propios puertos del switch Ethernet. Este proceso se denomina “armado de la tabla de direcciones MAC”. Cuando un switch recibe una trama de una PC, examina las direcciones MAC de origen y de destino de la trama. La dirección MAC de origen se registra y se asigna al puerto de switch de donde provino. Luego, se busca la dirección MAC de destino en la tabla de direcciones MAC. Si la dirección MAC de destino es una dirección conocida, la trama se reenvía por el puerto de switch correspondiente asociado a esa dirección MAC. Si la dirección MAC no se conoce, la trama se transmite por difusión por todos los puertos del switch, excepto por aquel del cual provino. Es importante observar y comprender la función de un switch y la forma en que distribuye los datos en la red. La forma en que un switch actúa tiene consecuencias para los administradores de redes, cuya tarea es garantizar una comunicación de red segura y uniforme.</w:t>
      </w:r>
    </w:p>
    <w:p w14:paraId="7EE89958" w14:textId="77777777" w:rsidR="00D815E5" w:rsidRDefault="00D815E5" w:rsidP="00D815E5">
      <w:pPr>
        <w:pStyle w:val="BodyTextL25"/>
        <w:rPr>
          <w:rFonts w:eastAsia="Arial"/>
        </w:rPr>
      </w:pPr>
      <w:r>
        <w:t>Los switches se utilizan para interconectar PC y distribuirles información en las redes de área local. Los switches distribuyen las tramas de Ethernet a los dispositivos host identificados por las direcciones MAC de la tarjeta de interfaz de red.</w:t>
      </w:r>
    </w:p>
    <w:p w14:paraId="3C4FD2BC" w14:textId="77777777" w:rsidR="00D815E5" w:rsidRDefault="00D815E5" w:rsidP="00D815E5">
      <w:pPr>
        <w:pStyle w:val="BodyTextL25"/>
        <w:rPr>
          <w:rFonts w:eastAsia="Arial"/>
        </w:rPr>
      </w:pPr>
      <w:r>
        <w:lastRenderedPageBreak/>
        <w:t>En la parte 1, armará una topología de varios switches con un enlace troncal que una los dos switches. En la parte 2, hará ping a diversos dispositivos y observará la forma en que los dos switches arman las tablas de direcciones MAC.</w:t>
      </w:r>
    </w:p>
    <w:p w14:paraId="5D54433F" w14:textId="77777777" w:rsidR="00D815E5" w:rsidRDefault="00D815E5" w:rsidP="00D815E5">
      <w:pPr>
        <w:pStyle w:val="BodyTextL25"/>
        <w:rPr>
          <w:b/>
        </w:rPr>
      </w:pPr>
      <w:r>
        <w:rPr>
          <w:b/>
        </w:rPr>
        <w:t>Nota</w:t>
      </w:r>
      <w:r>
        <w:t>: Los switches que se usan son Cisco Catalyst 2960 con Cisco IOS Release 15.0(2) (imagen lanbasek9). Se pueden utilizar otros switches y otras versiones de Cisco IOS. Según el modelo y la versión de IOS de Cisco, los comandos disponibles y los resultados que se obtienen pueden diferir de los que se muestran en las prácticas de laboratorio.</w:t>
      </w:r>
    </w:p>
    <w:p w14:paraId="04A4B6A2" w14:textId="77777777" w:rsidR="00D815E5" w:rsidRPr="00683036" w:rsidRDefault="00D815E5" w:rsidP="00D815E5">
      <w:pPr>
        <w:pStyle w:val="BodyTextL25"/>
      </w:pPr>
      <w:r>
        <w:rPr>
          <w:b/>
        </w:rPr>
        <w:t>Nota</w:t>
      </w:r>
      <w:r w:rsidRPr="0034604B">
        <w:t>: Asegúrese de que los interruptores se hayan borrado y no tengan configuraciones de inicio. Si no está seguro, consulte al instructor.</w:t>
      </w:r>
    </w:p>
    <w:p w14:paraId="01014169" w14:textId="77777777" w:rsidR="00D815E5" w:rsidRDefault="00D815E5" w:rsidP="00D815E5">
      <w:pPr>
        <w:pStyle w:val="Ttulo1"/>
        <w:numPr>
          <w:ilvl w:val="0"/>
          <w:numId w:val="3"/>
        </w:numPr>
      </w:pPr>
      <w:r>
        <w:t>Recursos necesarios</w:t>
      </w:r>
    </w:p>
    <w:p w14:paraId="28371CCE" w14:textId="4376ECA5" w:rsidR="00D815E5" w:rsidRDefault="00D815E5" w:rsidP="00D815E5">
      <w:pPr>
        <w:pStyle w:val="Bulletlevel1"/>
        <w:spacing w:before="60" w:after="60" w:line="276" w:lineRule="auto"/>
      </w:pPr>
      <w:r>
        <w:t xml:space="preserve">2 </w:t>
      </w:r>
      <w:r w:rsidR="003A14AF">
        <w:t>S</w:t>
      </w:r>
      <w:r>
        <w:t>witches (Cisco 2960 con Cisco IOS versión 15.0(2), imagen lanbasek9 o comparable)</w:t>
      </w:r>
    </w:p>
    <w:p w14:paraId="6558E580" w14:textId="77777777" w:rsidR="00D815E5" w:rsidRDefault="00D815E5" w:rsidP="00D815E5">
      <w:pPr>
        <w:pStyle w:val="Bulletlevel1"/>
        <w:spacing w:before="60" w:after="60" w:line="276" w:lineRule="auto"/>
      </w:pPr>
      <w:r>
        <w:t>2 PC (Windows con un programa de emulación de terminal, como Tera Term)</w:t>
      </w:r>
    </w:p>
    <w:p w14:paraId="1E693C9A" w14:textId="77777777" w:rsidR="00D815E5" w:rsidRDefault="00D815E5" w:rsidP="00D815E5">
      <w:pPr>
        <w:pStyle w:val="Bulletlevel1"/>
        <w:spacing w:before="60" w:after="60" w:line="276" w:lineRule="auto"/>
      </w:pPr>
      <w:r>
        <w:t>Cables de consola para configurar los dispositivos con Cisco IOS mediante los puertos de consola</w:t>
      </w:r>
    </w:p>
    <w:p w14:paraId="46469AB0" w14:textId="77777777" w:rsidR="00D815E5" w:rsidRDefault="00D815E5" w:rsidP="00D815E5">
      <w:pPr>
        <w:pStyle w:val="Bulletlevel1"/>
        <w:spacing w:before="60" w:after="60" w:line="276" w:lineRule="auto"/>
      </w:pPr>
      <w:r>
        <w:t>Cables Ethernet, como se muestra en la topología</w:t>
      </w:r>
    </w:p>
    <w:p w14:paraId="1DA93B5D" w14:textId="3C1A614E" w:rsidR="00D815E5" w:rsidRDefault="00D815E5" w:rsidP="00D815E5">
      <w:pPr>
        <w:pStyle w:val="BodyTextL25"/>
      </w:pPr>
      <w:r>
        <w:rPr>
          <w:b/>
        </w:rPr>
        <w:t>Nota</w:t>
      </w:r>
      <w:r w:rsidRPr="00C67E3B">
        <w:t>: Las interfaces Fast Ethernet en los switches Cisco 2960 son de detección automática y se puede usar un cable Ethernet directo entre los switches S1 y S2. Si utiliza otro modelo de switch Cisco, puede ser necesario usar un cable Ethernet cruzado.</w:t>
      </w:r>
    </w:p>
    <w:p w14:paraId="5B13B770" w14:textId="013717A1" w:rsidR="00BC7897" w:rsidRDefault="00BC7897" w:rsidP="00D815E5">
      <w:pPr>
        <w:pStyle w:val="BodyTextL25"/>
      </w:pPr>
      <w:r w:rsidRPr="00BC7897">
        <w:drawing>
          <wp:inline distT="0" distB="0" distL="0" distR="0" wp14:anchorId="39923050" wp14:editId="38544914">
            <wp:extent cx="3229426" cy="2162477"/>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9426" cy="2162477"/>
                    </a:xfrm>
                    <a:prstGeom prst="rect">
                      <a:avLst/>
                    </a:prstGeom>
                  </pic:spPr>
                </pic:pic>
              </a:graphicData>
            </a:graphic>
          </wp:inline>
        </w:drawing>
      </w:r>
    </w:p>
    <w:p w14:paraId="00572812" w14:textId="77777777" w:rsidR="00816102" w:rsidRDefault="00816102" w:rsidP="00816102">
      <w:pPr>
        <w:pStyle w:val="Ttulo1"/>
      </w:pPr>
      <w:r>
        <w:t>Instrucciones</w:t>
      </w:r>
    </w:p>
    <w:p w14:paraId="2AA8E061" w14:textId="77777777" w:rsidR="00D815E5" w:rsidRDefault="00D815E5" w:rsidP="00D815E5">
      <w:pPr>
        <w:pStyle w:val="Ttulo2"/>
      </w:pPr>
      <w:r>
        <w:t>Construcción y configuración de la red</w:t>
      </w:r>
    </w:p>
    <w:p w14:paraId="2BB4B8AA" w14:textId="77777777" w:rsidR="00D815E5" w:rsidRDefault="00D815E5" w:rsidP="00D815E5">
      <w:pPr>
        <w:pStyle w:val="Ttulo3"/>
      </w:pPr>
      <w:r>
        <w:t>Tender el cableado de red de acuerdo con la topología.</w:t>
      </w:r>
    </w:p>
    <w:p w14:paraId="3511A513" w14:textId="752CE2FB" w:rsidR="002A4623" w:rsidRDefault="00D815E5" w:rsidP="002A4623">
      <w:pPr>
        <w:pStyle w:val="Ttulo3"/>
      </w:pPr>
      <w:r>
        <w:t>Configurar los equipos host.</w:t>
      </w:r>
    </w:p>
    <w:p w14:paraId="560CBF8D" w14:textId="421D748A" w:rsidR="002A4623" w:rsidRDefault="002A4623" w:rsidP="002A4623"/>
    <w:p w14:paraId="7F0CB6AF" w14:textId="25C94EA3" w:rsidR="002A4623" w:rsidRDefault="002A4623" w:rsidP="002A4623"/>
    <w:p w14:paraId="36DA8ED2" w14:textId="79A5CC54" w:rsidR="002A4623" w:rsidRDefault="002A4623" w:rsidP="002A4623"/>
    <w:p w14:paraId="689C9BA3" w14:textId="77777777" w:rsidR="002A4623" w:rsidRPr="002A4623" w:rsidRDefault="002A4623" w:rsidP="002A4623"/>
    <w:p w14:paraId="2C9FE3F2" w14:textId="07D6B8D9" w:rsidR="00D815E5" w:rsidRDefault="00D815E5" w:rsidP="00D815E5">
      <w:pPr>
        <w:pStyle w:val="Ttulo3"/>
      </w:pPr>
      <w:r>
        <w:lastRenderedPageBreak/>
        <w:t>Inicializar y volver a cargar los switches según sea necesario.</w:t>
      </w:r>
    </w:p>
    <w:p w14:paraId="537E0691" w14:textId="2E6310AE" w:rsidR="002A4623" w:rsidRDefault="002A4623" w:rsidP="002A4623">
      <w:r w:rsidRPr="002A4623">
        <w:drawing>
          <wp:inline distT="0" distB="0" distL="0" distR="0" wp14:anchorId="230334D1" wp14:editId="4D0E0859">
            <wp:extent cx="3439005" cy="381053"/>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9005" cy="381053"/>
                    </a:xfrm>
                    <a:prstGeom prst="rect">
                      <a:avLst/>
                    </a:prstGeom>
                  </pic:spPr>
                </pic:pic>
              </a:graphicData>
            </a:graphic>
          </wp:inline>
        </w:drawing>
      </w:r>
    </w:p>
    <w:p w14:paraId="2983AE97" w14:textId="60063822" w:rsidR="002A4623" w:rsidRPr="002A4623" w:rsidRDefault="002A4623" w:rsidP="002A4623">
      <w:r w:rsidRPr="002A4623">
        <w:drawing>
          <wp:inline distT="0" distB="0" distL="0" distR="0" wp14:anchorId="69A4652A" wp14:editId="62C9DCEA">
            <wp:extent cx="4134427" cy="9335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4427" cy="933580"/>
                    </a:xfrm>
                    <a:prstGeom prst="rect">
                      <a:avLst/>
                    </a:prstGeom>
                  </pic:spPr>
                </pic:pic>
              </a:graphicData>
            </a:graphic>
          </wp:inline>
        </w:drawing>
      </w:r>
    </w:p>
    <w:p w14:paraId="0CF889D1" w14:textId="77777777" w:rsidR="00D815E5" w:rsidRDefault="00D815E5" w:rsidP="00D815E5">
      <w:pPr>
        <w:pStyle w:val="Ttulo3"/>
      </w:pPr>
      <w:r>
        <w:t>Configurar los parámetros básicos para cada switch.</w:t>
      </w:r>
    </w:p>
    <w:p w14:paraId="35CBD4AB" w14:textId="77777777" w:rsidR="000F3D4A" w:rsidRPr="00A9473C" w:rsidRDefault="000F3D4A" w:rsidP="00A9473C">
      <w:pPr>
        <w:pStyle w:val="ConfigWindow"/>
        <w:rPr>
          <w:color w:val="8064A2" w:themeColor="accent4"/>
          <w:sz w:val="20"/>
        </w:rPr>
      </w:pPr>
      <w:r>
        <w:t>Abrir la ventana de configuración</w:t>
      </w:r>
    </w:p>
    <w:p w14:paraId="67AA715F" w14:textId="77777777" w:rsidR="00D815E5" w:rsidRDefault="00D815E5" w:rsidP="00A9473C">
      <w:pPr>
        <w:pStyle w:val="SubStepAlpha"/>
        <w:spacing w:before="0"/>
      </w:pPr>
      <w:r>
        <w:t>Configure el nombre del dispositivo como se muestra en la topología.</w:t>
      </w:r>
    </w:p>
    <w:p w14:paraId="10CC2DC5" w14:textId="77777777" w:rsidR="00D815E5" w:rsidRDefault="00D815E5" w:rsidP="00D815E5">
      <w:pPr>
        <w:pStyle w:val="SubStepAlpha"/>
      </w:pPr>
      <w:r>
        <w:t>Configure la dirección IP según se indica en la tabla de direccionamiento.</w:t>
      </w:r>
    </w:p>
    <w:p w14:paraId="04049365" w14:textId="77777777" w:rsidR="00D815E5" w:rsidRDefault="00D815E5" w:rsidP="00D815E5">
      <w:pPr>
        <w:pStyle w:val="SubStepAlpha"/>
      </w:pPr>
      <w:r>
        <w:t xml:space="preserve">Asigne </w:t>
      </w:r>
      <w:r>
        <w:rPr>
          <w:b/>
        </w:rPr>
        <w:t>cisco</w:t>
      </w:r>
      <w:r>
        <w:t xml:space="preserve"> como la contraseña de consola y la contraseña de vty.</w:t>
      </w:r>
    </w:p>
    <w:p w14:paraId="3E973F57" w14:textId="0F2EF12B" w:rsidR="00D815E5" w:rsidRDefault="00D815E5" w:rsidP="00D815E5">
      <w:pPr>
        <w:pStyle w:val="SubStepAlpha"/>
      </w:pPr>
      <w:r>
        <w:t xml:space="preserve">Asigne </w:t>
      </w:r>
      <w:r>
        <w:rPr>
          <w:b/>
        </w:rPr>
        <w:t>class</w:t>
      </w:r>
      <w:r>
        <w:t xml:space="preserve"> como la contraseña del modo EXEC privilegiado.</w:t>
      </w:r>
    </w:p>
    <w:p w14:paraId="16E6BBB1" w14:textId="73D49E60" w:rsidR="00BE0989" w:rsidRDefault="00BE0989" w:rsidP="00D815E5">
      <w:pPr>
        <w:pStyle w:val="SubStepAlpha"/>
      </w:pPr>
      <w:r w:rsidRPr="00BE0989">
        <w:drawing>
          <wp:inline distT="0" distB="0" distL="0" distR="0" wp14:anchorId="1B89C446" wp14:editId="0F3B5FBD">
            <wp:extent cx="4153480" cy="22482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3480" cy="2248214"/>
                    </a:xfrm>
                    <a:prstGeom prst="rect">
                      <a:avLst/>
                    </a:prstGeom>
                  </pic:spPr>
                </pic:pic>
              </a:graphicData>
            </a:graphic>
          </wp:inline>
        </w:drawing>
      </w:r>
    </w:p>
    <w:p w14:paraId="3ECCC0B9" w14:textId="05CFBCA8" w:rsidR="00BE0989" w:rsidRDefault="00BE0989" w:rsidP="00BE0989">
      <w:pPr>
        <w:pStyle w:val="SubStepAlpha"/>
        <w:numPr>
          <w:ilvl w:val="0"/>
          <w:numId w:val="0"/>
        </w:numPr>
        <w:ind w:left="720"/>
      </w:pPr>
      <w:r w:rsidRPr="00BE0989">
        <w:drawing>
          <wp:inline distT="0" distB="0" distL="0" distR="0" wp14:anchorId="3DDE2FDF" wp14:editId="0FDF5515">
            <wp:extent cx="2514951" cy="52394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951" cy="523948"/>
                    </a:xfrm>
                    <a:prstGeom prst="rect">
                      <a:avLst/>
                    </a:prstGeom>
                  </pic:spPr>
                </pic:pic>
              </a:graphicData>
            </a:graphic>
          </wp:inline>
        </w:drawing>
      </w:r>
    </w:p>
    <w:p w14:paraId="0D852B16" w14:textId="0333A5A7" w:rsidR="00BE0989" w:rsidRDefault="00BE0989" w:rsidP="00BE0989">
      <w:pPr>
        <w:pStyle w:val="SubStepAlpha"/>
        <w:numPr>
          <w:ilvl w:val="0"/>
          <w:numId w:val="0"/>
        </w:numPr>
        <w:ind w:left="720"/>
      </w:pPr>
      <w:r>
        <w:t>Lo mismo con S2.</w:t>
      </w:r>
    </w:p>
    <w:p w14:paraId="6F66A00D" w14:textId="7F66FE2A" w:rsidR="00BE0989" w:rsidRDefault="00BE0989" w:rsidP="00BE0989">
      <w:pPr>
        <w:pStyle w:val="SubStepAlpha"/>
        <w:numPr>
          <w:ilvl w:val="0"/>
          <w:numId w:val="0"/>
        </w:numPr>
        <w:ind w:left="720"/>
      </w:pPr>
      <w:r w:rsidRPr="00BE0989">
        <w:drawing>
          <wp:inline distT="0" distB="0" distL="0" distR="0" wp14:anchorId="0FFEB3B3" wp14:editId="3940A0D6">
            <wp:extent cx="1971950" cy="924054"/>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71950" cy="924054"/>
                    </a:xfrm>
                    <a:prstGeom prst="rect">
                      <a:avLst/>
                    </a:prstGeom>
                  </pic:spPr>
                </pic:pic>
              </a:graphicData>
            </a:graphic>
          </wp:inline>
        </w:drawing>
      </w:r>
    </w:p>
    <w:p w14:paraId="2D319BF4" w14:textId="786CF214" w:rsidR="00BE0989" w:rsidRDefault="00BE0989" w:rsidP="00BE0989">
      <w:pPr>
        <w:pStyle w:val="SubStepAlpha"/>
        <w:numPr>
          <w:ilvl w:val="0"/>
          <w:numId w:val="0"/>
        </w:numPr>
        <w:ind w:left="720"/>
      </w:pPr>
      <w:r>
        <w:t>Podemos observar que hemo instaurado las contraseñas de forma correcta.</w:t>
      </w:r>
    </w:p>
    <w:p w14:paraId="4B65C88B" w14:textId="77777777" w:rsidR="000F3D4A" w:rsidRDefault="000F3D4A" w:rsidP="00A9473C">
      <w:pPr>
        <w:pStyle w:val="ConfigWindow"/>
      </w:pPr>
      <w:r>
        <w:t>Cerrar la ventana de configuración</w:t>
      </w:r>
    </w:p>
    <w:p w14:paraId="1ACB5178" w14:textId="77777777" w:rsidR="00D815E5" w:rsidRDefault="00D815E5" w:rsidP="00D815E5">
      <w:pPr>
        <w:pStyle w:val="Ttulo2"/>
      </w:pPr>
      <w:r>
        <w:t>Examinar la tabla de direcciones MAC del switch</w:t>
      </w:r>
    </w:p>
    <w:p w14:paraId="05011B53" w14:textId="02F528E6" w:rsidR="00D815E5" w:rsidRDefault="00D815E5" w:rsidP="00D815E5">
      <w:pPr>
        <w:pStyle w:val="BodyTextL25"/>
      </w:pPr>
      <w:r>
        <w:t>A medida que los dispositivos de red inician la comunicación en la red, un switch obtiene las direcciones MAC y arma la tabla de dichas direcciones.</w:t>
      </w:r>
    </w:p>
    <w:p w14:paraId="122EB3B5" w14:textId="24B0EA6B" w:rsidR="00BE0989" w:rsidRDefault="00BE0989" w:rsidP="00D815E5">
      <w:pPr>
        <w:pStyle w:val="BodyTextL25"/>
      </w:pPr>
    </w:p>
    <w:p w14:paraId="321DD62D" w14:textId="3DAE44E1" w:rsidR="00BE0989" w:rsidRDefault="00BE0989" w:rsidP="00D815E5">
      <w:pPr>
        <w:pStyle w:val="BodyTextL25"/>
      </w:pPr>
    </w:p>
    <w:p w14:paraId="61953EFB" w14:textId="359E1BD2" w:rsidR="00BE0989" w:rsidRDefault="00BE0989" w:rsidP="00D815E5">
      <w:pPr>
        <w:pStyle w:val="BodyTextL25"/>
      </w:pPr>
    </w:p>
    <w:p w14:paraId="0D9E0BB4" w14:textId="77777777" w:rsidR="00BE0989" w:rsidRPr="008F5B0F" w:rsidRDefault="00BE0989" w:rsidP="00D815E5">
      <w:pPr>
        <w:pStyle w:val="BodyTextL25"/>
      </w:pPr>
    </w:p>
    <w:p w14:paraId="1681F182" w14:textId="77777777" w:rsidR="00D815E5" w:rsidRDefault="00D815E5" w:rsidP="00D815E5">
      <w:pPr>
        <w:pStyle w:val="Ttulo3"/>
      </w:pPr>
      <w:r>
        <w:t>Registrar las direcciones MAC del dispositivo de red.</w:t>
      </w:r>
    </w:p>
    <w:p w14:paraId="121ABE1A" w14:textId="41137AEA" w:rsidR="00412A20" w:rsidRDefault="00D815E5" w:rsidP="00D815E5">
      <w:pPr>
        <w:pStyle w:val="SubStepAlpha"/>
      </w:pPr>
      <w:r>
        <w:t xml:space="preserve">Abra el símbolo del sistema en la PC-A y en la PC-B, y escriba </w:t>
      </w:r>
      <w:proofErr w:type="spellStart"/>
      <w:r>
        <w:rPr>
          <w:b/>
        </w:rPr>
        <w:t>ipconfig</w:t>
      </w:r>
      <w:proofErr w:type="spellEnd"/>
      <w:r>
        <w:rPr>
          <w:b/>
        </w:rPr>
        <w:t xml:space="preserve"> /</w:t>
      </w:r>
      <w:proofErr w:type="spellStart"/>
      <w:r>
        <w:rPr>
          <w:b/>
        </w:rPr>
        <w:t>all</w:t>
      </w:r>
      <w:proofErr w:type="spellEnd"/>
      <w:r>
        <w:t>.</w:t>
      </w:r>
    </w:p>
    <w:p w14:paraId="235F373B" w14:textId="77777777" w:rsidR="004F03AA" w:rsidRDefault="004F03AA" w:rsidP="004F03AA">
      <w:pPr>
        <w:pStyle w:val="SubStepAlpha"/>
        <w:numPr>
          <w:ilvl w:val="0"/>
          <w:numId w:val="0"/>
        </w:numPr>
        <w:ind w:left="720"/>
      </w:pPr>
    </w:p>
    <w:p w14:paraId="26FBB5ED" w14:textId="77777777" w:rsidR="00D450B3" w:rsidRDefault="00D450B3" w:rsidP="00D450B3">
      <w:pPr>
        <w:pStyle w:val="ConfigWindow"/>
      </w:pPr>
      <w:r>
        <w:t>Abra el símbolo del sistema de Windows</w:t>
      </w:r>
    </w:p>
    <w:p w14:paraId="217F0DB5" w14:textId="77777777" w:rsidR="00412A20" w:rsidRDefault="00412A20" w:rsidP="00412A20">
      <w:pPr>
        <w:pStyle w:val="Ttulo4"/>
      </w:pPr>
      <w:r>
        <w:t>Pregunta:</w:t>
      </w:r>
    </w:p>
    <w:p w14:paraId="223D8C9B" w14:textId="77777777" w:rsidR="00D815E5" w:rsidRDefault="00D815E5" w:rsidP="00412A20">
      <w:pPr>
        <w:pStyle w:val="BodyTextL50"/>
        <w:spacing w:before="0"/>
      </w:pPr>
      <w:r>
        <w:t>¿Cuáles son las direcciones físicas del adaptador Ethernet?</w:t>
      </w:r>
    </w:p>
    <w:p w14:paraId="3FCD8274" w14:textId="77777777" w:rsidR="004F03AA" w:rsidRDefault="00D815E5" w:rsidP="00D815E5">
      <w:pPr>
        <w:pStyle w:val="SubStepAlpha"/>
        <w:numPr>
          <w:ilvl w:val="0"/>
          <w:numId w:val="0"/>
        </w:numPr>
        <w:ind w:left="720"/>
      </w:pPr>
      <w:r>
        <w:t xml:space="preserve">Dirección MAC de la PC-A: </w:t>
      </w:r>
    </w:p>
    <w:p w14:paraId="450AB053" w14:textId="77777777" w:rsidR="004F03AA" w:rsidRDefault="004F03AA" w:rsidP="00D815E5">
      <w:pPr>
        <w:pStyle w:val="SubStepAlpha"/>
        <w:numPr>
          <w:ilvl w:val="0"/>
          <w:numId w:val="0"/>
        </w:numPr>
        <w:ind w:left="720"/>
      </w:pPr>
      <w:r w:rsidRPr="004F03AA">
        <w:drawing>
          <wp:inline distT="0" distB="0" distL="0" distR="0" wp14:anchorId="77889144" wp14:editId="4D39E71F">
            <wp:extent cx="4201111" cy="135273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1111" cy="1352739"/>
                    </a:xfrm>
                    <a:prstGeom prst="rect">
                      <a:avLst/>
                    </a:prstGeom>
                  </pic:spPr>
                </pic:pic>
              </a:graphicData>
            </a:graphic>
          </wp:inline>
        </w:drawing>
      </w:r>
    </w:p>
    <w:p w14:paraId="2E47E476" w14:textId="123D6734" w:rsidR="00412A20" w:rsidRDefault="004F03AA" w:rsidP="00D815E5">
      <w:pPr>
        <w:pStyle w:val="SubStepAlpha"/>
        <w:numPr>
          <w:ilvl w:val="0"/>
          <w:numId w:val="0"/>
        </w:numPr>
        <w:ind w:left="720"/>
      </w:pPr>
      <w:r w:rsidRPr="004F03AA">
        <w:rPr>
          <w:highlight w:val="yellow"/>
        </w:rPr>
        <w:t>0001.C979.1B20</w:t>
      </w:r>
      <w:r w:rsidR="00D815E5">
        <w:t>___________________________________________________</w:t>
      </w:r>
    </w:p>
    <w:p w14:paraId="171447A7" w14:textId="77777777" w:rsidR="00412A20" w:rsidRDefault="00412A20" w:rsidP="00412A20">
      <w:pPr>
        <w:pStyle w:val="AnswerLineL50"/>
      </w:pPr>
      <w:r>
        <w:t>Escriba sus respuestas aquí.</w:t>
      </w:r>
    </w:p>
    <w:p w14:paraId="0724620B" w14:textId="19D1ED7B" w:rsidR="004F03AA" w:rsidRDefault="00D815E5" w:rsidP="00D815E5">
      <w:pPr>
        <w:pStyle w:val="SubStepAlpha"/>
        <w:numPr>
          <w:ilvl w:val="0"/>
          <w:numId w:val="0"/>
        </w:numPr>
        <w:ind w:left="720"/>
      </w:pPr>
      <w:r>
        <w:t xml:space="preserve">Dirección MAC de la PC-B: </w:t>
      </w:r>
    </w:p>
    <w:p w14:paraId="259044FA" w14:textId="7F8C2BB1" w:rsidR="004F03AA" w:rsidRDefault="004F03AA" w:rsidP="00D815E5">
      <w:pPr>
        <w:pStyle w:val="SubStepAlpha"/>
        <w:numPr>
          <w:ilvl w:val="0"/>
          <w:numId w:val="0"/>
        </w:numPr>
        <w:ind w:left="720"/>
      </w:pPr>
      <w:r w:rsidRPr="004F03AA">
        <w:drawing>
          <wp:inline distT="0" distB="0" distL="0" distR="0" wp14:anchorId="3F7528CD" wp14:editId="0CAB11EC">
            <wp:extent cx="4134427" cy="133368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34427" cy="1333686"/>
                    </a:xfrm>
                    <a:prstGeom prst="rect">
                      <a:avLst/>
                    </a:prstGeom>
                  </pic:spPr>
                </pic:pic>
              </a:graphicData>
            </a:graphic>
          </wp:inline>
        </w:drawing>
      </w:r>
    </w:p>
    <w:p w14:paraId="2603BCB6" w14:textId="6CDBC0D2" w:rsidR="00D815E5" w:rsidRDefault="004F03AA" w:rsidP="004F03AA">
      <w:pPr>
        <w:pStyle w:val="SubStepAlpha"/>
        <w:numPr>
          <w:ilvl w:val="0"/>
          <w:numId w:val="0"/>
        </w:numPr>
        <w:ind w:left="720"/>
      </w:pPr>
      <w:r w:rsidRPr="004F03AA">
        <w:rPr>
          <w:highlight w:val="yellow"/>
        </w:rPr>
        <w:t>0060.2F64.E1B3</w:t>
      </w:r>
      <w:r w:rsidR="00D815E5">
        <w:t>_____________________________________________________</w:t>
      </w:r>
    </w:p>
    <w:p w14:paraId="786B6A28" w14:textId="77777777" w:rsidR="00412A20" w:rsidRPr="00412A20" w:rsidRDefault="00412A20" w:rsidP="00412A20">
      <w:pPr>
        <w:pStyle w:val="AnswerLineL50"/>
      </w:pPr>
      <w:r>
        <w:t>Escriba sus respuestas aquí.</w:t>
      </w:r>
    </w:p>
    <w:p w14:paraId="311C6C53" w14:textId="77777777" w:rsidR="00D450B3" w:rsidRDefault="00D450B3" w:rsidP="00D450B3">
      <w:pPr>
        <w:pStyle w:val="ConfigWindow"/>
      </w:pPr>
      <w:r>
        <w:t>Cierre el símbolo del sistema de Windows.</w:t>
      </w:r>
    </w:p>
    <w:p w14:paraId="2A74829F" w14:textId="77777777" w:rsidR="00D87661" w:rsidRDefault="00D815E5" w:rsidP="00A9473C">
      <w:pPr>
        <w:pStyle w:val="SubStepAlpha"/>
        <w:spacing w:before="0"/>
      </w:pPr>
      <w:r>
        <w:t xml:space="preserve">Acceda a los switches S1 y S2 mediante el puerto de consola e introduzca el comando </w:t>
      </w:r>
      <w:r>
        <w:rPr>
          <w:b/>
        </w:rPr>
        <w:t>show interface F0/1</w:t>
      </w:r>
      <w:r>
        <w:t xml:space="preserve"> en cada switch.</w:t>
      </w:r>
    </w:p>
    <w:p w14:paraId="52C3D8C4" w14:textId="77777777" w:rsidR="00D450B3" w:rsidRDefault="00D450B3" w:rsidP="00D450B3">
      <w:pPr>
        <w:pStyle w:val="ConfigWindow"/>
      </w:pPr>
      <w:r>
        <w:t>Abra una ventana de configuración</w:t>
      </w:r>
    </w:p>
    <w:p w14:paraId="3E5FAA39" w14:textId="77777777" w:rsidR="00D87661" w:rsidRDefault="00D87661" w:rsidP="00D87661">
      <w:pPr>
        <w:pStyle w:val="Ttulo4"/>
      </w:pPr>
      <w:r>
        <w:t>Preguntas:</w:t>
      </w:r>
    </w:p>
    <w:p w14:paraId="7712306F" w14:textId="77777777" w:rsidR="00D815E5" w:rsidRDefault="00D815E5" w:rsidP="00D87661">
      <w:pPr>
        <w:pStyle w:val="BodyTextL50"/>
        <w:spacing w:before="0"/>
      </w:pPr>
      <w:r>
        <w:t>En la segunda línea de los resultados del comando, ¿cuáles son las direcciones de hardware (o la dirección física [BIA])?</w:t>
      </w:r>
    </w:p>
    <w:p w14:paraId="3A78C27B" w14:textId="77777777" w:rsidR="004F03AA" w:rsidRDefault="00D815E5" w:rsidP="00D815E5">
      <w:pPr>
        <w:pStyle w:val="SubStepAlpha"/>
        <w:numPr>
          <w:ilvl w:val="0"/>
          <w:numId w:val="0"/>
        </w:numPr>
        <w:ind w:left="720"/>
      </w:pPr>
      <w:r>
        <w:t xml:space="preserve">Dirección MAC Fast Ethernet 0/1 del S1: </w:t>
      </w:r>
    </w:p>
    <w:p w14:paraId="0FD90977" w14:textId="187A9B7E" w:rsidR="00412A20" w:rsidRDefault="004F03AA" w:rsidP="00D815E5">
      <w:pPr>
        <w:pStyle w:val="SubStepAlpha"/>
        <w:numPr>
          <w:ilvl w:val="0"/>
          <w:numId w:val="0"/>
        </w:numPr>
        <w:ind w:left="720"/>
      </w:pPr>
      <w:r w:rsidRPr="004F03AA">
        <w:drawing>
          <wp:inline distT="0" distB="0" distL="0" distR="0" wp14:anchorId="37C2E14E" wp14:editId="4A4A2DA0">
            <wp:extent cx="4525006" cy="409632"/>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25006" cy="409632"/>
                    </a:xfrm>
                    <a:prstGeom prst="rect">
                      <a:avLst/>
                    </a:prstGeom>
                  </pic:spPr>
                </pic:pic>
              </a:graphicData>
            </a:graphic>
          </wp:inline>
        </w:drawing>
      </w:r>
      <w:r w:rsidRPr="004F03AA">
        <w:rPr>
          <w:highlight w:val="yellow"/>
        </w:rPr>
        <w:t>000a.4lbe.5701</w:t>
      </w:r>
      <w:r w:rsidR="00D815E5">
        <w:t>______________________________________________</w:t>
      </w:r>
    </w:p>
    <w:p w14:paraId="144CC684" w14:textId="77777777" w:rsidR="00412A20" w:rsidRPr="00412A20" w:rsidRDefault="00412A20" w:rsidP="00412A20">
      <w:pPr>
        <w:pStyle w:val="AnswerLineL50"/>
      </w:pPr>
      <w:r>
        <w:t>Escriba sus respuestas aquí.</w:t>
      </w:r>
    </w:p>
    <w:p w14:paraId="0CFCA434" w14:textId="77777777" w:rsidR="009D10B6" w:rsidRDefault="009D10B6" w:rsidP="00D815E5">
      <w:pPr>
        <w:pStyle w:val="BodyTextL50"/>
      </w:pPr>
    </w:p>
    <w:p w14:paraId="0A6B0999" w14:textId="408D6F89" w:rsidR="004F03AA" w:rsidRDefault="00D815E5" w:rsidP="00D815E5">
      <w:pPr>
        <w:pStyle w:val="BodyTextL50"/>
      </w:pPr>
      <w:r>
        <w:lastRenderedPageBreak/>
        <w:t xml:space="preserve">Dirección MAC </w:t>
      </w:r>
      <w:proofErr w:type="spellStart"/>
      <w:r>
        <w:t>Fast</w:t>
      </w:r>
      <w:proofErr w:type="spellEnd"/>
      <w:r>
        <w:t xml:space="preserve"> Ethernet 0/1 del S2: </w:t>
      </w:r>
    </w:p>
    <w:p w14:paraId="22A3FB7C" w14:textId="78AED27A" w:rsidR="00D87661" w:rsidRDefault="004F03AA" w:rsidP="00D815E5">
      <w:pPr>
        <w:pStyle w:val="BodyTextL50"/>
      </w:pPr>
      <w:r w:rsidRPr="004F03AA">
        <w:drawing>
          <wp:inline distT="0" distB="0" distL="0" distR="0" wp14:anchorId="5F4C8B2D" wp14:editId="1684305E">
            <wp:extent cx="4505954" cy="390580"/>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505954" cy="390580"/>
                    </a:xfrm>
                    <a:prstGeom prst="rect">
                      <a:avLst/>
                    </a:prstGeom>
                  </pic:spPr>
                </pic:pic>
              </a:graphicData>
            </a:graphic>
          </wp:inline>
        </w:drawing>
      </w:r>
      <w:r w:rsidRPr="004F03AA">
        <w:rPr>
          <w:highlight w:val="yellow"/>
        </w:rPr>
        <w:t>0060.3e69.aa01</w:t>
      </w:r>
      <w:r w:rsidR="00D815E5">
        <w:t>______________________________________________________</w:t>
      </w:r>
    </w:p>
    <w:p w14:paraId="07F394AC" w14:textId="77777777" w:rsidR="00D87661" w:rsidRDefault="00D87661" w:rsidP="00D87661">
      <w:pPr>
        <w:pStyle w:val="AnswerLineL50"/>
      </w:pPr>
      <w:r>
        <w:t>Escriba sus respuestas aquí.</w:t>
      </w:r>
    </w:p>
    <w:p w14:paraId="78EC5206" w14:textId="77777777" w:rsidR="00D450B3" w:rsidRPr="005D6791" w:rsidRDefault="00D450B3" w:rsidP="00D450B3">
      <w:pPr>
        <w:pStyle w:val="ConfigWindow"/>
      </w:pPr>
      <w:r>
        <w:t>Cierre la ventana de configuración</w:t>
      </w:r>
    </w:p>
    <w:p w14:paraId="1D13BA46" w14:textId="77777777" w:rsidR="00D815E5" w:rsidRDefault="00D815E5" w:rsidP="00A9473C">
      <w:pPr>
        <w:pStyle w:val="Ttulo3"/>
        <w:spacing w:before="120"/>
      </w:pPr>
      <w:r>
        <w:t>Visualizar la tabla de direcciones MAC del switch.</w:t>
      </w:r>
    </w:p>
    <w:p w14:paraId="18DDE048" w14:textId="77777777" w:rsidR="00D815E5" w:rsidRDefault="00D815E5" w:rsidP="00D815E5">
      <w:pPr>
        <w:pStyle w:val="BodyTextL25"/>
      </w:pPr>
      <w:r>
        <w:t>Acceda al switch S2 mediante el puerto de consola y vea la tabla de direcciones MAC antes y después de ejecutar pruebas de comunicación de red con ping.</w:t>
      </w:r>
    </w:p>
    <w:p w14:paraId="12F1DD43" w14:textId="77777777" w:rsidR="00D815E5" w:rsidRDefault="00D815E5" w:rsidP="00D815E5">
      <w:pPr>
        <w:pStyle w:val="SubStepAlpha"/>
      </w:pPr>
      <w:r>
        <w:t>Establezca una conexión de consola al S2 e ingrese al modo EXEC privilegiado.</w:t>
      </w:r>
    </w:p>
    <w:p w14:paraId="63C2022B" w14:textId="77777777" w:rsidR="00D450B3" w:rsidRDefault="00D450B3" w:rsidP="00D450B3">
      <w:pPr>
        <w:pStyle w:val="ConfigWindow"/>
      </w:pPr>
      <w:r>
        <w:t>Abra una ventana de configuración</w:t>
      </w:r>
    </w:p>
    <w:p w14:paraId="24DA199E" w14:textId="77777777" w:rsidR="00D815E5" w:rsidRDefault="00D815E5" w:rsidP="00A9473C">
      <w:pPr>
        <w:pStyle w:val="SubStepAlpha"/>
        <w:spacing w:before="0"/>
      </w:pPr>
      <w:r>
        <w:t xml:space="preserve">En el modo EXEC privilegiado, escriba el comando </w:t>
      </w:r>
      <w:r>
        <w:rPr>
          <w:b/>
        </w:rPr>
        <w:t>show mac address-table</w:t>
      </w:r>
      <w:r>
        <w:t xml:space="preserve"> y presione Entrar.</w:t>
      </w:r>
    </w:p>
    <w:p w14:paraId="5E158EC0" w14:textId="2FCC1DD2" w:rsidR="00D815E5" w:rsidRDefault="00D815E5" w:rsidP="000C6CFB">
      <w:pPr>
        <w:pStyle w:val="CMD"/>
        <w:rPr>
          <w:b/>
        </w:rPr>
      </w:pPr>
      <w:r>
        <w:t xml:space="preserve">S2# </w:t>
      </w:r>
      <w:r w:rsidRPr="000C6CFB">
        <w:rPr>
          <w:b/>
        </w:rPr>
        <w:t xml:space="preserve">show </w:t>
      </w:r>
      <w:proofErr w:type="spellStart"/>
      <w:r w:rsidRPr="000C6CFB">
        <w:rPr>
          <w:b/>
        </w:rPr>
        <w:t>mac</w:t>
      </w:r>
      <w:proofErr w:type="spellEnd"/>
      <w:r w:rsidRPr="000C6CFB">
        <w:rPr>
          <w:b/>
        </w:rPr>
        <w:t xml:space="preserve"> </w:t>
      </w:r>
      <w:proofErr w:type="spellStart"/>
      <w:r w:rsidRPr="000C6CFB">
        <w:rPr>
          <w:b/>
        </w:rPr>
        <w:t>address</w:t>
      </w:r>
      <w:proofErr w:type="spellEnd"/>
      <w:r w:rsidRPr="000C6CFB">
        <w:rPr>
          <w:b/>
        </w:rPr>
        <w:t>-table</w:t>
      </w:r>
    </w:p>
    <w:p w14:paraId="44A0D97B" w14:textId="6595ACA0" w:rsidR="008C614A" w:rsidRDefault="008C614A" w:rsidP="000C6CFB">
      <w:pPr>
        <w:pStyle w:val="CMD"/>
      </w:pPr>
      <w:r w:rsidRPr="008C614A">
        <w:drawing>
          <wp:inline distT="0" distB="0" distL="0" distR="0" wp14:anchorId="3A0C5955" wp14:editId="06CBD83E">
            <wp:extent cx="2972215" cy="1057423"/>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2215" cy="1057423"/>
                    </a:xfrm>
                    <a:prstGeom prst="rect">
                      <a:avLst/>
                    </a:prstGeom>
                  </pic:spPr>
                </pic:pic>
              </a:graphicData>
            </a:graphic>
          </wp:inline>
        </w:drawing>
      </w:r>
    </w:p>
    <w:p w14:paraId="7C12391B" w14:textId="77777777" w:rsidR="00D815E5" w:rsidRDefault="00D815E5" w:rsidP="00D815E5">
      <w:pPr>
        <w:pStyle w:val="BodyTextL50"/>
      </w:pPr>
      <w:r>
        <w:t>Aunque no se haya iniciado la comunicación de red en la red (es decir, sin uso de ping), es posible que el switch haya obtenido las direcciones MAC de su conexión a la PC y al otro switch.</w:t>
      </w:r>
    </w:p>
    <w:p w14:paraId="6225CD72" w14:textId="77777777" w:rsidR="00D87661" w:rsidRDefault="00D87661" w:rsidP="00D87661">
      <w:pPr>
        <w:pStyle w:val="Ttulo4"/>
      </w:pPr>
      <w:r>
        <w:t>Preguntas:</w:t>
      </w:r>
    </w:p>
    <w:p w14:paraId="5F478C5E" w14:textId="104C0BFB" w:rsidR="00D815E5" w:rsidRDefault="00D815E5" w:rsidP="00D87661">
      <w:pPr>
        <w:pStyle w:val="BodyTextL50"/>
        <w:spacing w:before="0"/>
      </w:pPr>
      <w:r>
        <w:t>¿Hay direcciones MAC registradas en la tabla de direcciones MAC?</w:t>
      </w:r>
      <w:r w:rsidR="008C614A">
        <w:t xml:space="preserve"> </w:t>
      </w:r>
      <w:r w:rsidR="008C614A" w:rsidRPr="008C614A">
        <w:rPr>
          <w:highlight w:val="yellow"/>
        </w:rPr>
        <w:t>Sí</w:t>
      </w:r>
      <w:r w:rsidR="008C614A">
        <w:t>.</w:t>
      </w:r>
    </w:p>
    <w:p w14:paraId="0EF6EC34" w14:textId="50745AAC" w:rsidR="00D815E5" w:rsidRDefault="00D815E5" w:rsidP="00D815E5">
      <w:pPr>
        <w:pStyle w:val="BodyTextL50"/>
      </w:pPr>
      <w:r>
        <w:t>¿Qué direcciones MAC están registradas en la tabla? ¿A qué puertos de switch están asignadas y a qué dispositivos pertenecen? Omita las direcciones MAC que están asignadas a la CPU.</w:t>
      </w:r>
    </w:p>
    <w:p w14:paraId="1AC7650F" w14:textId="509F3E36" w:rsidR="008C614A" w:rsidRDefault="008C614A" w:rsidP="00D815E5">
      <w:pPr>
        <w:pStyle w:val="BodyTextL50"/>
      </w:pPr>
      <w:r w:rsidRPr="008C614A">
        <w:rPr>
          <w:highlight w:val="yellow"/>
        </w:rPr>
        <w:t>000a.4lbe.5701</w:t>
      </w:r>
      <w:r w:rsidRPr="008C614A">
        <w:rPr>
          <w:highlight w:val="yellow"/>
        </w:rPr>
        <w:sym w:font="Wingdings" w:char="F0E0"/>
      </w:r>
      <w:r w:rsidRPr="008C614A">
        <w:rPr>
          <w:highlight w:val="yellow"/>
        </w:rPr>
        <w:t>en el Fa0/1</w:t>
      </w:r>
    </w:p>
    <w:p w14:paraId="13598ECF" w14:textId="77777777" w:rsidR="00D815E5" w:rsidRDefault="00D815E5" w:rsidP="00D815E5">
      <w:pPr>
        <w:pStyle w:val="BodyTextL50"/>
      </w:pPr>
      <w:r>
        <w:t xml:space="preserve">Si no registró las direcciones MAC de los dispositivos de red en el paso 1, ¿cómo podría saber a qué dispositivos pertenecen las direcciones MAC utilizando solamente el resultado del comando </w:t>
      </w:r>
      <w:r>
        <w:rPr>
          <w:b/>
        </w:rPr>
        <w:t>show mac address-table</w:t>
      </w:r>
      <w:r>
        <w:t>? ¿Esto funciona en todas las situaciones?</w:t>
      </w:r>
    </w:p>
    <w:p w14:paraId="6DC85E08" w14:textId="77777777" w:rsidR="00D87661" w:rsidRDefault="00D87661" w:rsidP="00D87661">
      <w:pPr>
        <w:pStyle w:val="AnswerLineL50"/>
      </w:pPr>
      <w:r>
        <w:t>Escriba sus respuestas aquí.</w:t>
      </w:r>
    </w:p>
    <w:p w14:paraId="4CA5D75E" w14:textId="77777777" w:rsidR="00D815E5" w:rsidRDefault="00D815E5" w:rsidP="00D815E5">
      <w:pPr>
        <w:pStyle w:val="Ttulo3"/>
      </w:pPr>
      <w:r>
        <w:t>Borrar la tabla de direcciones MAC del S2 y volver a visualizar la tabla de direcciones MAC.</w:t>
      </w:r>
    </w:p>
    <w:p w14:paraId="1144066C" w14:textId="77777777" w:rsidR="00D815E5" w:rsidRDefault="00D815E5" w:rsidP="00D815E5">
      <w:pPr>
        <w:pStyle w:val="SubStepAlpha"/>
      </w:pPr>
      <w:r>
        <w:t xml:space="preserve">En el modo EXEC privilegiado, escriba el comando </w:t>
      </w:r>
      <w:r>
        <w:rPr>
          <w:b/>
        </w:rPr>
        <w:t>clear mac address-table dynamic</w:t>
      </w:r>
      <w:r>
        <w:t xml:space="preserve"> y presione </w:t>
      </w:r>
      <w:r w:rsidRPr="00700A5A">
        <w:rPr>
          <w:b/>
        </w:rPr>
        <w:t>Entrar</w:t>
      </w:r>
      <w:r>
        <w:t>.</w:t>
      </w:r>
    </w:p>
    <w:p w14:paraId="79B70578" w14:textId="77777777" w:rsidR="00D815E5" w:rsidRDefault="00D815E5" w:rsidP="00962FF7">
      <w:pPr>
        <w:pStyle w:val="CMD"/>
      </w:pPr>
      <w:r>
        <w:t xml:space="preserve">S2# </w:t>
      </w:r>
      <w:r w:rsidRPr="00962FF7">
        <w:rPr>
          <w:b/>
        </w:rPr>
        <w:t>clear mac address-table dynamic</w:t>
      </w:r>
    </w:p>
    <w:p w14:paraId="7D59BB2F" w14:textId="08228A1E" w:rsidR="00D87661" w:rsidRDefault="00D815E5" w:rsidP="00D815E5">
      <w:pPr>
        <w:pStyle w:val="SubStepAlpha"/>
      </w:pPr>
      <w:r>
        <w:t xml:space="preserve">Rápidamente, vuelva a escribir el comando </w:t>
      </w:r>
      <w:r w:rsidRPr="00B5138F">
        <w:rPr>
          <w:b/>
        </w:rPr>
        <w:t xml:space="preserve">show </w:t>
      </w:r>
      <w:proofErr w:type="spellStart"/>
      <w:r w:rsidRPr="00B5138F">
        <w:rPr>
          <w:b/>
        </w:rPr>
        <w:t>mac</w:t>
      </w:r>
      <w:proofErr w:type="spellEnd"/>
      <w:r w:rsidRPr="00B5138F">
        <w:rPr>
          <w:b/>
        </w:rPr>
        <w:t xml:space="preserve"> </w:t>
      </w:r>
      <w:proofErr w:type="spellStart"/>
      <w:r w:rsidRPr="00B5138F">
        <w:rPr>
          <w:b/>
        </w:rPr>
        <w:t>address</w:t>
      </w:r>
      <w:proofErr w:type="spellEnd"/>
      <w:r w:rsidRPr="00B5138F">
        <w:rPr>
          <w:b/>
        </w:rPr>
        <w:t>-table</w:t>
      </w:r>
      <w:r>
        <w:t>.</w:t>
      </w:r>
    </w:p>
    <w:p w14:paraId="301954FA" w14:textId="058B20BF" w:rsidR="008C614A" w:rsidRDefault="008C614A" w:rsidP="008C614A">
      <w:pPr>
        <w:pStyle w:val="SubStepAlpha"/>
        <w:numPr>
          <w:ilvl w:val="0"/>
          <w:numId w:val="0"/>
        </w:numPr>
        <w:ind w:left="720"/>
      </w:pPr>
      <w:r w:rsidRPr="008C614A">
        <w:drawing>
          <wp:inline distT="0" distB="0" distL="0" distR="0" wp14:anchorId="4573E30D" wp14:editId="09DA5540">
            <wp:extent cx="2953162" cy="1162212"/>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3162" cy="1162212"/>
                    </a:xfrm>
                    <a:prstGeom prst="rect">
                      <a:avLst/>
                    </a:prstGeom>
                  </pic:spPr>
                </pic:pic>
              </a:graphicData>
            </a:graphic>
          </wp:inline>
        </w:drawing>
      </w:r>
    </w:p>
    <w:p w14:paraId="766EFE2B" w14:textId="77777777" w:rsidR="00D87661" w:rsidRDefault="00D87661" w:rsidP="00D87661">
      <w:pPr>
        <w:pStyle w:val="Ttulo4"/>
      </w:pPr>
      <w:r>
        <w:lastRenderedPageBreak/>
        <w:t>Preguntas:</w:t>
      </w:r>
    </w:p>
    <w:p w14:paraId="1B19C0D1" w14:textId="271A4994" w:rsidR="00D815E5" w:rsidRDefault="00D815E5" w:rsidP="00D87661">
      <w:pPr>
        <w:pStyle w:val="BodyTextL50"/>
        <w:spacing w:before="0"/>
      </w:pPr>
      <w:r>
        <w:t>¿La tabla de direcciones MAC contiene alguna dirección para la VLAN1? ¿Hay otras direcciones MAC en la lista?</w:t>
      </w:r>
      <w:r w:rsidR="008C614A">
        <w:t xml:space="preserve"> </w:t>
      </w:r>
      <w:r w:rsidR="008C614A" w:rsidRPr="008C614A">
        <w:rPr>
          <w:highlight w:val="yellow"/>
        </w:rPr>
        <w:t>No, no hay nada de nada</w:t>
      </w:r>
      <w:r w:rsidR="008C614A">
        <w:t>.</w:t>
      </w:r>
    </w:p>
    <w:p w14:paraId="60C97E8F" w14:textId="36857467" w:rsidR="00D87661" w:rsidRDefault="00D815E5" w:rsidP="00D815E5">
      <w:pPr>
        <w:pStyle w:val="BodyTextL50"/>
      </w:pPr>
      <w:r>
        <w:t xml:space="preserve">Espere 10 segundos, escriba el comando </w:t>
      </w:r>
      <w:r w:rsidRPr="0059697B">
        <w:rPr>
          <w:b/>
        </w:rPr>
        <w:t>show mac address-table</w:t>
      </w:r>
      <w:r>
        <w:t xml:space="preserve"> y presione Entrar. ¿Hay nuevas direcciones en la tabla de direcciones MAC?</w:t>
      </w:r>
    </w:p>
    <w:p w14:paraId="38CF71C1" w14:textId="75A31664" w:rsidR="008C614A" w:rsidRDefault="008C614A" w:rsidP="00D815E5">
      <w:pPr>
        <w:pStyle w:val="BodyTextL50"/>
      </w:pPr>
      <w:r w:rsidRPr="008C614A">
        <w:drawing>
          <wp:inline distT="0" distB="0" distL="0" distR="0" wp14:anchorId="5B12B1BD" wp14:editId="77398B54">
            <wp:extent cx="3143689" cy="1190791"/>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3689" cy="1190791"/>
                    </a:xfrm>
                    <a:prstGeom prst="rect">
                      <a:avLst/>
                    </a:prstGeom>
                  </pic:spPr>
                </pic:pic>
              </a:graphicData>
            </a:graphic>
          </wp:inline>
        </w:drawing>
      </w:r>
    </w:p>
    <w:p w14:paraId="0C9EE45B" w14:textId="66B3F714" w:rsidR="008C614A" w:rsidRDefault="008C614A" w:rsidP="00D815E5">
      <w:pPr>
        <w:pStyle w:val="BodyTextL50"/>
      </w:pPr>
      <w:r w:rsidRPr="00CD2891">
        <w:rPr>
          <w:highlight w:val="yellow"/>
        </w:rPr>
        <w:t>A ver, nuevas no, ya que es la MAC que hemos visto antes.</w:t>
      </w:r>
    </w:p>
    <w:p w14:paraId="2D0924DE" w14:textId="77777777" w:rsidR="00D87661" w:rsidRDefault="00D87661" w:rsidP="00D87661">
      <w:pPr>
        <w:pStyle w:val="AnswerLineL50"/>
      </w:pPr>
      <w:r>
        <w:t>Escriba sus respuestas aquí.</w:t>
      </w:r>
    </w:p>
    <w:p w14:paraId="498BE8CD" w14:textId="77777777" w:rsidR="00D450B3" w:rsidRPr="00D450B3" w:rsidRDefault="00D450B3" w:rsidP="00D450B3">
      <w:pPr>
        <w:pStyle w:val="ConfigWindow"/>
      </w:pPr>
      <w:r>
        <w:t>Cierre la ventana de configuración</w:t>
      </w:r>
    </w:p>
    <w:p w14:paraId="176ECF00" w14:textId="77777777" w:rsidR="00D815E5" w:rsidRDefault="00D815E5" w:rsidP="00A9473C">
      <w:pPr>
        <w:pStyle w:val="Ttulo3"/>
        <w:spacing w:before="120"/>
      </w:pPr>
      <w:r>
        <w:t>En la PC-B, hacer ping a los dispositivos en la red y observar la tabla de direcciones MAC del switch.</w:t>
      </w:r>
    </w:p>
    <w:p w14:paraId="1107F444" w14:textId="77777777" w:rsidR="00D87661" w:rsidRDefault="00D815E5" w:rsidP="00D815E5">
      <w:pPr>
        <w:pStyle w:val="SubStepAlpha"/>
      </w:pPr>
      <w:r>
        <w:t xml:space="preserve">En la PC-B, abra el símbolo del sistema y vuelva a escribir </w:t>
      </w:r>
      <w:r>
        <w:rPr>
          <w:b/>
        </w:rPr>
        <w:t>arp -a</w:t>
      </w:r>
      <w:r>
        <w:t>.</w:t>
      </w:r>
    </w:p>
    <w:p w14:paraId="79329031" w14:textId="77777777" w:rsidR="00D450B3" w:rsidRDefault="00D450B3" w:rsidP="00D450B3">
      <w:pPr>
        <w:pStyle w:val="ConfigWindow"/>
      </w:pPr>
      <w:r>
        <w:t>Abra un símbolo del sistema.</w:t>
      </w:r>
    </w:p>
    <w:p w14:paraId="23D2B08C" w14:textId="77777777" w:rsidR="00D87661" w:rsidRDefault="00D87661" w:rsidP="00D87661">
      <w:pPr>
        <w:pStyle w:val="Ttulo4"/>
      </w:pPr>
      <w:r>
        <w:t>Pregunta:</w:t>
      </w:r>
    </w:p>
    <w:p w14:paraId="64CBB15D" w14:textId="76BE1302" w:rsidR="00D815E5" w:rsidRDefault="00D815E5" w:rsidP="00D87661">
      <w:pPr>
        <w:pStyle w:val="BodyTextL50"/>
        <w:spacing w:before="0"/>
      </w:pPr>
      <w:r>
        <w:t>Sin incluir las direcciones de multidifusión o difusión, ¿cuántos pares de direcciones IP a MAC del dispositivo ha aprendido ARP?</w:t>
      </w:r>
    </w:p>
    <w:p w14:paraId="74EC3DF7" w14:textId="6F05BEA2" w:rsidR="00F82372" w:rsidRDefault="00F82372" w:rsidP="00D87661">
      <w:pPr>
        <w:pStyle w:val="BodyTextL50"/>
        <w:spacing w:before="0"/>
      </w:pPr>
      <w:r w:rsidRPr="00F82372">
        <w:drawing>
          <wp:inline distT="0" distB="0" distL="0" distR="0" wp14:anchorId="587C9A63" wp14:editId="3F3BAA6C">
            <wp:extent cx="1457528" cy="238158"/>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57528" cy="238158"/>
                    </a:xfrm>
                    <a:prstGeom prst="rect">
                      <a:avLst/>
                    </a:prstGeom>
                  </pic:spPr>
                </pic:pic>
              </a:graphicData>
            </a:graphic>
          </wp:inline>
        </w:drawing>
      </w:r>
    </w:p>
    <w:p w14:paraId="4A6F3F0B" w14:textId="06FAB3C9" w:rsidR="00F82372" w:rsidRDefault="00F82372" w:rsidP="00D87661">
      <w:pPr>
        <w:pStyle w:val="BodyTextL50"/>
        <w:spacing w:before="0"/>
      </w:pPr>
      <w:r w:rsidRPr="00F82372">
        <w:rPr>
          <w:highlight w:val="yellow"/>
        </w:rPr>
        <w:t>0, es decir, ninguno.</w:t>
      </w:r>
    </w:p>
    <w:p w14:paraId="75603A10" w14:textId="77777777" w:rsidR="00D87661" w:rsidRDefault="00D87661" w:rsidP="00D87661">
      <w:pPr>
        <w:pStyle w:val="AnswerLineL50"/>
      </w:pPr>
      <w:r>
        <w:t>Escriba sus respuestas aquí.</w:t>
      </w:r>
    </w:p>
    <w:p w14:paraId="5ACCC64F" w14:textId="77777777" w:rsidR="00D87661" w:rsidRDefault="00D815E5" w:rsidP="00D815E5">
      <w:pPr>
        <w:pStyle w:val="SubStepAlpha"/>
      </w:pPr>
      <w:r>
        <w:t>En el símbolo del sistema de la PC-B, haga ping al S1 y al S2 de la PC-A.</w:t>
      </w:r>
    </w:p>
    <w:p w14:paraId="7CE0BC78" w14:textId="77777777" w:rsidR="00D87661" w:rsidRDefault="00D87661" w:rsidP="00D87661">
      <w:pPr>
        <w:pStyle w:val="Ttulo4"/>
      </w:pPr>
      <w:r>
        <w:t>Pregunta:</w:t>
      </w:r>
    </w:p>
    <w:p w14:paraId="54AB422D" w14:textId="01544175" w:rsidR="00D815E5" w:rsidRPr="008F450E" w:rsidRDefault="00D815E5" w:rsidP="00D87661">
      <w:pPr>
        <w:pStyle w:val="BodyTextL50"/>
        <w:spacing w:before="0"/>
        <w:rPr>
          <w:highlight w:val="yellow"/>
        </w:rPr>
      </w:pPr>
      <w:r>
        <w:t>¿Todos los dispositivos tuvieron respuestas correctas? De lo contrario, revise el cableado y las configuraciones IP</w:t>
      </w:r>
      <w:r w:rsidR="008F450E">
        <w:t xml:space="preserve">. </w:t>
      </w:r>
      <w:r w:rsidR="008F450E" w:rsidRPr="008F450E">
        <w:rPr>
          <w:highlight w:val="yellow"/>
        </w:rPr>
        <w:t xml:space="preserve">No, al principio los ping daban error y era debido a que la </w:t>
      </w:r>
      <w:proofErr w:type="spellStart"/>
      <w:r w:rsidR="008F450E" w:rsidRPr="008F450E">
        <w:rPr>
          <w:highlight w:val="yellow"/>
        </w:rPr>
        <w:t>vlan</w:t>
      </w:r>
      <w:proofErr w:type="spellEnd"/>
      <w:r w:rsidR="008F450E" w:rsidRPr="008F450E">
        <w:rPr>
          <w:highlight w:val="yellow"/>
        </w:rPr>
        <w:t xml:space="preserve"> 1 estaba “</w:t>
      </w:r>
      <w:proofErr w:type="spellStart"/>
      <w:r w:rsidR="008F450E" w:rsidRPr="008F450E">
        <w:rPr>
          <w:highlight w:val="yellow"/>
        </w:rPr>
        <w:t>shutdown</w:t>
      </w:r>
      <w:proofErr w:type="gramStart"/>
      <w:r w:rsidR="008F450E" w:rsidRPr="008F450E">
        <w:rPr>
          <w:highlight w:val="yellow"/>
        </w:rPr>
        <w:t>”.</w:t>
      </w:r>
      <w:r w:rsidR="00A06551">
        <w:rPr>
          <w:highlight w:val="yellow"/>
        </w:rPr>
        <w:t>En</w:t>
      </w:r>
      <w:proofErr w:type="spellEnd"/>
      <w:proofErr w:type="gramEnd"/>
      <w:r w:rsidR="00A06551">
        <w:rPr>
          <w:highlight w:val="yellow"/>
        </w:rPr>
        <w:t xml:space="preserve"> ambos Switches.</w:t>
      </w:r>
    </w:p>
    <w:p w14:paraId="69C6D9DE" w14:textId="24DE0634" w:rsidR="008F450E" w:rsidRDefault="008F450E" w:rsidP="00D87661">
      <w:pPr>
        <w:pStyle w:val="BodyTextL50"/>
        <w:spacing w:before="0"/>
      </w:pPr>
      <w:r w:rsidRPr="008F450E">
        <w:rPr>
          <w:highlight w:val="yellow"/>
        </w:rPr>
        <w:t xml:space="preserve">Por lo que tuve que usar el comando show run para ver el fallo y corregir mediante los siguientes comandos: </w:t>
      </w:r>
      <w:proofErr w:type="spellStart"/>
      <w:r w:rsidRPr="008F450E">
        <w:rPr>
          <w:highlight w:val="yellow"/>
        </w:rPr>
        <w:t>enable</w:t>
      </w:r>
      <w:proofErr w:type="spellEnd"/>
      <w:r w:rsidRPr="008F450E">
        <w:rPr>
          <w:highlight w:val="yellow"/>
        </w:rPr>
        <w:sym w:font="Wingdings" w:char="F0E0"/>
      </w:r>
      <w:r w:rsidRPr="008F450E">
        <w:rPr>
          <w:highlight w:val="yellow"/>
        </w:rPr>
        <w:t>contraseñas</w:t>
      </w:r>
      <w:r w:rsidRPr="008F450E">
        <w:rPr>
          <w:highlight w:val="yellow"/>
        </w:rPr>
        <w:sym w:font="Wingdings" w:char="F0E0"/>
      </w:r>
      <w:proofErr w:type="gramStart"/>
      <w:r w:rsidRPr="008F450E">
        <w:rPr>
          <w:highlight w:val="yellow"/>
        </w:rPr>
        <w:t>configure</w:t>
      </w:r>
      <w:proofErr w:type="gramEnd"/>
      <w:r w:rsidRPr="008F450E">
        <w:rPr>
          <w:highlight w:val="yellow"/>
        </w:rPr>
        <w:t xml:space="preserve"> terminal</w:t>
      </w:r>
      <w:r w:rsidRPr="008F450E">
        <w:rPr>
          <w:highlight w:val="yellow"/>
        </w:rPr>
        <w:sym w:font="Wingdings" w:char="F0E0"/>
      </w:r>
      <w:r w:rsidRPr="008F450E">
        <w:rPr>
          <w:highlight w:val="yellow"/>
        </w:rPr>
        <w:t>interface vlan1</w:t>
      </w:r>
      <w:r w:rsidRPr="008F450E">
        <w:rPr>
          <w:highlight w:val="yellow"/>
        </w:rPr>
        <w:sym w:font="Wingdings" w:char="F0E0"/>
      </w:r>
      <w:r w:rsidRPr="008F450E">
        <w:rPr>
          <w:highlight w:val="yellow"/>
        </w:rPr>
        <w:t>No shutdown.</w:t>
      </w:r>
    </w:p>
    <w:p w14:paraId="55ACAB8C" w14:textId="6B01386C" w:rsidR="008F450E" w:rsidRDefault="008F450E" w:rsidP="00D87661">
      <w:pPr>
        <w:pStyle w:val="BodyTextL50"/>
        <w:spacing w:before="0"/>
      </w:pPr>
      <w:r w:rsidRPr="008F450E">
        <w:lastRenderedPageBreak/>
        <w:drawing>
          <wp:inline distT="0" distB="0" distL="0" distR="0" wp14:anchorId="5771D50D" wp14:editId="4507470A">
            <wp:extent cx="3877216" cy="386769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7216" cy="3867690"/>
                    </a:xfrm>
                    <a:prstGeom prst="rect">
                      <a:avLst/>
                    </a:prstGeom>
                  </pic:spPr>
                </pic:pic>
              </a:graphicData>
            </a:graphic>
          </wp:inline>
        </w:drawing>
      </w:r>
    </w:p>
    <w:p w14:paraId="28DE6E56" w14:textId="57C479AC" w:rsidR="006A3354" w:rsidRPr="006A3354" w:rsidRDefault="006A3354" w:rsidP="00D87661">
      <w:pPr>
        <w:pStyle w:val="BodyTextL50"/>
        <w:spacing w:before="0"/>
      </w:pPr>
      <w:r w:rsidRPr="006A3354">
        <w:rPr>
          <w:highlight w:val="yellow"/>
        </w:rPr>
        <w:t>Ahora comprobamos que el ping ha funcionado.</w:t>
      </w:r>
    </w:p>
    <w:p w14:paraId="4916987B" w14:textId="77777777" w:rsidR="00D87661" w:rsidRDefault="00D87661" w:rsidP="00D87661">
      <w:pPr>
        <w:pStyle w:val="AnswerLineL50"/>
      </w:pPr>
      <w:r>
        <w:t>Escriba sus respuestas aquí.</w:t>
      </w:r>
    </w:p>
    <w:p w14:paraId="13658361" w14:textId="77777777" w:rsidR="00D450B3" w:rsidRPr="00D450B3" w:rsidRDefault="00D450B3" w:rsidP="00D450B3">
      <w:pPr>
        <w:pStyle w:val="ConfigWindow"/>
      </w:pPr>
      <w:proofErr w:type="spellStart"/>
      <w:r>
        <w:t>Close</w:t>
      </w:r>
      <w:proofErr w:type="spellEnd"/>
      <w:r>
        <w:t xml:space="preserve"> a </w:t>
      </w:r>
      <w:proofErr w:type="spellStart"/>
      <w:r>
        <w:t>command</w:t>
      </w:r>
      <w:proofErr w:type="spellEnd"/>
      <w:r>
        <w:t xml:space="preserve"> </w:t>
      </w:r>
      <w:proofErr w:type="spellStart"/>
      <w:r>
        <w:t>prompt</w:t>
      </w:r>
      <w:proofErr w:type="spellEnd"/>
    </w:p>
    <w:p w14:paraId="386DE793" w14:textId="4EF4CE47" w:rsidR="00D87661" w:rsidRDefault="00D815E5" w:rsidP="00A9473C">
      <w:pPr>
        <w:pStyle w:val="SubStepAlpha"/>
        <w:spacing w:before="0"/>
      </w:pPr>
      <w:r>
        <w:t xml:space="preserve">En una conexión de consola al S2, introduzca el comando </w:t>
      </w:r>
      <w:r w:rsidRPr="001D0C3F">
        <w:rPr>
          <w:b/>
        </w:rPr>
        <w:t xml:space="preserve">show </w:t>
      </w:r>
      <w:proofErr w:type="spellStart"/>
      <w:r w:rsidRPr="001D0C3F">
        <w:rPr>
          <w:b/>
        </w:rPr>
        <w:t>mac</w:t>
      </w:r>
      <w:proofErr w:type="spellEnd"/>
      <w:r w:rsidRPr="001D0C3F">
        <w:rPr>
          <w:b/>
        </w:rPr>
        <w:t xml:space="preserve"> </w:t>
      </w:r>
      <w:proofErr w:type="spellStart"/>
      <w:r w:rsidRPr="001D0C3F">
        <w:rPr>
          <w:b/>
        </w:rPr>
        <w:t>address</w:t>
      </w:r>
      <w:proofErr w:type="spellEnd"/>
      <w:r w:rsidRPr="001D0C3F">
        <w:rPr>
          <w:b/>
        </w:rPr>
        <w:t>-table</w:t>
      </w:r>
      <w:r>
        <w:t>.</w:t>
      </w:r>
    </w:p>
    <w:p w14:paraId="209A46BF" w14:textId="7891A814" w:rsidR="00636A1E" w:rsidRDefault="00636A1E" w:rsidP="00636A1E">
      <w:pPr>
        <w:pStyle w:val="SubStepAlpha"/>
        <w:numPr>
          <w:ilvl w:val="0"/>
          <w:numId w:val="0"/>
        </w:numPr>
        <w:spacing w:before="0"/>
        <w:ind w:left="720"/>
      </w:pPr>
      <w:r w:rsidRPr="00636A1E">
        <w:drawing>
          <wp:inline distT="0" distB="0" distL="0" distR="0" wp14:anchorId="06E9F916" wp14:editId="5905712B">
            <wp:extent cx="2953162" cy="1190791"/>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3162" cy="1190791"/>
                    </a:xfrm>
                    <a:prstGeom prst="rect">
                      <a:avLst/>
                    </a:prstGeom>
                  </pic:spPr>
                </pic:pic>
              </a:graphicData>
            </a:graphic>
          </wp:inline>
        </w:drawing>
      </w:r>
    </w:p>
    <w:p w14:paraId="6B59B9E2" w14:textId="77777777" w:rsidR="00D450B3" w:rsidRDefault="00D450B3" w:rsidP="00D450B3">
      <w:pPr>
        <w:pStyle w:val="ConfigWindow"/>
      </w:pPr>
      <w:r>
        <w:t>Abra una ventana de configuración</w:t>
      </w:r>
    </w:p>
    <w:p w14:paraId="6C3CF7E1" w14:textId="77777777" w:rsidR="00D87661" w:rsidRDefault="00D87661" w:rsidP="00D87661">
      <w:pPr>
        <w:pStyle w:val="Ttulo4"/>
      </w:pPr>
      <w:r>
        <w:t>Pregunta:</w:t>
      </w:r>
    </w:p>
    <w:p w14:paraId="79FE586A" w14:textId="63A20AB5" w:rsidR="00D815E5" w:rsidRDefault="00D815E5" w:rsidP="00D87661">
      <w:pPr>
        <w:pStyle w:val="BodyTextL50"/>
        <w:spacing w:before="0"/>
      </w:pPr>
      <w:r>
        <w:t>¿El switch agregó más direcciones MAC a la tabla de direcciones MAC? Si es así, ¿qué direcciones y dispositivos?</w:t>
      </w:r>
    </w:p>
    <w:p w14:paraId="5A81A4A8" w14:textId="63127BD0" w:rsidR="00EC46C3" w:rsidRDefault="00EC46C3" w:rsidP="00D87661">
      <w:pPr>
        <w:pStyle w:val="BodyTextL50"/>
        <w:spacing w:before="0"/>
      </w:pPr>
      <w:r w:rsidRPr="00EC46C3">
        <w:rPr>
          <w:highlight w:val="yellow"/>
        </w:rPr>
        <w:t>No, no agregó ninguna</w:t>
      </w:r>
      <w:r>
        <w:t>.</w:t>
      </w:r>
    </w:p>
    <w:p w14:paraId="2D92C715" w14:textId="77777777" w:rsidR="00D87661" w:rsidRDefault="00D87661" w:rsidP="00D87661">
      <w:pPr>
        <w:pStyle w:val="AnswerLineL50"/>
      </w:pPr>
      <w:r>
        <w:t>Escriba sus respuestas aquí.</w:t>
      </w:r>
    </w:p>
    <w:p w14:paraId="0F4E82E8" w14:textId="77777777" w:rsidR="00D450B3" w:rsidRDefault="00D450B3" w:rsidP="00D450B3">
      <w:pPr>
        <w:pStyle w:val="ConfigWindow"/>
      </w:pPr>
      <w:r>
        <w:t>Cierre la ventana de configuración</w:t>
      </w:r>
    </w:p>
    <w:p w14:paraId="5200A791" w14:textId="77777777" w:rsidR="00D450B3" w:rsidRPr="00D450B3" w:rsidRDefault="00D450B3" w:rsidP="00D450B3">
      <w:pPr>
        <w:pStyle w:val="ConfigWindow"/>
      </w:pPr>
      <w:r>
        <w:t>Abra un símbolo del sistema.</w:t>
      </w:r>
    </w:p>
    <w:p w14:paraId="7E2942BC" w14:textId="5724C110" w:rsidR="00D87661" w:rsidRDefault="00D815E5" w:rsidP="00A9473C">
      <w:pPr>
        <w:pStyle w:val="SubStepAlpha"/>
        <w:numPr>
          <w:ilvl w:val="0"/>
          <w:numId w:val="0"/>
        </w:numPr>
        <w:spacing w:before="0"/>
        <w:ind w:left="720"/>
      </w:pPr>
      <w:r>
        <w:t xml:space="preserve">En la PC-B, abra el símbolo del sistema y vuelva a escribir </w:t>
      </w:r>
      <w:proofErr w:type="spellStart"/>
      <w:r>
        <w:rPr>
          <w:b/>
        </w:rPr>
        <w:t>arp</w:t>
      </w:r>
      <w:proofErr w:type="spellEnd"/>
      <w:r>
        <w:rPr>
          <w:b/>
        </w:rPr>
        <w:t xml:space="preserve"> -a</w:t>
      </w:r>
      <w:r>
        <w:t>.</w:t>
      </w:r>
    </w:p>
    <w:p w14:paraId="380F6F3C" w14:textId="4DCBE9BA" w:rsidR="00EC46C3" w:rsidRDefault="00EC46C3" w:rsidP="00A9473C">
      <w:pPr>
        <w:pStyle w:val="SubStepAlpha"/>
        <w:numPr>
          <w:ilvl w:val="0"/>
          <w:numId w:val="0"/>
        </w:numPr>
        <w:spacing w:before="0"/>
        <w:ind w:left="720"/>
      </w:pPr>
      <w:r w:rsidRPr="00EC46C3">
        <w:drawing>
          <wp:inline distT="0" distB="0" distL="0" distR="0" wp14:anchorId="2EEE8F51" wp14:editId="10FCD033">
            <wp:extent cx="3629532" cy="685896"/>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29532" cy="685896"/>
                    </a:xfrm>
                    <a:prstGeom prst="rect">
                      <a:avLst/>
                    </a:prstGeom>
                  </pic:spPr>
                </pic:pic>
              </a:graphicData>
            </a:graphic>
          </wp:inline>
        </w:drawing>
      </w:r>
    </w:p>
    <w:p w14:paraId="22D25D10" w14:textId="77777777" w:rsidR="00EC46C3" w:rsidRDefault="00EC46C3" w:rsidP="00A9473C">
      <w:pPr>
        <w:pStyle w:val="SubStepAlpha"/>
        <w:numPr>
          <w:ilvl w:val="0"/>
          <w:numId w:val="0"/>
        </w:numPr>
        <w:spacing w:before="0"/>
        <w:ind w:left="720"/>
      </w:pPr>
    </w:p>
    <w:p w14:paraId="0FF21711" w14:textId="77777777" w:rsidR="00D87661" w:rsidRDefault="00D87661" w:rsidP="00D87661">
      <w:pPr>
        <w:pStyle w:val="Ttulo4"/>
      </w:pPr>
      <w:r>
        <w:lastRenderedPageBreak/>
        <w:t>Pregunta:</w:t>
      </w:r>
    </w:p>
    <w:p w14:paraId="556BA8E3" w14:textId="1B75A3F3" w:rsidR="00D815E5" w:rsidRDefault="00D815E5" w:rsidP="00D87661">
      <w:pPr>
        <w:pStyle w:val="SubStepAlpha"/>
        <w:numPr>
          <w:ilvl w:val="0"/>
          <w:numId w:val="0"/>
        </w:numPr>
        <w:spacing w:before="0"/>
        <w:ind w:left="720"/>
      </w:pPr>
      <w:r>
        <w:t>¿La caché ARP de la PC-B tiene entradas adicionales para todos los dispositivos de red a los que se les hizo ping?</w:t>
      </w:r>
      <w:r w:rsidR="00EC46C3">
        <w:t xml:space="preserve"> </w:t>
      </w:r>
      <w:r w:rsidR="00EC46C3" w:rsidRPr="00EC46C3">
        <w:rPr>
          <w:highlight w:val="yellow"/>
        </w:rPr>
        <w:t xml:space="preserve">Sí, de </w:t>
      </w:r>
      <w:proofErr w:type="gramStart"/>
      <w:r w:rsidR="00EC46C3" w:rsidRPr="00EC46C3">
        <w:rPr>
          <w:highlight w:val="yellow"/>
        </w:rPr>
        <w:t>hecho</w:t>
      </w:r>
      <w:proofErr w:type="gramEnd"/>
      <w:r w:rsidR="00EC46C3" w:rsidRPr="00EC46C3">
        <w:rPr>
          <w:highlight w:val="yellow"/>
        </w:rPr>
        <w:t xml:space="preserve"> le hice ping al PC-A y también lo agregó a la caché.</w:t>
      </w:r>
      <w:r w:rsidR="00EC46C3">
        <w:rPr>
          <w:highlight w:val="yellow"/>
        </w:rPr>
        <w:t xml:space="preserve"> </w:t>
      </w:r>
      <w:proofErr w:type="gramStart"/>
      <w:r w:rsidR="00EC46C3" w:rsidRPr="00EC46C3">
        <w:rPr>
          <w:highlight w:val="yellow"/>
        </w:rPr>
        <w:t>Nos</w:t>
      </w:r>
      <w:proofErr w:type="gramEnd"/>
      <w:r w:rsidR="00EC46C3" w:rsidRPr="00EC46C3">
        <w:rPr>
          <w:highlight w:val="yellow"/>
        </w:rPr>
        <w:t xml:space="preserve"> aparecen 3 IP, la del PC-A, la de S1 y S2.</w:t>
      </w:r>
    </w:p>
    <w:p w14:paraId="1E3AF1C5" w14:textId="77777777" w:rsidR="00D87661" w:rsidRDefault="00D87661" w:rsidP="00D87661">
      <w:pPr>
        <w:pStyle w:val="AnswerLineL50"/>
      </w:pPr>
      <w:r>
        <w:t>Escriba sus respuestas aquí.</w:t>
      </w:r>
    </w:p>
    <w:p w14:paraId="704B4C2D" w14:textId="77777777" w:rsidR="00D450B3" w:rsidRDefault="00D450B3" w:rsidP="00D450B3">
      <w:pPr>
        <w:pStyle w:val="ConfigWindow"/>
      </w:pPr>
      <w:proofErr w:type="spellStart"/>
      <w:r>
        <w:t>Close</w:t>
      </w:r>
      <w:proofErr w:type="spellEnd"/>
      <w:r>
        <w:t xml:space="preserve"> a </w:t>
      </w:r>
      <w:proofErr w:type="spellStart"/>
      <w:r>
        <w:t>command</w:t>
      </w:r>
      <w:proofErr w:type="spellEnd"/>
      <w:r>
        <w:t xml:space="preserve"> </w:t>
      </w:r>
      <w:proofErr w:type="spellStart"/>
      <w:r>
        <w:t>prompt</w:t>
      </w:r>
      <w:proofErr w:type="spellEnd"/>
    </w:p>
    <w:p w14:paraId="13B65C80" w14:textId="77777777" w:rsidR="00D815E5" w:rsidRDefault="00D815E5" w:rsidP="00D815E5">
      <w:pPr>
        <w:pStyle w:val="Ttulo1"/>
        <w:numPr>
          <w:ilvl w:val="0"/>
          <w:numId w:val="3"/>
        </w:numPr>
      </w:pPr>
      <w:r>
        <w:t>Pregunta de reflexión</w:t>
      </w:r>
    </w:p>
    <w:p w14:paraId="5607619B" w14:textId="61B4B94A" w:rsidR="00D815E5" w:rsidRPr="00A16199" w:rsidRDefault="00D815E5" w:rsidP="00D815E5">
      <w:pPr>
        <w:pStyle w:val="BodyTextL25"/>
      </w:pPr>
      <w:r>
        <w:t>En las redes Ethernet, los datos se distribuyen a los dispositivos por medio de las direcciones MAC. Para que esto suceda, los switches y las PC arman cachés ARP y tablas de direcciones MAC de manera dinámica. Si la red tiene pocas PC, este proceso parece bastante fácil. ¿Cuáles podrían ser algunos de los desafíos en las redes más grandes?</w:t>
      </w:r>
      <w:r w:rsidR="00B4571C">
        <w:t xml:space="preserve"> La validación de las direcciones MAC antes suplantación de dispositivos ya que las tablas MAC ARP de los switches no pueden confirmar ni validar dichas MAC.</w:t>
      </w:r>
    </w:p>
    <w:sectPr w:rsidR="00D815E5" w:rsidRPr="00A16199" w:rsidSect="009C3182">
      <w:headerReference w:type="default" r:id="rId29"/>
      <w:footerReference w:type="default" r:id="rId30"/>
      <w:headerReference w:type="first" r:id="rId31"/>
      <w:footerReference w:type="first" r:id="rId3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C7A7B" w14:textId="77777777" w:rsidR="00CA62AA" w:rsidRDefault="00CA62AA" w:rsidP="00710659">
      <w:pPr>
        <w:spacing w:after="0" w:line="240" w:lineRule="auto"/>
      </w:pPr>
      <w:r>
        <w:separator/>
      </w:r>
    </w:p>
    <w:p w14:paraId="5B2372E2" w14:textId="77777777" w:rsidR="00CA62AA" w:rsidRDefault="00CA62AA"/>
  </w:endnote>
  <w:endnote w:type="continuationSeparator" w:id="0">
    <w:p w14:paraId="3656FDED" w14:textId="77777777" w:rsidR="00CA62AA" w:rsidRDefault="00CA62AA" w:rsidP="00710659">
      <w:pPr>
        <w:spacing w:after="0" w:line="240" w:lineRule="auto"/>
      </w:pPr>
      <w:r>
        <w:continuationSeparator/>
      </w:r>
    </w:p>
    <w:p w14:paraId="425834F4" w14:textId="77777777" w:rsidR="00CA62AA" w:rsidRDefault="00CA62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ED2D" w14:textId="43EEF3AA" w:rsidR="0026483D" w:rsidRPr="00882B63" w:rsidRDefault="0026483D"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BC7897">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szCs w:val="16"/>
      </w:rPr>
      <w:t>11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szCs w:val="16"/>
      </w:rPr>
      <w:t>11</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D823" w14:textId="0CF50AA3" w:rsidR="0026483D" w:rsidRPr="00882B63" w:rsidRDefault="0026483D"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BC7897">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72A3B" w14:textId="77777777" w:rsidR="00CA62AA" w:rsidRDefault="00CA62AA" w:rsidP="00710659">
      <w:pPr>
        <w:spacing w:after="0" w:line="240" w:lineRule="auto"/>
      </w:pPr>
      <w:r>
        <w:separator/>
      </w:r>
    </w:p>
    <w:p w14:paraId="418BF78B" w14:textId="77777777" w:rsidR="00CA62AA" w:rsidRDefault="00CA62AA"/>
  </w:footnote>
  <w:footnote w:type="continuationSeparator" w:id="0">
    <w:p w14:paraId="0C38D09B" w14:textId="77777777" w:rsidR="00CA62AA" w:rsidRDefault="00CA62AA" w:rsidP="00710659">
      <w:pPr>
        <w:spacing w:after="0" w:line="240" w:lineRule="auto"/>
      </w:pPr>
      <w:r>
        <w:continuationSeparator/>
      </w:r>
    </w:p>
    <w:p w14:paraId="7AA78786" w14:textId="77777777" w:rsidR="00CA62AA" w:rsidRDefault="00CA62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EndPr/>
    <w:sdtContent>
      <w:p w14:paraId="621609B7" w14:textId="5E607551" w:rsidR="0026483D" w:rsidRDefault="003A14AF" w:rsidP="008402F2">
        <w:pPr>
          <w:pStyle w:val="PageHead"/>
        </w:pPr>
        <w:r>
          <w:t>Laboratorio - Ver la tabla de direcciones MAC del Switch</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8A4C" w14:textId="77777777" w:rsidR="0026483D" w:rsidRDefault="0026483D" w:rsidP="006C3FCF">
    <w:pPr>
      <w:ind w:left="-288"/>
    </w:pPr>
    <w:r>
      <w:rPr>
        <w:noProof/>
      </w:rPr>
      <w:drawing>
        <wp:inline distT="0" distB="0" distL="0" distR="0" wp14:anchorId="149F07B7" wp14:editId="33F7A0F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8B85D1A"/>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0"/>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2905"/>
    <w:rsid w:val="00084C99"/>
    <w:rsid w:val="00085CC6"/>
    <w:rsid w:val="00090C07"/>
    <w:rsid w:val="0009147A"/>
    <w:rsid w:val="00091E8D"/>
    <w:rsid w:val="0009378D"/>
    <w:rsid w:val="00097163"/>
    <w:rsid w:val="000A22C8"/>
    <w:rsid w:val="000B2344"/>
    <w:rsid w:val="000B7DE5"/>
    <w:rsid w:val="000C2118"/>
    <w:rsid w:val="000C6425"/>
    <w:rsid w:val="000C6CFB"/>
    <w:rsid w:val="000C6E6E"/>
    <w:rsid w:val="000C7B7D"/>
    <w:rsid w:val="000D55B4"/>
    <w:rsid w:val="000D6F04"/>
    <w:rsid w:val="000E65F0"/>
    <w:rsid w:val="000F072C"/>
    <w:rsid w:val="000F2074"/>
    <w:rsid w:val="000F31D7"/>
    <w:rsid w:val="000F3455"/>
    <w:rsid w:val="000F3D4A"/>
    <w:rsid w:val="000F6743"/>
    <w:rsid w:val="000F7A9D"/>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36938"/>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55F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5A5"/>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11EE"/>
    <w:rsid w:val="002639D8"/>
    <w:rsid w:val="0026483D"/>
    <w:rsid w:val="00265F77"/>
    <w:rsid w:val="00266C83"/>
    <w:rsid w:val="00270FCC"/>
    <w:rsid w:val="002768DC"/>
    <w:rsid w:val="00294C8F"/>
    <w:rsid w:val="002A0B2E"/>
    <w:rsid w:val="002A0DC1"/>
    <w:rsid w:val="002A4623"/>
    <w:rsid w:val="002A6C56"/>
    <w:rsid w:val="002C04C4"/>
    <w:rsid w:val="002C090C"/>
    <w:rsid w:val="002C1243"/>
    <w:rsid w:val="002C1815"/>
    <w:rsid w:val="002C3B4B"/>
    <w:rsid w:val="002C475E"/>
    <w:rsid w:val="002C6AD6"/>
    <w:rsid w:val="002D6C2A"/>
    <w:rsid w:val="002D7A86"/>
    <w:rsid w:val="002F45FF"/>
    <w:rsid w:val="002F66D3"/>
    <w:rsid w:val="002F6D17"/>
    <w:rsid w:val="0030024F"/>
    <w:rsid w:val="00302887"/>
    <w:rsid w:val="003056EB"/>
    <w:rsid w:val="003071FF"/>
    <w:rsid w:val="00310652"/>
    <w:rsid w:val="00311065"/>
    <w:rsid w:val="0031371D"/>
    <w:rsid w:val="0031789F"/>
    <w:rsid w:val="00320788"/>
    <w:rsid w:val="003233A3"/>
    <w:rsid w:val="0033490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4AF"/>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2A20"/>
    <w:rsid w:val="004131B0"/>
    <w:rsid w:val="0041656B"/>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98E"/>
    <w:rsid w:val="00462B9F"/>
    <w:rsid w:val="004659EE"/>
    <w:rsid w:val="00473E34"/>
    <w:rsid w:val="00476BA9"/>
    <w:rsid w:val="00481650"/>
    <w:rsid w:val="004936C2"/>
    <w:rsid w:val="0049379C"/>
    <w:rsid w:val="004A1CA0"/>
    <w:rsid w:val="004A22E9"/>
    <w:rsid w:val="004A4ACD"/>
    <w:rsid w:val="004A506C"/>
    <w:rsid w:val="004A5BC5"/>
    <w:rsid w:val="004B023D"/>
    <w:rsid w:val="004B79FF"/>
    <w:rsid w:val="004C0909"/>
    <w:rsid w:val="004C3F97"/>
    <w:rsid w:val="004D01F2"/>
    <w:rsid w:val="004D2CED"/>
    <w:rsid w:val="004D3339"/>
    <w:rsid w:val="004D353F"/>
    <w:rsid w:val="004D36D7"/>
    <w:rsid w:val="004D682B"/>
    <w:rsid w:val="004E6152"/>
    <w:rsid w:val="004F03AA"/>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36"/>
    <w:rsid w:val="00636A1E"/>
    <w:rsid w:val="00636C28"/>
    <w:rsid w:val="006428E5"/>
    <w:rsid w:val="00644958"/>
    <w:rsid w:val="00646111"/>
    <w:rsid w:val="006513FB"/>
    <w:rsid w:val="00652A70"/>
    <w:rsid w:val="00656EEF"/>
    <w:rsid w:val="006576AF"/>
    <w:rsid w:val="00672919"/>
    <w:rsid w:val="00677544"/>
    <w:rsid w:val="00681687"/>
    <w:rsid w:val="0068350A"/>
    <w:rsid w:val="00686295"/>
    <w:rsid w:val="00686587"/>
    <w:rsid w:val="006904CF"/>
    <w:rsid w:val="00695EE2"/>
    <w:rsid w:val="0069660B"/>
    <w:rsid w:val="006A1B33"/>
    <w:rsid w:val="006A33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6ECD"/>
    <w:rsid w:val="006E71DF"/>
    <w:rsid w:val="006F1616"/>
    <w:rsid w:val="006F1CC4"/>
    <w:rsid w:val="006F2A86"/>
    <w:rsid w:val="006F3163"/>
    <w:rsid w:val="006F409F"/>
    <w:rsid w:val="00705FEC"/>
    <w:rsid w:val="00710659"/>
    <w:rsid w:val="0071147A"/>
    <w:rsid w:val="0071185D"/>
    <w:rsid w:val="00721E01"/>
    <w:rsid w:val="007222AD"/>
    <w:rsid w:val="00725177"/>
    <w:rsid w:val="007267CF"/>
    <w:rsid w:val="00731F3F"/>
    <w:rsid w:val="00733BAB"/>
    <w:rsid w:val="0073604C"/>
    <w:rsid w:val="00741443"/>
    <w:rsid w:val="007436BF"/>
    <w:rsid w:val="007443E9"/>
    <w:rsid w:val="00745DCE"/>
    <w:rsid w:val="0075364A"/>
    <w:rsid w:val="00753D89"/>
    <w:rsid w:val="00753DDA"/>
    <w:rsid w:val="00754A6E"/>
    <w:rsid w:val="007550F9"/>
    <w:rsid w:val="007553D8"/>
    <w:rsid w:val="00755C9B"/>
    <w:rsid w:val="00760FE4"/>
    <w:rsid w:val="007636C2"/>
    <w:rsid w:val="00763D8B"/>
    <w:rsid w:val="007656F5"/>
    <w:rsid w:val="007657F6"/>
    <w:rsid w:val="00765B45"/>
    <w:rsid w:val="00765E47"/>
    <w:rsid w:val="0077125A"/>
    <w:rsid w:val="00776661"/>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D55EA"/>
    <w:rsid w:val="007E0D22"/>
    <w:rsid w:val="007E3264"/>
    <w:rsid w:val="007E3FEA"/>
    <w:rsid w:val="007E6402"/>
    <w:rsid w:val="007F0A0B"/>
    <w:rsid w:val="007F3A60"/>
    <w:rsid w:val="007F3D0B"/>
    <w:rsid w:val="007F7C94"/>
    <w:rsid w:val="00802FFA"/>
    <w:rsid w:val="00810E4B"/>
    <w:rsid w:val="00814BAA"/>
    <w:rsid w:val="00816102"/>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614A"/>
    <w:rsid w:val="008D23DF"/>
    <w:rsid w:val="008D73BF"/>
    <w:rsid w:val="008D7F09"/>
    <w:rsid w:val="008E00D5"/>
    <w:rsid w:val="008E5B64"/>
    <w:rsid w:val="008E7DAA"/>
    <w:rsid w:val="008F0094"/>
    <w:rsid w:val="008F03EF"/>
    <w:rsid w:val="008F0AF2"/>
    <w:rsid w:val="008F2AB4"/>
    <w:rsid w:val="008F340F"/>
    <w:rsid w:val="008F450E"/>
    <w:rsid w:val="00903523"/>
    <w:rsid w:val="00906281"/>
    <w:rsid w:val="0090659A"/>
    <w:rsid w:val="00911080"/>
    <w:rsid w:val="00912500"/>
    <w:rsid w:val="00912FF0"/>
    <w:rsid w:val="0091350B"/>
    <w:rsid w:val="00915986"/>
    <w:rsid w:val="00917624"/>
    <w:rsid w:val="009249EC"/>
    <w:rsid w:val="00926CB2"/>
    <w:rsid w:val="00930386"/>
    <w:rsid w:val="009309F5"/>
    <w:rsid w:val="00933237"/>
    <w:rsid w:val="00933F28"/>
    <w:rsid w:val="009400C3"/>
    <w:rsid w:val="009453F7"/>
    <w:rsid w:val="009476C0"/>
    <w:rsid w:val="00962FF7"/>
    <w:rsid w:val="00963E34"/>
    <w:rsid w:val="00964DFA"/>
    <w:rsid w:val="00970A69"/>
    <w:rsid w:val="0098155C"/>
    <w:rsid w:val="00983B77"/>
    <w:rsid w:val="009858C7"/>
    <w:rsid w:val="009905F3"/>
    <w:rsid w:val="00996053"/>
    <w:rsid w:val="00997E71"/>
    <w:rsid w:val="009A0B2F"/>
    <w:rsid w:val="009A1CF4"/>
    <w:rsid w:val="009A37D7"/>
    <w:rsid w:val="009A4E17"/>
    <w:rsid w:val="009A6955"/>
    <w:rsid w:val="009B341C"/>
    <w:rsid w:val="009B5747"/>
    <w:rsid w:val="009C0B81"/>
    <w:rsid w:val="009C3182"/>
    <w:rsid w:val="009D10B6"/>
    <w:rsid w:val="009D2C27"/>
    <w:rsid w:val="009D503E"/>
    <w:rsid w:val="009E2309"/>
    <w:rsid w:val="009E42B9"/>
    <w:rsid w:val="009E4E17"/>
    <w:rsid w:val="009E54B9"/>
    <w:rsid w:val="009F4C2E"/>
    <w:rsid w:val="00A014A3"/>
    <w:rsid w:val="00A027CC"/>
    <w:rsid w:val="00A0412D"/>
    <w:rsid w:val="00A06551"/>
    <w:rsid w:val="00A15DF0"/>
    <w:rsid w:val="00A21211"/>
    <w:rsid w:val="00A25A67"/>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3E4"/>
    <w:rsid w:val="00A754B4"/>
    <w:rsid w:val="00A76665"/>
    <w:rsid w:val="00A76749"/>
    <w:rsid w:val="00A807C1"/>
    <w:rsid w:val="00A82658"/>
    <w:rsid w:val="00A83374"/>
    <w:rsid w:val="00A849D5"/>
    <w:rsid w:val="00A9473C"/>
    <w:rsid w:val="00A96172"/>
    <w:rsid w:val="00A9620D"/>
    <w:rsid w:val="00A96D52"/>
    <w:rsid w:val="00A97C5F"/>
    <w:rsid w:val="00AA7C88"/>
    <w:rsid w:val="00AB0D6A"/>
    <w:rsid w:val="00AB2F1C"/>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76"/>
    <w:rsid w:val="00B433F2"/>
    <w:rsid w:val="00B4571C"/>
    <w:rsid w:val="00B458E8"/>
    <w:rsid w:val="00B5397B"/>
    <w:rsid w:val="00B53EE9"/>
    <w:rsid w:val="00B57AE0"/>
    <w:rsid w:val="00B6183E"/>
    <w:rsid w:val="00B62809"/>
    <w:rsid w:val="00B72F2A"/>
    <w:rsid w:val="00B74716"/>
    <w:rsid w:val="00B7675A"/>
    <w:rsid w:val="00B81898"/>
    <w:rsid w:val="00B82DED"/>
    <w:rsid w:val="00B8606B"/>
    <w:rsid w:val="00B878E7"/>
    <w:rsid w:val="00B879CC"/>
    <w:rsid w:val="00B97278"/>
    <w:rsid w:val="00B97943"/>
    <w:rsid w:val="00BA197E"/>
    <w:rsid w:val="00BA1D0B"/>
    <w:rsid w:val="00BA2B50"/>
    <w:rsid w:val="00BA6972"/>
    <w:rsid w:val="00BB1E0D"/>
    <w:rsid w:val="00BB26C8"/>
    <w:rsid w:val="00BB4D9B"/>
    <w:rsid w:val="00BB73FF"/>
    <w:rsid w:val="00BB7688"/>
    <w:rsid w:val="00BC7423"/>
    <w:rsid w:val="00BC7897"/>
    <w:rsid w:val="00BC7CAC"/>
    <w:rsid w:val="00BD18FF"/>
    <w:rsid w:val="00BD6D76"/>
    <w:rsid w:val="00BE0989"/>
    <w:rsid w:val="00BE2824"/>
    <w:rsid w:val="00BE56B3"/>
    <w:rsid w:val="00BE676D"/>
    <w:rsid w:val="00BF04E8"/>
    <w:rsid w:val="00BF16BF"/>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9E"/>
    <w:rsid w:val="00C73E03"/>
    <w:rsid w:val="00C77B29"/>
    <w:rsid w:val="00C87039"/>
    <w:rsid w:val="00C8718B"/>
    <w:rsid w:val="00C872E4"/>
    <w:rsid w:val="00C878D9"/>
    <w:rsid w:val="00C90311"/>
    <w:rsid w:val="00C91C26"/>
    <w:rsid w:val="00CA2BB2"/>
    <w:rsid w:val="00CA62AA"/>
    <w:rsid w:val="00CA73D5"/>
    <w:rsid w:val="00CB2FC9"/>
    <w:rsid w:val="00CB5068"/>
    <w:rsid w:val="00CB7D2B"/>
    <w:rsid w:val="00CC1C87"/>
    <w:rsid w:val="00CC3000"/>
    <w:rsid w:val="00CC4859"/>
    <w:rsid w:val="00CC7A35"/>
    <w:rsid w:val="00CD072A"/>
    <w:rsid w:val="00CD2891"/>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0B3"/>
    <w:rsid w:val="00D452F4"/>
    <w:rsid w:val="00D458EC"/>
    <w:rsid w:val="00D501B0"/>
    <w:rsid w:val="00D52582"/>
    <w:rsid w:val="00D531D0"/>
    <w:rsid w:val="00D56A0E"/>
    <w:rsid w:val="00D57AD3"/>
    <w:rsid w:val="00D62F25"/>
    <w:rsid w:val="00D635FE"/>
    <w:rsid w:val="00D66A7B"/>
    <w:rsid w:val="00D729DE"/>
    <w:rsid w:val="00D75B6A"/>
    <w:rsid w:val="00D778DF"/>
    <w:rsid w:val="00D815E5"/>
    <w:rsid w:val="00D84BDA"/>
    <w:rsid w:val="00D86D9E"/>
    <w:rsid w:val="00D87013"/>
    <w:rsid w:val="00D87661"/>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DF"/>
    <w:rsid w:val="00DC186F"/>
    <w:rsid w:val="00DC252F"/>
    <w:rsid w:val="00DC6050"/>
    <w:rsid w:val="00DC6445"/>
    <w:rsid w:val="00DD35E1"/>
    <w:rsid w:val="00DD43EA"/>
    <w:rsid w:val="00DD75A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88C"/>
    <w:rsid w:val="00E27F4F"/>
    <w:rsid w:val="00E33C65"/>
    <w:rsid w:val="00E449D0"/>
    <w:rsid w:val="00E44A34"/>
    <w:rsid w:val="00E4506A"/>
    <w:rsid w:val="00E46447"/>
    <w:rsid w:val="00E53F99"/>
    <w:rsid w:val="00E56510"/>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3082"/>
    <w:rsid w:val="00EB6C33"/>
    <w:rsid w:val="00EC46C3"/>
    <w:rsid w:val="00EC6F62"/>
    <w:rsid w:val="00ED2EA2"/>
    <w:rsid w:val="00ED6019"/>
    <w:rsid w:val="00ED7830"/>
    <w:rsid w:val="00EE2BFF"/>
    <w:rsid w:val="00EE3909"/>
    <w:rsid w:val="00EF1AB2"/>
    <w:rsid w:val="00EF4205"/>
    <w:rsid w:val="00EF5939"/>
    <w:rsid w:val="00F01714"/>
    <w:rsid w:val="00F0258F"/>
    <w:rsid w:val="00F02D06"/>
    <w:rsid w:val="00F056E5"/>
    <w:rsid w:val="00F06FDD"/>
    <w:rsid w:val="00F10819"/>
    <w:rsid w:val="00F11219"/>
    <w:rsid w:val="00F114E3"/>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2372"/>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B6A4C8"/>
  <w15:docId w15:val="{EC908936-4FC2-4C2F-97BA-AAEFA15F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040B1"/>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BA197E"/>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58C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DC12D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Red">
    <w:name w:val="CMD Red"/>
    <w:basedOn w:val="BodyTextL25"/>
    <w:link w:val="CMDRedChar"/>
    <w:qFormat/>
    <w:rsid w:val="00962FF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Red">
    <w:name w:val="CMD Output Red"/>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BA197E"/>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RedChar">
    <w:name w:val="CMD Red Char"/>
    <w:basedOn w:val="Fuentedeprrafopredeter"/>
    <w:link w:val="CMDRed"/>
    <w:rsid w:val="00962FF7"/>
    <w:rPr>
      <w:rFonts w:ascii="Courier New" w:hAnsi="Courier New"/>
      <w:color w:val="EE0000"/>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numbering" w:customStyle="1" w:styleId="PartStepSubStepList">
    <w:name w:val="Part_Step_SubStep_List"/>
    <w:basedOn w:val="Sinlista"/>
    <w:uiPriority w:val="99"/>
    <w:rsid w:val="00D815E5"/>
    <w:pPr>
      <w:numPr>
        <w:numId w:val="10"/>
      </w:numPr>
    </w:pPr>
  </w:style>
  <w:style w:type="paragraph" w:customStyle="1" w:styleId="CMDOutput">
    <w:name w:val="CMD Output"/>
    <w:basedOn w:val="CMDOutputRed"/>
    <w:qFormat/>
    <w:rsid w:val="00C040B1"/>
  </w:style>
  <w:style w:type="paragraph" w:customStyle="1" w:styleId="CMD">
    <w:name w:val="CMD"/>
    <w:basedOn w:val="CMDRed"/>
    <w:qFormat/>
    <w:rsid w:val="00962FF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6B"/>
    <w:rsid w:val="004869E3"/>
    <w:rsid w:val="00493FF9"/>
    <w:rsid w:val="004D40CB"/>
    <w:rsid w:val="00531E88"/>
    <w:rsid w:val="007C403F"/>
    <w:rsid w:val="00A11B6B"/>
    <w:rsid w:val="00B01593"/>
    <w:rsid w:val="00BA5D62"/>
    <w:rsid w:val="00E71B58"/>
    <w:rsid w:val="00F3548F"/>
    <w:rsid w:val="00F457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E099B13E588449CEB435212E2F719A8C">
    <w:name w:val="E099B13E588449CEB435212E2F71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da4b37a-3d0a-4698-9e3b-347f8a980c9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0AA72DDBEBD8A48903F37D4157C352F" ma:contentTypeVersion="3" ma:contentTypeDescription="Crear nuevo documento." ma:contentTypeScope="" ma:versionID="b7797127e38d5c300903a208e48c1b76">
  <xsd:schema xmlns:xsd="http://www.w3.org/2001/XMLSchema" xmlns:xs="http://www.w3.org/2001/XMLSchema" xmlns:p="http://schemas.microsoft.com/office/2006/metadata/properties" xmlns:ns2="9da4b37a-3d0a-4698-9e3b-347f8a980c92" targetNamespace="http://schemas.microsoft.com/office/2006/metadata/properties" ma:root="true" ma:fieldsID="44449f18a0a4da60534a52ea9808fe85" ns2:_="">
    <xsd:import namespace="9da4b37a-3d0a-4698-9e3b-347f8a980c9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4b37a-3d0a-4698-9e3b-347f8a980c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D6FE93-A039-45AC-BFF6-96290F52647A}">
  <ds:schemaRefs>
    <ds:schemaRef ds:uri="http://schemas.microsoft.com/office/2006/metadata/properties"/>
    <ds:schemaRef ds:uri="http://schemas.microsoft.com/office/infopath/2007/PartnerControls"/>
    <ds:schemaRef ds:uri="9da4b37a-3d0a-4698-9e3b-347f8a980c92"/>
  </ds:schemaRefs>
</ds:datastoreItem>
</file>

<file path=customXml/itemProps2.xml><?xml version="1.0" encoding="utf-8"?>
<ds:datastoreItem xmlns:ds="http://schemas.openxmlformats.org/officeDocument/2006/customXml" ds:itemID="{DC1FA86C-E558-4149-B057-BCE6A02B2902}">
  <ds:schemaRefs>
    <ds:schemaRef ds:uri="http://schemas.microsoft.com/sharepoint/v3/contenttype/forms"/>
  </ds:schemaRefs>
</ds:datastoreItem>
</file>

<file path=customXml/itemProps3.xml><?xml version="1.0" encoding="utf-8"?>
<ds:datastoreItem xmlns:ds="http://schemas.openxmlformats.org/officeDocument/2006/customXml" ds:itemID="{F9FC17AB-1D6E-45B1-9A75-0F82C7E7C5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4b37a-3d0a-4698-9e3b-347f8a980c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4E206A-D6A0-45BB-B9D4-E2B210549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106</TotalTime>
  <Pages>8</Pages>
  <Words>1426</Words>
  <Characters>7849</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Laboratorio - Ver la tabla de direcciones MAC del Switch</vt:lpstr>
      <vt:lpstr>Lab - View the Switch MAC Address Table</vt:lpstr>
    </vt:vector>
  </TitlesOfParts>
  <Company>Cisco Systems, Inc.</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 - Ver la tabla de direcciones MAC del Switch</dc:title>
  <dc:creator>SP</dc:creator>
  <dc:description>2013</dc:description>
  <cp:lastModifiedBy>jesuspadillacrespo@gmail.com</cp:lastModifiedBy>
  <cp:revision>23</cp:revision>
  <cp:lastPrinted>2019-10-04T14:40:00Z</cp:lastPrinted>
  <dcterms:created xsi:type="dcterms:W3CDTF">2020-06-19T17:50:00Z</dcterms:created>
  <dcterms:modified xsi:type="dcterms:W3CDTF">2021-10-16T10:10:00Z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0x01010030AA72DDBEBD8A48903F37D4157C352F</vt:lpwstr>
  </property>
</Properties>
</file>