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856D" w14:textId="77777777" w:rsidR="004D36D7" w:rsidRPr="00FD4A68" w:rsidRDefault="004436A4" w:rsidP="00782A4F">
      <w:pPr>
        <w:pStyle w:val="Ttulo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A0F511633BD94C13BAC879804B7F104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137E4">
            <w:t>“</w:t>
          </w:r>
          <w:proofErr w:type="spellStart"/>
          <w:r w:rsidR="00B137E4">
            <w:t>Packet</w:t>
          </w:r>
          <w:proofErr w:type="spellEnd"/>
          <w:r w:rsidR="00B137E4">
            <w:t xml:space="preserve"> </w:t>
          </w:r>
          <w:proofErr w:type="spellStart"/>
          <w:r w:rsidR="00B137E4">
            <w:t>Tracer</w:t>
          </w:r>
          <w:proofErr w:type="spellEnd"/>
          <w:r w:rsidR="00B137E4">
            <w:t>: Configuración de direccionamiento IPv6”</w:t>
          </w:r>
        </w:sdtContent>
      </w:sdt>
      <w:r w:rsidR="00B137E4">
        <w:rPr>
          <w:rStyle w:val="LabTitleInstVersred"/>
        </w:rPr>
        <w:t xml:space="preserve"> </w:t>
      </w:r>
    </w:p>
    <w:p w14:paraId="10FF8516" w14:textId="77777777" w:rsidR="00D778DF" w:rsidRPr="009A1CF4" w:rsidRDefault="00D778DF" w:rsidP="00D778DF">
      <w:pPr>
        <w:pStyle w:val="InstNoteRed"/>
      </w:pPr>
    </w:p>
    <w:p w14:paraId="35A15258" w14:textId="77777777" w:rsidR="009207B9" w:rsidRPr="00BB73FF" w:rsidRDefault="009207B9" w:rsidP="009207B9">
      <w:pPr>
        <w:pStyle w:val="Ttulo1"/>
        <w:numPr>
          <w:ilvl w:val="0"/>
          <w:numId w:val="3"/>
        </w:numPr>
      </w:pPr>
      <w:r>
        <w:t>Tabla de asignación de direcciones</w:t>
      </w:r>
    </w:p>
    <w:tbl>
      <w:tblPr>
        <w:tblW w:w="98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la interfaz /  la dirección IP y la máscara de subred."/>
      </w:tblPr>
      <w:tblGrid>
        <w:gridCol w:w="2157"/>
        <w:gridCol w:w="2250"/>
        <w:gridCol w:w="2970"/>
        <w:gridCol w:w="2463"/>
      </w:tblGrid>
      <w:tr w:rsidR="009207B9" w14:paraId="36581CC3" w14:textId="77777777" w:rsidTr="00450FDB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E0BA09" w14:textId="77777777" w:rsidR="009207B9" w:rsidRPr="00E87D62" w:rsidRDefault="009207B9" w:rsidP="00A67656">
            <w:pPr>
              <w:pStyle w:val="TableHeading"/>
            </w:pPr>
            <w:r>
              <w:t>Dispositivo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4DAA5C" w14:textId="77777777" w:rsidR="009207B9" w:rsidRPr="00E87D62" w:rsidRDefault="009207B9" w:rsidP="00A67656">
            <w:pPr>
              <w:pStyle w:val="TableHeading"/>
            </w:pPr>
            <w:r>
              <w:t>Interfaz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E8D6304" w14:textId="77777777" w:rsidR="009207B9" w:rsidRPr="00E87D62" w:rsidRDefault="009207B9" w:rsidP="00A67656">
            <w:pPr>
              <w:pStyle w:val="TableHeading"/>
            </w:pPr>
            <w:r>
              <w:t>Dirección/Prefijo IPv6</w:t>
            </w: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11C50E5" w14:textId="77777777" w:rsidR="009207B9" w:rsidRPr="00E87D62" w:rsidRDefault="009207B9" w:rsidP="00A67656">
            <w:pPr>
              <w:pStyle w:val="TableHeading"/>
            </w:pPr>
            <w:r>
              <w:t>Gateway predeterminado</w:t>
            </w:r>
          </w:p>
        </w:tc>
      </w:tr>
      <w:tr w:rsidR="00450FDB" w14:paraId="339BA804" w14:textId="77777777" w:rsidTr="00450FDB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14:paraId="6D5427D3" w14:textId="77777777" w:rsidR="009207B9" w:rsidRPr="00E87D62" w:rsidRDefault="009207B9" w:rsidP="00A67656">
            <w:pPr>
              <w:pStyle w:val="TableText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5088BDCA" w14:textId="77777777" w:rsidR="009207B9" w:rsidRPr="00E87D62" w:rsidRDefault="009207B9" w:rsidP="00A67656">
            <w:pPr>
              <w:pStyle w:val="TableText"/>
            </w:pPr>
            <w:r>
              <w:t>G0/0</w:t>
            </w:r>
          </w:p>
        </w:tc>
        <w:tc>
          <w:tcPr>
            <w:tcW w:w="2970" w:type="dxa"/>
            <w:vAlign w:val="bottom"/>
          </w:tcPr>
          <w:p w14:paraId="28E5DD34" w14:textId="77777777" w:rsidR="009207B9" w:rsidRPr="00E87D62" w:rsidRDefault="009207B9" w:rsidP="00A67656">
            <w:pPr>
              <w:pStyle w:val="TableText"/>
            </w:pPr>
            <w:r>
              <w:t>2001:db 8:1:1: 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1563E02C" w14:textId="77777777" w:rsidR="009207B9" w:rsidRPr="00E87D62" w:rsidRDefault="009207B9" w:rsidP="00A67656">
            <w:pPr>
              <w:pStyle w:val="TableText"/>
            </w:pPr>
            <w:r>
              <w:t>N/D</w:t>
            </w:r>
          </w:p>
        </w:tc>
      </w:tr>
      <w:tr w:rsidR="00450FDB" w14:paraId="627EBD70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7589657C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14:paraId="3307438E" w14:textId="77777777" w:rsidR="00450FDB" w:rsidRDefault="00450FDB" w:rsidP="00450FDB">
            <w:pPr>
              <w:pStyle w:val="ConfigWindow"/>
            </w:pPr>
            <w:r>
              <w:t>G0/0</w:t>
            </w:r>
          </w:p>
        </w:tc>
        <w:tc>
          <w:tcPr>
            <w:tcW w:w="2970" w:type="dxa"/>
            <w:vAlign w:val="bottom"/>
          </w:tcPr>
          <w:p w14:paraId="38B75BA7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14:paraId="6D43F0EE" w14:textId="77777777" w:rsidR="00450FDB" w:rsidRDefault="00450FDB" w:rsidP="00450FDB">
            <w:pPr>
              <w:pStyle w:val="ConfigWindow"/>
            </w:pPr>
            <w:r>
              <w:t>N/D</w:t>
            </w:r>
          </w:p>
        </w:tc>
      </w:tr>
      <w:tr w:rsidR="00450FDB" w14:paraId="39C42665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33366FF1" w14:textId="77777777" w:rsidR="00450FDB" w:rsidRPr="00E87D62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4A714CDD" w14:textId="77777777" w:rsidR="00450FDB" w:rsidRPr="00E87D62" w:rsidRDefault="00450FDB" w:rsidP="00450FDB">
            <w:pPr>
              <w:pStyle w:val="TableText"/>
            </w:pPr>
            <w:r>
              <w:t>G0/1</w:t>
            </w:r>
          </w:p>
        </w:tc>
        <w:tc>
          <w:tcPr>
            <w:tcW w:w="2970" w:type="dxa"/>
            <w:vAlign w:val="bottom"/>
          </w:tcPr>
          <w:p w14:paraId="779E8BBB" w14:textId="77777777" w:rsidR="00450FDB" w:rsidRPr="00E87D62" w:rsidRDefault="00450FDB" w:rsidP="00450FDB">
            <w:pPr>
              <w:pStyle w:val="TableText"/>
            </w:pPr>
            <w:r>
              <w:t>2001:db8:1:2::1/64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18636FC9" w14:textId="77777777" w:rsidR="00450FDB" w:rsidRPr="00E87D62" w:rsidRDefault="00450FDB" w:rsidP="00450FDB">
            <w:pPr>
              <w:pStyle w:val="TableText"/>
            </w:pPr>
            <w:r>
              <w:t>N/D</w:t>
            </w:r>
          </w:p>
        </w:tc>
      </w:tr>
      <w:tr w:rsidR="00450FDB" w14:paraId="03991276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3501C942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14:paraId="2092B747" w14:textId="77777777" w:rsidR="00450FDB" w:rsidRDefault="00450FDB" w:rsidP="00450FDB">
            <w:pPr>
              <w:pStyle w:val="ConfigWindow"/>
            </w:pPr>
            <w:r>
              <w:t>G0/1</w:t>
            </w:r>
          </w:p>
        </w:tc>
        <w:tc>
          <w:tcPr>
            <w:tcW w:w="2970" w:type="dxa"/>
            <w:vAlign w:val="bottom"/>
          </w:tcPr>
          <w:p w14:paraId="378DF184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14:paraId="5B771CCF" w14:textId="77777777" w:rsidR="00450FDB" w:rsidRDefault="00450FDB" w:rsidP="00450FDB">
            <w:pPr>
              <w:pStyle w:val="ConfigWindow"/>
            </w:pPr>
            <w:r>
              <w:t>N/D</w:t>
            </w:r>
          </w:p>
        </w:tc>
      </w:tr>
      <w:tr w:rsidR="00450FDB" w14:paraId="207E6501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2265E381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39D58CE7" w14:textId="77777777" w:rsidR="00450FDB" w:rsidRDefault="00450FDB" w:rsidP="00450FDB">
            <w:pPr>
              <w:pStyle w:val="TableText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14:paraId="508B46DE" w14:textId="4469A7FD" w:rsidR="00450FDB" w:rsidRDefault="00B66044" w:rsidP="00450FDB">
            <w:pPr>
              <w:pStyle w:val="TableText"/>
            </w:pPr>
            <w:r>
              <w:t xml:space="preserve"> 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0A2AA165" w14:textId="77777777" w:rsidR="00450FDB" w:rsidRPr="00E87D62" w:rsidRDefault="00450FDB" w:rsidP="00450FDB">
            <w:pPr>
              <w:pStyle w:val="TableText"/>
            </w:pPr>
            <w:r>
              <w:t>N/D</w:t>
            </w:r>
          </w:p>
        </w:tc>
      </w:tr>
      <w:tr w:rsidR="00450FDB" w14:paraId="78AEBB8B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14:paraId="2BF58B84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14:paraId="05F60A9E" w14:textId="77777777" w:rsidR="00450FDB" w:rsidRDefault="00450FDB" w:rsidP="00450FDB">
            <w:pPr>
              <w:pStyle w:val="ConfigWindow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14:paraId="4B0203B3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  <w:tc>
          <w:tcPr>
            <w:tcW w:w="2463" w:type="dxa"/>
            <w:tcBorders>
              <w:top w:val="nil"/>
            </w:tcBorders>
            <w:vAlign w:val="bottom"/>
          </w:tcPr>
          <w:p w14:paraId="2754BBA0" w14:textId="77777777" w:rsidR="00450FDB" w:rsidRDefault="00450FDB" w:rsidP="00450FDB">
            <w:pPr>
              <w:pStyle w:val="ConfigWindow"/>
            </w:pPr>
            <w:r>
              <w:t>N/D</w:t>
            </w:r>
          </w:p>
        </w:tc>
      </w:tr>
      <w:tr w:rsidR="00450FDB" w14:paraId="2CF64824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625DBC34" w14:textId="77777777" w:rsidR="00450FDB" w:rsidRDefault="00450FDB" w:rsidP="00450FDB">
            <w:pPr>
              <w:pStyle w:val="TableText"/>
            </w:pPr>
            <w:r>
              <w:t>Ventas</w:t>
            </w:r>
          </w:p>
        </w:tc>
        <w:tc>
          <w:tcPr>
            <w:tcW w:w="2250" w:type="dxa"/>
            <w:vAlign w:val="bottom"/>
          </w:tcPr>
          <w:p w14:paraId="410A08B5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38FCDE39" w14:textId="357BFD7C" w:rsidR="00450FDB" w:rsidRDefault="00450FDB" w:rsidP="00450FDB">
            <w:pPr>
              <w:pStyle w:val="TableText"/>
            </w:pPr>
            <w:r>
              <w:t>2001:db8:1:1::2/64</w:t>
            </w:r>
          </w:p>
        </w:tc>
        <w:tc>
          <w:tcPr>
            <w:tcW w:w="2463" w:type="dxa"/>
          </w:tcPr>
          <w:p w14:paraId="57E5FBB6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14:paraId="5F1AE4FC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7F3A4A71" w14:textId="77777777" w:rsidR="00450FDB" w:rsidRDefault="00450FDB" w:rsidP="00450FDB">
            <w:pPr>
              <w:pStyle w:val="TableText"/>
            </w:pPr>
            <w:r>
              <w:t>Facturación</w:t>
            </w:r>
          </w:p>
        </w:tc>
        <w:tc>
          <w:tcPr>
            <w:tcW w:w="2250" w:type="dxa"/>
            <w:vAlign w:val="bottom"/>
          </w:tcPr>
          <w:p w14:paraId="7A46C82F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087AAC16" w14:textId="18121974" w:rsidR="00450FDB" w:rsidRDefault="00450FDB" w:rsidP="00450FDB">
            <w:pPr>
              <w:pStyle w:val="TableText"/>
            </w:pPr>
            <w:r>
              <w:t>2001:d</w:t>
            </w:r>
            <w:r w:rsidR="00864B67">
              <w:t>b</w:t>
            </w:r>
            <w:r>
              <w:t>8:1:1::3/64</w:t>
            </w:r>
          </w:p>
        </w:tc>
        <w:tc>
          <w:tcPr>
            <w:tcW w:w="2463" w:type="dxa"/>
          </w:tcPr>
          <w:p w14:paraId="652888F4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14:paraId="4107B2C4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25CF8A6A" w14:textId="77777777" w:rsidR="00450FDB" w:rsidRDefault="00450FDB" w:rsidP="00450FDB">
            <w:pPr>
              <w:pStyle w:val="TableText"/>
            </w:pPr>
            <w:r>
              <w:t>Contabilidad</w:t>
            </w:r>
          </w:p>
        </w:tc>
        <w:tc>
          <w:tcPr>
            <w:tcW w:w="2250" w:type="dxa"/>
            <w:vAlign w:val="bottom"/>
          </w:tcPr>
          <w:p w14:paraId="25FDC972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1425D217" w14:textId="0967394E" w:rsidR="00450FDB" w:rsidRDefault="00450FDB" w:rsidP="00450FDB">
            <w:pPr>
              <w:pStyle w:val="TableText"/>
            </w:pPr>
            <w:r>
              <w:t>2001:db8:1:1::4/64</w:t>
            </w:r>
          </w:p>
        </w:tc>
        <w:tc>
          <w:tcPr>
            <w:tcW w:w="2463" w:type="dxa"/>
          </w:tcPr>
          <w:p w14:paraId="09F96E43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14:paraId="0D0140E2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5F61EC68" w14:textId="77777777" w:rsidR="00450FDB" w:rsidRDefault="00450FDB" w:rsidP="00450FDB">
            <w:pPr>
              <w:pStyle w:val="TableText"/>
            </w:pPr>
            <w:r>
              <w:t>Diseño</w:t>
            </w:r>
          </w:p>
        </w:tc>
        <w:tc>
          <w:tcPr>
            <w:tcW w:w="2250" w:type="dxa"/>
            <w:vAlign w:val="bottom"/>
          </w:tcPr>
          <w:p w14:paraId="4AB73E80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14:paraId="72E5A3D7" w14:textId="580E27B9" w:rsidR="00450FDB" w:rsidRDefault="00450FDB" w:rsidP="00450FDB">
            <w:pPr>
              <w:pStyle w:val="TableText"/>
            </w:pPr>
            <w:r>
              <w:t>2001:db8:1:2::2/64</w:t>
            </w:r>
          </w:p>
        </w:tc>
        <w:tc>
          <w:tcPr>
            <w:tcW w:w="2463" w:type="dxa"/>
          </w:tcPr>
          <w:p w14:paraId="6ECB6C29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14:paraId="2DCBAAC0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0422C571" w14:textId="77777777" w:rsidR="00450FDB" w:rsidRDefault="00450FDB" w:rsidP="00450FDB">
            <w:pPr>
              <w:pStyle w:val="TableText"/>
            </w:pPr>
            <w:r>
              <w:t>Ingeniería</w:t>
            </w:r>
          </w:p>
        </w:tc>
        <w:tc>
          <w:tcPr>
            <w:tcW w:w="2250" w:type="dxa"/>
            <w:vAlign w:val="bottom"/>
          </w:tcPr>
          <w:p w14:paraId="44FD4163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14:paraId="42C25BCA" w14:textId="3216BB80" w:rsidR="00450FDB" w:rsidRDefault="00450FDB" w:rsidP="00450FDB">
            <w:pPr>
              <w:pStyle w:val="TableText"/>
            </w:pPr>
            <w:r>
              <w:t>2001:db8:1:2::3/64</w:t>
            </w:r>
          </w:p>
        </w:tc>
        <w:tc>
          <w:tcPr>
            <w:tcW w:w="2463" w:type="dxa"/>
          </w:tcPr>
          <w:p w14:paraId="354832A5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14:paraId="41198EF7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7962542C" w14:textId="77777777" w:rsidR="00450FDB" w:rsidRDefault="00450FDB" w:rsidP="00450FDB">
            <w:pPr>
              <w:pStyle w:val="TableText"/>
            </w:pPr>
            <w:r>
              <w:t>CAD</w:t>
            </w:r>
          </w:p>
        </w:tc>
        <w:tc>
          <w:tcPr>
            <w:tcW w:w="2250" w:type="dxa"/>
            <w:vAlign w:val="bottom"/>
          </w:tcPr>
          <w:p w14:paraId="4C4426AD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14:paraId="6D8C9D14" w14:textId="2D23E86E" w:rsidR="00450FDB" w:rsidRDefault="00450FDB" w:rsidP="00450FDB">
            <w:pPr>
              <w:pStyle w:val="TableText"/>
            </w:pPr>
            <w:r>
              <w:t>2001:db8:1:2::4/64</w:t>
            </w:r>
          </w:p>
        </w:tc>
        <w:tc>
          <w:tcPr>
            <w:tcW w:w="2463" w:type="dxa"/>
          </w:tcPr>
          <w:p w14:paraId="4672E720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14:paraId="2802DD1F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0C8E797E" w14:textId="77777777" w:rsidR="00450FDB" w:rsidRDefault="00450FDB" w:rsidP="00450FDB">
            <w:pPr>
              <w:pStyle w:val="TableText"/>
            </w:pPr>
            <w:r>
              <w:t>ISP</w:t>
            </w:r>
          </w:p>
        </w:tc>
        <w:tc>
          <w:tcPr>
            <w:tcW w:w="2250" w:type="dxa"/>
            <w:vAlign w:val="bottom"/>
          </w:tcPr>
          <w:p w14:paraId="50D78F7E" w14:textId="77777777" w:rsidR="00450FDB" w:rsidRDefault="00450FDB" w:rsidP="00450FDB">
            <w:pPr>
              <w:pStyle w:val="TableText"/>
            </w:pPr>
            <w:r>
              <w:t>S0/0/0</w:t>
            </w:r>
          </w:p>
        </w:tc>
        <w:tc>
          <w:tcPr>
            <w:tcW w:w="2970" w:type="dxa"/>
          </w:tcPr>
          <w:p w14:paraId="78A8C1DE" w14:textId="58D9AAF0" w:rsidR="00450FDB" w:rsidRPr="002928CB" w:rsidRDefault="00450FDB" w:rsidP="00450FDB">
            <w:pPr>
              <w:pStyle w:val="TableText"/>
            </w:pPr>
            <w:r>
              <w:t>2001:db</w:t>
            </w:r>
            <w:proofErr w:type="gramStart"/>
            <w:r>
              <w:t>8:1:a</w:t>
            </w:r>
            <w:proofErr w:type="gramEnd"/>
            <w:r>
              <w:t>001::1</w:t>
            </w:r>
          </w:p>
        </w:tc>
        <w:tc>
          <w:tcPr>
            <w:tcW w:w="2463" w:type="dxa"/>
          </w:tcPr>
          <w:p w14:paraId="7D224D78" w14:textId="77777777" w:rsidR="00450FDB" w:rsidRPr="00595086" w:rsidRDefault="007C70D1" w:rsidP="00450FDB">
            <w:pPr>
              <w:pStyle w:val="TableText"/>
            </w:pPr>
            <w:r>
              <w:t>fe80::1</w:t>
            </w:r>
          </w:p>
        </w:tc>
      </w:tr>
    </w:tbl>
    <w:p w14:paraId="10E9B0BA" w14:textId="77777777" w:rsidR="009207B9" w:rsidRPr="00BB73FF" w:rsidRDefault="009207B9" w:rsidP="009207B9">
      <w:pPr>
        <w:pStyle w:val="Ttulo1"/>
        <w:numPr>
          <w:ilvl w:val="0"/>
          <w:numId w:val="3"/>
        </w:numPr>
      </w:pPr>
      <w:r>
        <w:t>Objetivos</w:t>
      </w:r>
    </w:p>
    <w:p w14:paraId="702D8777" w14:textId="77777777" w:rsidR="009207B9" w:rsidRPr="004C0909" w:rsidRDefault="009207B9" w:rsidP="009207B9">
      <w:pPr>
        <w:pStyle w:val="BodyTextL25Bold"/>
      </w:pPr>
      <w:r>
        <w:t xml:space="preserve">Parte 1: Configurar el direccionamiento IPv6 en el </w:t>
      </w:r>
      <w:proofErr w:type="spellStart"/>
      <w:r>
        <w:t>router</w:t>
      </w:r>
      <w:proofErr w:type="spellEnd"/>
    </w:p>
    <w:p w14:paraId="1DB2CD67" w14:textId="77777777" w:rsidR="009207B9" w:rsidRPr="004C0909" w:rsidRDefault="009207B9" w:rsidP="009207B9">
      <w:pPr>
        <w:pStyle w:val="BodyTextL25Bold"/>
      </w:pPr>
      <w:r>
        <w:t>Parte 2: Configurar el direccionamiento IPv6 en los servidores</w:t>
      </w:r>
    </w:p>
    <w:p w14:paraId="6F7EB4EB" w14:textId="77777777" w:rsidR="009207B9" w:rsidRPr="004C0909" w:rsidRDefault="009207B9" w:rsidP="009207B9">
      <w:pPr>
        <w:pStyle w:val="BodyTextL25Bold"/>
      </w:pPr>
      <w:r>
        <w:t>Parte 3: Configurar el direccionamiento IPv6 en los clientes</w:t>
      </w:r>
    </w:p>
    <w:p w14:paraId="6AEF86AB" w14:textId="77777777" w:rsidR="009207B9" w:rsidRDefault="009207B9" w:rsidP="009207B9">
      <w:pPr>
        <w:pStyle w:val="BodyTextL25Bold"/>
      </w:pPr>
      <w:r>
        <w:t>Parte 4: Probar y verificar la conectividad de red</w:t>
      </w:r>
    </w:p>
    <w:p w14:paraId="020E2C29" w14:textId="77777777" w:rsidR="009207B9" w:rsidRDefault="009207B9" w:rsidP="009207B9">
      <w:pPr>
        <w:pStyle w:val="Ttulo1"/>
        <w:numPr>
          <w:ilvl w:val="0"/>
          <w:numId w:val="3"/>
        </w:numPr>
      </w:pPr>
      <w:r>
        <w:t>Aspectos básicos</w:t>
      </w:r>
    </w:p>
    <w:p w14:paraId="74C0D2DE" w14:textId="77777777" w:rsidR="009207B9" w:rsidRPr="00204856" w:rsidRDefault="009207B9" w:rsidP="009207B9">
      <w:pPr>
        <w:pStyle w:val="BodyTextL25"/>
      </w:pPr>
      <w:r>
        <w:t xml:space="preserve">En esta actividad, practicará la configuración de direcciones IPv6 en un </w:t>
      </w:r>
      <w:proofErr w:type="spellStart"/>
      <w:r>
        <w:t>router</w:t>
      </w:r>
      <w:proofErr w:type="spellEnd"/>
      <w:r>
        <w:t>, en servidores y en clientes. También verificará la implementación del direccionamiento IPv6.</w:t>
      </w:r>
    </w:p>
    <w:p w14:paraId="246694C6" w14:textId="77777777" w:rsidR="009207B9" w:rsidRPr="00726DDA" w:rsidRDefault="009207B9" w:rsidP="00945E4E">
      <w:pPr>
        <w:pStyle w:val="Ttulo2"/>
      </w:pPr>
      <w:r>
        <w:t xml:space="preserve">Configurar el direccionamiento IPv6 en el </w:t>
      </w:r>
      <w:proofErr w:type="spellStart"/>
      <w:r>
        <w:t>router</w:t>
      </w:r>
      <w:proofErr w:type="spellEnd"/>
    </w:p>
    <w:p w14:paraId="0E663FBB" w14:textId="77777777" w:rsidR="009207B9" w:rsidRDefault="009207B9" w:rsidP="009207B9">
      <w:pPr>
        <w:pStyle w:val="Ttulo3"/>
      </w:pPr>
      <w:r>
        <w:t xml:space="preserve">Habilitar el </w:t>
      </w:r>
      <w:proofErr w:type="spellStart"/>
      <w:r>
        <w:t>router</w:t>
      </w:r>
      <w:proofErr w:type="spellEnd"/>
      <w:r>
        <w:t xml:space="preserve"> para reenviar paquetes IPv6.</w:t>
      </w:r>
    </w:p>
    <w:p w14:paraId="03A7AD92" w14:textId="77777777" w:rsidR="009207B9" w:rsidRDefault="009207B9" w:rsidP="00450FDB">
      <w:pPr>
        <w:pStyle w:val="SubStepAlpha"/>
      </w:pPr>
      <w:r>
        <w:t xml:space="preserve">Haga clic en </w:t>
      </w:r>
      <w:r>
        <w:rPr>
          <w:b/>
        </w:rPr>
        <w:t>R1</w:t>
      </w:r>
      <w:r>
        <w:t xml:space="preserve"> y, a continuación, en la ficha </w:t>
      </w:r>
      <w:r>
        <w:rPr>
          <w:b/>
        </w:rPr>
        <w:t>CLI</w:t>
      </w:r>
      <w:r>
        <w:t xml:space="preserve">. Presione </w:t>
      </w:r>
      <w:r>
        <w:rPr>
          <w:b/>
        </w:rPr>
        <w:t>Entrar</w:t>
      </w:r>
      <w:r>
        <w:t>.</w:t>
      </w:r>
    </w:p>
    <w:p w14:paraId="52BA7C33" w14:textId="77777777" w:rsidR="00945E4E" w:rsidRDefault="00945E4E" w:rsidP="00945E4E">
      <w:pPr>
        <w:pStyle w:val="ConfigWindow"/>
      </w:pPr>
      <w:r>
        <w:t>Abrir una ventana de configuración</w:t>
      </w:r>
    </w:p>
    <w:p w14:paraId="573B9947" w14:textId="77777777" w:rsidR="009207B9" w:rsidRDefault="009207B9" w:rsidP="00945E4E">
      <w:pPr>
        <w:pStyle w:val="SubStepAlpha"/>
        <w:spacing w:before="0"/>
      </w:pPr>
      <w:r>
        <w:t>Ingrese al modo EXEC con privilegios.</w:t>
      </w:r>
    </w:p>
    <w:p w14:paraId="24741016" w14:textId="77777777" w:rsidR="009207B9" w:rsidRPr="003C6E52" w:rsidRDefault="009207B9" w:rsidP="00450FDB">
      <w:pPr>
        <w:pStyle w:val="SubStepAlpha"/>
      </w:pPr>
      <w:proofErr w:type="spellStart"/>
      <w:r>
        <w:lastRenderedPageBreak/>
        <w:t>ntroduzca</w:t>
      </w:r>
      <w:proofErr w:type="spellEnd"/>
      <w:r>
        <w:t xml:space="preserve"> el </w:t>
      </w:r>
      <w:r w:rsidRPr="003C6E52">
        <w:rPr>
          <w:b/>
        </w:rPr>
        <w:t>comando</w:t>
      </w:r>
      <w:r>
        <w:t xml:space="preserve"> de configuración global ipv6 </w:t>
      </w:r>
      <w:proofErr w:type="spellStart"/>
      <w:r>
        <w:t>unicast-routing</w:t>
      </w:r>
      <w:proofErr w:type="spellEnd"/>
      <w:r>
        <w:t xml:space="preserve">. Este comando debe estar configurado para habilitar el </w:t>
      </w:r>
      <w:proofErr w:type="spellStart"/>
      <w:r>
        <w:t>router</w:t>
      </w:r>
      <w:proofErr w:type="spellEnd"/>
      <w:r>
        <w:t xml:space="preserve"> para que reenvíe paquetes IPv6.</w:t>
      </w:r>
    </w:p>
    <w:p w14:paraId="1399E6EC" w14:textId="77777777" w:rsidR="009207B9" w:rsidRPr="008702F4" w:rsidRDefault="009207B9" w:rsidP="009207B9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r w:rsidRPr="003C6E52">
        <w:rPr>
          <w:b/>
        </w:rPr>
        <w:t xml:space="preserve">ipv6 </w:t>
      </w:r>
      <w:proofErr w:type="spellStart"/>
      <w:r w:rsidRPr="003C6E52">
        <w:rPr>
          <w:b/>
        </w:rPr>
        <w:t>unicast-routing</w:t>
      </w:r>
      <w:proofErr w:type="spellEnd"/>
    </w:p>
    <w:p w14:paraId="123CB7CA" w14:textId="77777777" w:rsidR="009207B9" w:rsidRPr="00726DDA" w:rsidRDefault="009207B9" w:rsidP="00450FDB">
      <w:pPr>
        <w:pStyle w:val="Ttulo3"/>
      </w:pPr>
      <w:r>
        <w:t xml:space="preserve">Configurar el direccionamiento IPv6 en </w:t>
      </w:r>
      <w:proofErr w:type="spellStart"/>
      <w:r>
        <w:t>GigabitEthernet</w:t>
      </w:r>
      <w:proofErr w:type="spellEnd"/>
      <w:r>
        <w:t> 0/0.</w:t>
      </w:r>
    </w:p>
    <w:p w14:paraId="3E6381DF" w14:textId="77777777" w:rsidR="009207B9" w:rsidRDefault="009207B9" w:rsidP="00450FDB">
      <w:pPr>
        <w:pStyle w:val="SubStepAlpha"/>
      </w:pPr>
      <w:r>
        <w:t>Introduzca los comandos necesarios para pasar al modo de configuración de interfaz para GigabiteThernet0/0.</w:t>
      </w:r>
    </w:p>
    <w:p w14:paraId="0A7A186A" w14:textId="77777777" w:rsidR="009207B9" w:rsidRDefault="009207B9" w:rsidP="00450FDB">
      <w:pPr>
        <w:pStyle w:val="SubStepAlpha"/>
      </w:pPr>
      <w:r>
        <w:t xml:space="preserve">Configure la dirección IPv6 con el siguiente comando: </w:t>
      </w:r>
    </w:p>
    <w:p w14:paraId="09074A2A" w14:textId="18FCAA50" w:rsidR="009207B9" w:rsidRPr="009E7245" w:rsidRDefault="009207B9" w:rsidP="009207B9">
      <w:pPr>
        <w:pStyle w:val="CMD"/>
        <w:rPr>
          <w:lang w:val="en-US"/>
        </w:rPr>
      </w:pPr>
      <w:r w:rsidRPr="009E7245">
        <w:rPr>
          <w:lang w:val="en-US"/>
        </w:rPr>
        <w:t>R1 (config-if) #</w:t>
      </w:r>
      <w:r w:rsidRPr="009E7245">
        <w:rPr>
          <w:b/>
          <w:lang w:val="en-US"/>
        </w:rPr>
        <w:t xml:space="preserve"> </w:t>
      </w:r>
      <w:r w:rsidR="000B187D" w:rsidRPr="000B187D">
        <w:rPr>
          <w:b/>
          <w:lang w:val="en-US"/>
        </w:rPr>
        <w:t xml:space="preserve">ipv6 address </w:t>
      </w:r>
      <w:r w:rsidRPr="009E7245">
        <w:rPr>
          <w:b/>
          <w:lang w:val="en-US"/>
        </w:rPr>
        <w:t>2001:db8:1:1::1/64</w:t>
      </w:r>
    </w:p>
    <w:p w14:paraId="77B4F4D0" w14:textId="77777777" w:rsidR="009207B9" w:rsidRDefault="009207B9" w:rsidP="00450FDB">
      <w:pPr>
        <w:pStyle w:val="SubStepAlpha"/>
      </w:pPr>
      <w:r>
        <w:t>Configure la dirección IPv6 link-local con el siguiente comando:</w:t>
      </w:r>
    </w:p>
    <w:p w14:paraId="7420BB4E" w14:textId="77777777" w:rsidR="009207B9" w:rsidRPr="000B187D" w:rsidRDefault="009207B9" w:rsidP="009207B9">
      <w:pPr>
        <w:pStyle w:val="CMD"/>
        <w:rPr>
          <w:lang w:val="en-US"/>
        </w:rPr>
      </w:pPr>
      <w:r w:rsidRPr="000B187D">
        <w:rPr>
          <w:lang w:val="en-US"/>
        </w:rPr>
        <w:t>R1(config-</w:t>
      </w:r>
      <w:proofErr w:type="gramStart"/>
      <w:r w:rsidRPr="000B187D">
        <w:rPr>
          <w:lang w:val="en-US"/>
        </w:rPr>
        <w:t>if)#</w:t>
      </w:r>
      <w:proofErr w:type="gramEnd"/>
      <w:r w:rsidRPr="000B187D">
        <w:rPr>
          <w:b/>
          <w:lang w:val="en-US"/>
        </w:rPr>
        <w:t xml:space="preserve"> ipv6 address fe80::1 link-local</w:t>
      </w:r>
    </w:p>
    <w:p w14:paraId="26BEA755" w14:textId="77777777" w:rsidR="009207B9" w:rsidRDefault="009207B9" w:rsidP="00450FDB">
      <w:pPr>
        <w:pStyle w:val="SubStepAlpha"/>
      </w:pPr>
      <w:r>
        <w:t>Active la interfaz.</w:t>
      </w:r>
    </w:p>
    <w:p w14:paraId="7B26356D" w14:textId="77777777" w:rsidR="009207B9" w:rsidRPr="003C6E52" w:rsidRDefault="009207B9" w:rsidP="009207B9">
      <w:pPr>
        <w:pStyle w:val="CMD"/>
      </w:pPr>
      <w:r>
        <w:t>R1(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 w:rsidRPr="003C6E52">
        <w:rPr>
          <w:b/>
        </w:rPr>
        <w:t xml:space="preserve"> no shutdown</w:t>
      </w:r>
    </w:p>
    <w:p w14:paraId="03DC96BB" w14:textId="77777777" w:rsidR="009207B9" w:rsidRPr="00726DDA" w:rsidRDefault="009207B9" w:rsidP="00450FDB">
      <w:pPr>
        <w:pStyle w:val="Ttulo3"/>
      </w:pPr>
      <w:r>
        <w:t xml:space="preserve">Configurar el direccionamiento IPv6 en </w:t>
      </w:r>
      <w:proofErr w:type="spellStart"/>
      <w:r>
        <w:t>GigabitEthernet</w:t>
      </w:r>
      <w:proofErr w:type="spellEnd"/>
      <w:r>
        <w:t> 1/0.</w:t>
      </w:r>
    </w:p>
    <w:p w14:paraId="408F286D" w14:textId="77777777" w:rsidR="009207B9" w:rsidRDefault="009207B9" w:rsidP="00450FDB">
      <w:pPr>
        <w:pStyle w:val="SubStepAlpha"/>
      </w:pPr>
      <w:r>
        <w:t>Introduzca los comandos necesarios para pasar al modo de configuración de interfaz para GigabiteThernet0/1.</w:t>
      </w:r>
    </w:p>
    <w:p w14:paraId="4F0EA2AE" w14:textId="77777777" w:rsidR="009207B9" w:rsidRDefault="009207B9" w:rsidP="00450FDB">
      <w:pPr>
        <w:pStyle w:val="SubStepAlpha"/>
      </w:pPr>
      <w:r>
        <w:t xml:space="preserve">Consulte la </w:t>
      </w:r>
      <w:r>
        <w:rPr>
          <w:b/>
        </w:rPr>
        <w:t>tabla de direccionamiento</w:t>
      </w:r>
      <w:r>
        <w:t xml:space="preserve"> para obtener la dirección IPv6 correcta.</w:t>
      </w:r>
    </w:p>
    <w:p w14:paraId="7F83D92E" w14:textId="77777777" w:rsidR="009207B9" w:rsidRDefault="009207B9" w:rsidP="00450FDB">
      <w:pPr>
        <w:pStyle w:val="SubStepAlpha"/>
      </w:pPr>
      <w:r>
        <w:t>Configure la dirección IPv6 y la dirección link-local, y active la interfaz.</w:t>
      </w:r>
    </w:p>
    <w:p w14:paraId="002FB01A" w14:textId="77777777" w:rsidR="009207B9" w:rsidRPr="00726DDA" w:rsidRDefault="009207B9" w:rsidP="009207B9">
      <w:pPr>
        <w:pStyle w:val="Ttulo3"/>
      </w:pPr>
      <w:r>
        <w:t>Configurar el direccionamiento IPv6 en Serial 0/0/0.</w:t>
      </w:r>
    </w:p>
    <w:p w14:paraId="4083889F" w14:textId="77777777" w:rsidR="009207B9" w:rsidRDefault="009207B9" w:rsidP="00450FDB">
      <w:pPr>
        <w:pStyle w:val="SubStepAlpha"/>
      </w:pPr>
      <w:r>
        <w:t>Introduzca los comandos necesarios para pasar al modo de configuración de interfaz para Serial0/0/0.</w:t>
      </w:r>
    </w:p>
    <w:p w14:paraId="111D17EE" w14:textId="77777777" w:rsidR="009207B9" w:rsidRDefault="009207B9" w:rsidP="00450FDB">
      <w:pPr>
        <w:pStyle w:val="SubStepAlpha"/>
      </w:pPr>
      <w:r>
        <w:t xml:space="preserve">Consulte la </w:t>
      </w:r>
      <w:r>
        <w:rPr>
          <w:b/>
        </w:rPr>
        <w:t>tabla de direccionamiento</w:t>
      </w:r>
      <w:r>
        <w:t xml:space="preserve"> para obtener la dirección IPv6 correcta.</w:t>
      </w:r>
    </w:p>
    <w:p w14:paraId="242BB0FF" w14:textId="77777777" w:rsidR="009207B9" w:rsidRDefault="009207B9" w:rsidP="00450FDB">
      <w:pPr>
        <w:pStyle w:val="SubStepAlpha"/>
      </w:pPr>
      <w:r>
        <w:t>Configure la dirección IPv6 y la dirección link-local, y active la interfaz.</w:t>
      </w:r>
    </w:p>
    <w:p w14:paraId="3B31EE92" w14:textId="77777777" w:rsidR="009207B9" w:rsidRDefault="009207B9" w:rsidP="00450FDB">
      <w:pPr>
        <w:pStyle w:val="Ttulo3"/>
      </w:pPr>
      <w:r>
        <w:t>Verifique el direccionamiento IPv6 en R1.</w:t>
      </w:r>
    </w:p>
    <w:p w14:paraId="059A18E8" w14:textId="77777777" w:rsidR="009207B9" w:rsidRDefault="009207B9" w:rsidP="009207B9">
      <w:pPr>
        <w:pStyle w:val="BodyTextL25"/>
      </w:pPr>
      <w:r>
        <w:t>Es una buena práctica verificar el direccionamiento cuando está completo comparando los valores configurados con los valores de la tabla de direccionamiento.</w:t>
      </w:r>
    </w:p>
    <w:p w14:paraId="03BA22CC" w14:textId="77777777" w:rsidR="009207B9" w:rsidRDefault="009207B9" w:rsidP="009207B9">
      <w:pPr>
        <w:pStyle w:val="SubStepAlpha"/>
      </w:pPr>
      <w:r>
        <w:t>Salga del modo de configuración en R1.</w:t>
      </w:r>
    </w:p>
    <w:p w14:paraId="16D5AD86" w14:textId="77777777" w:rsidR="009207B9" w:rsidRDefault="009207B9" w:rsidP="009207B9">
      <w:pPr>
        <w:pStyle w:val="SubStepAlpha"/>
      </w:pPr>
      <w:r>
        <w:t>Verifique el direccionamiento configurado ejecutando el siguiente comando:</w:t>
      </w:r>
    </w:p>
    <w:p w14:paraId="1E6EB71D" w14:textId="230B5FCF" w:rsidR="009207B9" w:rsidRDefault="009207B9" w:rsidP="009207B9">
      <w:pPr>
        <w:pStyle w:val="CMD"/>
        <w:rPr>
          <w:b/>
        </w:rPr>
      </w:pPr>
      <w:r>
        <w:t xml:space="preserve">R1# </w:t>
      </w:r>
      <w:r>
        <w:rPr>
          <w:b/>
        </w:rPr>
        <w:t xml:space="preserve">show ipv6 interface </w:t>
      </w:r>
      <w:proofErr w:type="spellStart"/>
      <w:r>
        <w:rPr>
          <w:b/>
        </w:rPr>
        <w:t>brief</w:t>
      </w:r>
      <w:proofErr w:type="spellEnd"/>
    </w:p>
    <w:p w14:paraId="066750A9" w14:textId="60779811" w:rsidR="00B66044" w:rsidRDefault="00B66044" w:rsidP="009207B9">
      <w:pPr>
        <w:pStyle w:val="CMD"/>
        <w:rPr>
          <w:b/>
        </w:rPr>
      </w:pPr>
      <w:r w:rsidRPr="00B66044">
        <w:rPr>
          <w:b/>
        </w:rPr>
        <w:drawing>
          <wp:inline distT="0" distB="0" distL="0" distR="0" wp14:anchorId="67119B9D" wp14:editId="298BD544">
            <wp:extent cx="3791479" cy="202910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8750" w14:textId="77777777" w:rsidR="009207B9" w:rsidRDefault="009207B9" w:rsidP="009207B9">
      <w:pPr>
        <w:pStyle w:val="SubStepAlpha"/>
      </w:pPr>
      <w:r>
        <w:lastRenderedPageBreak/>
        <w:t>Si alguna dirección es incorrecta, repita los pasos anteriores según sea necesario para realizar las correcciones.</w:t>
      </w:r>
    </w:p>
    <w:p w14:paraId="231ACF3F" w14:textId="77777777" w:rsidR="009207B9" w:rsidRDefault="009207B9" w:rsidP="009207B9">
      <w:pPr>
        <w:pStyle w:val="BodyTextL50"/>
      </w:pPr>
      <w:r>
        <w:rPr>
          <w:b/>
        </w:rPr>
        <w:t>Nota</w:t>
      </w:r>
      <w:r>
        <w:t xml:space="preserve">: Para realizar un cambio en el direccionamiento con IPv6, debe eliminar la dirección incorrecta o bien tanto la dirección correcta como la incorrecta permanecerán configuradas en la interfaz. </w:t>
      </w:r>
    </w:p>
    <w:p w14:paraId="568D6CCA" w14:textId="77777777" w:rsidR="009207B9" w:rsidRDefault="009207B9" w:rsidP="009207B9">
      <w:pPr>
        <w:pStyle w:val="BodyTextL50"/>
      </w:pPr>
      <w:r>
        <w:t xml:space="preserve">Por ejemplo: </w:t>
      </w:r>
    </w:p>
    <w:p w14:paraId="0A937779" w14:textId="189C54EA" w:rsidR="009207B9" w:rsidRDefault="009207B9" w:rsidP="009207B9">
      <w:pPr>
        <w:pStyle w:val="CMD"/>
        <w:rPr>
          <w:b/>
        </w:rPr>
      </w:pPr>
      <w:r>
        <w:t>R1 (</w:t>
      </w:r>
      <w:proofErr w:type="spellStart"/>
      <w:r>
        <w:t>config-if</w:t>
      </w:r>
      <w:proofErr w:type="spellEnd"/>
      <w:r>
        <w:t>) #</w:t>
      </w:r>
      <w:r>
        <w:rPr>
          <w:b/>
        </w:rPr>
        <w:t xml:space="preserve"> </w:t>
      </w:r>
      <w:r w:rsidR="009E7245">
        <w:rPr>
          <w:b/>
        </w:rPr>
        <w:t xml:space="preserve">no </w:t>
      </w:r>
      <w:r w:rsidR="009E7245" w:rsidRPr="000B187D">
        <w:rPr>
          <w:b/>
          <w:lang w:val="en-US"/>
        </w:rPr>
        <w:t xml:space="preserve">ipv6 address </w:t>
      </w:r>
      <w:r>
        <w:rPr>
          <w:b/>
        </w:rPr>
        <w:t>2001:db8:1:5::1/64</w:t>
      </w:r>
    </w:p>
    <w:p w14:paraId="565B1A9F" w14:textId="7D39CB68" w:rsidR="009207B9" w:rsidRDefault="009207B9" w:rsidP="009207B9">
      <w:pPr>
        <w:pStyle w:val="SubStepAlpha"/>
      </w:pPr>
      <w:r>
        <w:t>Guarde la configuración en la NVRAM.</w:t>
      </w:r>
    </w:p>
    <w:p w14:paraId="2D3D4D6B" w14:textId="524630B2" w:rsidR="0069022F" w:rsidRDefault="0069022F" w:rsidP="009207B9">
      <w:pPr>
        <w:pStyle w:val="SubStepAlpha"/>
      </w:pPr>
      <w:r w:rsidRPr="0069022F">
        <w:drawing>
          <wp:inline distT="0" distB="0" distL="0" distR="0" wp14:anchorId="69C6F0E2" wp14:editId="1013EE3D">
            <wp:extent cx="2591162" cy="8192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3269" w14:textId="77777777" w:rsidR="00945E4E" w:rsidRPr="009D71AD" w:rsidRDefault="00945E4E" w:rsidP="00945E4E">
      <w:pPr>
        <w:pStyle w:val="ConfigWindow"/>
      </w:pPr>
      <w:r>
        <w:t>Cerrar la ventana de configuración</w:t>
      </w:r>
    </w:p>
    <w:p w14:paraId="61AFA828" w14:textId="77777777" w:rsidR="009207B9" w:rsidRPr="00726DDA" w:rsidRDefault="009207B9" w:rsidP="00945E4E">
      <w:pPr>
        <w:pStyle w:val="Ttulo2"/>
      </w:pPr>
      <w:r>
        <w:t>Configurar el direccionamiento IPv6 en los servidores</w:t>
      </w:r>
    </w:p>
    <w:p w14:paraId="2AD2E159" w14:textId="77777777" w:rsidR="009207B9" w:rsidRPr="00726DDA" w:rsidRDefault="009207B9" w:rsidP="009207B9">
      <w:pPr>
        <w:pStyle w:val="Ttulo3"/>
      </w:pPr>
      <w:r>
        <w:t>Configurar el direccionamiento IPv6 en el servidor de contabilidad.</w:t>
      </w:r>
    </w:p>
    <w:p w14:paraId="771BDA23" w14:textId="77777777"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Haga clic en </w:t>
      </w:r>
      <w:proofErr w:type="spellStart"/>
      <w:r w:rsidRPr="001A0DEE">
        <w:rPr>
          <w:b/>
        </w:rPr>
        <w:t>Accounting</w:t>
      </w:r>
      <w:proofErr w:type="spellEnd"/>
      <w:r w:rsidRPr="001A0DEE">
        <w:rPr>
          <w:b/>
        </w:rPr>
        <w:t xml:space="preserve"> (Contabilidad)</w:t>
      </w:r>
      <w:r>
        <w:t xml:space="preserve"> y, a continuación, en la ficha </w:t>
      </w:r>
      <w:r>
        <w:rPr>
          <w:b/>
        </w:rPr>
        <w:t>Desktop (Escritorio)</w:t>
      </w:r>
      <w:r>
        <w:t xml:space="preserve"> &gt; </w:t>
      </w:r>
      <w:r>
        <w:rPr>
          <w:b/>
        </w:rPr>
        <w:t xml:space="preserve">IP </w:t>
      </w:r>
      <w:proofErr w:type="spellStart"/>
      <w:r>
        <w:rPr>
          <w:b/>
        </w:rPr>
        <w:t>Configuration</w:t>
      </w:r>
      <w:proofErr w:type="spellEnd"/>
      <w:r>
        <w:rPr>
          <w:b/>
        </w:rPr>
        <w:t xml:space="preserve"> (Configuración de IP)</w:t>
      </w:r>
      <w:r>
        <w:t>.</w:t>
      </w:r>
    </w:p>
    <w:p w14:paraId="028C6382" w14:textId="77777777"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Establezca </w:t>
      </w:r>
      <w:r>
        <w:rPr>
          <w:b/>
        </w:rPr>
        <w:t>2001:db8:1:1::4</w:t>
      </w:r>
      <w:r>
        <w:t xml:space="preserve"> con el prefijo </w:t>
      </w:r>
      <w:r>
        <w:rPr>
          <w:b/>
        </w:rPr>
        <w:t>/64</w:t>
      </w:r>
      <w:r>
        <w:t xml:space="preserve"> como la </w:t>
      </w:r>
      <w:r w:rsidRPr="001A0DEE">
        <w:rPr>
          <w:b/>
        </w:rPr>
        <w:t>dirección IPv6</w:t>
      </w:r>
      <w:r>
        <w:t>.</w:t>
      </w:r>
    </w:p>
    <w:p w14:paraId="5ED23031" w14:textId="1C127086"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Establezca la dirección link-local </w:t>
      </w:r>
      <w:r>
        <w:rPr>
          <w:b/>
        </w:rPr>
        <w:t>fe80::1</w:t>
      </w:r>
      <w:r>
        <w:t xml:space="preserve"> como el </w:t>
      </w:r>
      <w:proofErr w:type="spellStart"/>
      <w:r w:rsidRPr="001A0DEE">
        <w:rPr>
          <w:b/>
        </w:rPr>
        <w:t>gateway</w:t>
      </w:r>
      <w:proofErr w:type="spellEnd"/>
      <w:r w:rsidRPr="001A0DEE">
        <w:rPr>
          <w:b/>
        </w:rPr>
        <w:t xml:space="preserve"> IPv6</w:t>
      </w:r>
      <w:r>
        <w:t>.</w:t>
      </w:r>
    </w:p>
    <w:p w14:paraId="0A73887E" w14:textId="2D1D0BD1" w:rsidR="00D00317" w:rsidRDefault="00D00317" w:rsidP="00D00317">
      <w:pPr>
        <w:pStyle w:val="SubStepAlpha"/>
        <w:numPr>
          <w:ilvl w:val="0"/>
          <w:numId w:val="0"/>
        </w:numPr>
        <w:ind w:left="720"/>
      </w:pPr>
      <w:r w:rsidRPr="00D00317">
        <w:drawing>
          <wp:inline distT="0" distB="0" distL="0" distR="0" wp14:anchorId="4E5B15B6" wp14:editId="175CB738">
            <wp:extent cx="5630061" cy="1152686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A9F6" w14:textId="77777777" w:rsidR="009207B9" w:rsidRPr="00726DDA" w:rsidRDefault="009207B9" w:rsidP="009207B9">
      <w:pPr>
        <w:pStyle w:val="Ttulo3"/>
      </w:pPr>
      <w:r>
        <w:t>Configurar el direccionamiento IPv6 en el servidor CAD.</w:t>
      </w:r>
    </w:p>
    <w:p w14:paraId="62780AE5" w14:textId="7DA1CC7F" w:rsidR="009207B9" w:rsidRDefault="009207B9" w:rsidP="009207B9">
      <w:pPr>
        <w:pStyle w:val="BodyTextL25"/>
      </w:pPr>
      <w:r>
        <w:t xml:space="preserve">Configure el servidor </w:t>
      </w:r>
      <w:r w:rsidRPr="00D8081B">
        <w:rPr>
          <w:b/>
        </w:rPr>
        <w:t>CAD</w:t>
      </w:r>
      <w:r>
        <w:t xml:space="preserve"> con direcciones como se hizo en el paso 1. Consulte la </w:t>
      </w:r>
      <w:r>
        <w:rPr>
          <w:b/>
        </w:rPr>
        <w:t>tabla de direccionamiento</w:t>
      </w:r>
      <w:r>
        <w:t xml:space="preserve"> para obtener la dirección </w:t>
      </w:r>
      <w:proofErr w:type="spellStart"/>
      <w:r>
        <w:t>Ia</w:t>
      </w:r>
      <w:proofErr w:type="spellEnd"/>
      <w:r>
        <w:t xml:space="preserve"> usar.</w:t>
      </w:r>
    </w:p>
    <w:p w14:paraId="432F24CA" w14:textId="0CFC7E83" w:rsidR="00864B67" w:rsidRDefault="00864B67" w:rsidP="009207B9">
      <w:pPr>
        <w:pStyle w:val="BodyTextL25"/>
      </w:pPr>
      <w:r w:rsidRPr="00864B67">
        <w:drawing>
          <wp:inline distT="0" distB="0" distL="0" distR="0" wp14:anchorId="4D8E2DA6" wp14:editId="627A0CC6">
            <wp:extent cx="5487166" cy="117173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ECCD" w14:textId="77777777" w:rsidR="009207B9" w:rsidRPr="00726DDA" w:rsidRDefault="009207B9" w:rsidP="00945E4E">
      <w:pPr>
        <w:pStyle w:val="Ttulo2"/>
      </w:pPr>
      <w:r>
        <w:t>Configurar el direccionamiento IPv6 en los clientes</w:t>
      </w:r>
    </w:p>
    <w:p w14:paraId="65F746BE" w14:textId="77777777" w:rsidR="009207B9" w:rsidRPr="00726DDA" w:rsidRDefault="009207B9" w:rsidP="009207B9">
      <w:pPr>
        <w:pStyle w:val="Ttulo3"/>
      </w:pPr>
      <w:r>
        <w:t>Configurar el direccionamiento IPv6 en los clientes de ventas y facturación.</w:t>
      </w:r>
    </w:p>
    <w:p w14:paraId="5A61D1CC" w14:textId="76E501D0" w:rsidR="009207B9" w:rsidRDefault="009207B9" w:rsidP="00945E4E">
      <w:pPr>
        <w:pStyle w:val="SubStepAlpha"/>
      </w:pPr>
      <w:r>
        <w:t xml:space="preserve">Haga clic en </w:t>
      </w:r>
      <w:proofErr w:type="spellStart"/>
      <w:r w:rsidRPr="00C4143B">
        <w:rPr>
          <w:b/>
        </w:rPr>
        <w:t>Billing</w:t>
      </w:r>
      <w:proofErr w:type="spellEnd"/>
      <w:r w:rsidRPr="00C4143B">
        <w:rPr>
          <w:b/>
        </w:rPr>
        <w:t xml:space="preserve"> (Facturación)</w:t>
      </w:r>
      <w:r>
        <w:t xml:space="preserve"> y, a continuación, seleccione la ficha </w:t>
      </w:r>
      <w:r w:rsidRPr="00C4143B">
        <w:rPr>
          <w:b/>
        </w:rPr>
        <w:t>Desktop (Escritorio)</w:t>
      </w:r>
      <w:r>
        <w:t xml:space="preserve"> &gt; </w:t>
      </w:r>
      <w:r w:rsidRPr="00C4143B">
        <w:rPr>
          <w:b/>
        </w:rPr>
        <w:t xml:space="preserve">IP </w:t>
      </w:r>
      <w:proofErr w:type="spellStart"/>
      <w:r w:rsidRPr="00C4143B">
        <w:rPr>
          <w:b/>
        </w:rPr>
        <w:t>Configuration</w:t>
      </w:r>
      <w:proofErr w:type="spellEnd"/>
      <w:r w:rsidRPr="00C4143B">
        <w:rPr>
          <w:b/>
        </w:rPr>
        <w:t xml:space="preserve"> (Configuración de IP)</w:t>
      </w:r>
      <w:r>
        <w:t>.</w:t>
      </w:r>
    </w:p>
    <w:p w14:paraId="4A83901C" w14:textId="18EA7E26" w:rsidR="00814AB1" w:rsidRDefault="00814AB1" w:rsidP="00814AB1">
      <w:pPr>
        <w:pStyle w:val="SubStepAlpha"/>
        <w:numPr>
          <w:ilvl w:val="0"/>
          <w:numId w:val="0"/>
        </w:numPr>
        <w:ind w:left="720"/>
      </w:pPr>
      <w:r w:rsidRPr="00814AB1">
        <w:lastRenderedPageBreak/>
        <w:drawing>
          <wp:inline distT="0" distB="0" distL="0" distR="0" wp14:anchorId="0B03D41B" wp14:editId="2CECCCE0">
            <wp:extent cx="5877745" cy="11812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2F8C" w14:textId="503C1A84" w:rsidR="00814AB1" w:rsidRDefault="00814AB1" w:rsidP="00814AB1">
      <w:pPr>
        <w:pStyle w:val="SubStepAlpha"/>
        <w:numPr>
          <w:ilvl w:val="0"/>
          <w:numId w:val="0"/>
        </w:numPr>
        <w:ind w:left="720"/>
      </w:pPr>
      <w:r w:rsidRPr="00814AB1">
        <w:drawing>
          <wp:inline distT="0" distB="0" distL="0" distR="0" wp14:anchorId="2CD21451" wp14:editId="12624384">
            <wp:extent cx="5849166" cy="119079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52BA" w14:textId="77777777" w:rsidR="009207B9" w:rsidRDefault="009207B9" w:rsidP="00945E4E">
      <w:pPr>
        <w:pStyle w:val="SubStepAlpha"/>
      </w:pPr>
      <w:r>
        <w:t xml:space="preserve">Establezca </w:t>
      </w:r>
      <w:r>
        <w:rPr>
          <w:b/>
        </w:rPr>
        <w:t>2001:DB8:1:1::3</w:t>
      </w:r>
      <w:r>
        <w:t xml:space="preserve"> con el prefijo </w:t>
      </w:r>
      <w:r>
        <w:rPr>
          <w:b/>
        </w:rPr>
        <w:t>/64</w:t>
      </w:r>
      <w:r>
        <w:t xml:space="preserve"> como la </w:t>
      </w:r>
      <w:r w:rsidRPr="001A0DEE">
        <w:rPr>
          <w:b/>
        </w:rPr>
        <w:t>dirección IPv6</w:t>
      </w:r>
      <w:r>
        <w:t>.</w:t>
      </w:r>
    </w:p>
    <w:p w14:paraId="08049EB0" w14:textId="77777777" w:rsidR="009207B9" w:rsidRDefault="009207B9" w:rsidP="00945E4E">
      <w:pPr>
        <w:pStyle w:val="SubStepAlpha"/>
      </w:pPr>
      <w:r>
        <w:t xml:space="preserve">Establezca la dirección link-local </w:t>
      </w:r>
      <w:r>
        <w:rPr>
          <w:b/>
        </w:rPr>
        <w:t>fe80::1</w:t>
      </w:r>
      <w:r>
        <w:t xml:space="preserve"> como el </w:t>
      </w:r>
      <w:proofErr w:type="spellStart"/>
      <w:r w:rsidRPr="001A0DEE">
        <w:rPr>
          <w:b/>
        </w:rPr>
        <w:t>gateway</w:t>
      </w:r>
      <w:proofErr w:type="spellEnd"/>
      <w:r w:rsidRPr="001A0DEE">
        <w:rPr>
          <w:b/>
        </w:rPr>
        <w:t xml:space="preserve"> IPv6</w:t>
      </w:r>
      <w:r>
        <w:t>.</w:t>
      </w:r>
    </w:p>
    <w:p w14:paraId="344875D1" w14:textId="463DCB87" w:rsidR="009207B9" w:rsidRDefault="009207B9" w:rsidP="00945E4E">
      <w:pPr>
        <w:pStyle w:val="SubStepAlpha"/>
      </w:pPr>
      <w:r>
        <w:t xml:space="preserve">Repita los pasos 1a a 1c para </w:t>
      </w:r>
      <w:r>
        <w:rPr>
          <w:b/>
        </w:rPr>
        <w:t>Sales (Ventas)</w:t>
      </w:r>
      <w:r>
        <w:t xml:space="preserve">. Consulte la </w:t>
      </w:r>
      <w:r>
        <w:rPr>
          <w:b/>
        </w:rPr>
        <w:t>tabla de direccionamiento</w:t>
      </w:r>
      <w:r>
        <w:t xml:space="preserve"> para obtener la dirección IPv6.</w:t>
      </w:r>
    </w:p>
    <w:p w14:paraId="4BB5CF9C" w14:textId="755C33B5" w:rsidR="00814AB1" w:rsidRDefault="00F70CE6" w:rsidP="00814AB1">
      <w:pPr>
        <w:pStyle w:val="SubStepAlpha"/>
        <w:numPr>
          <w:ilvl w:val="0"/>
          <w:numId w:val="0"/>
        </w:numPr>
        <w:ind w:left="720"/>
      </w:pPr>
      <w:r w:rsidRPr="00F70CE6">
        <w:drawing>
          <wp:inline distT="0" distB="0" distL="0" distR="0" wp14:anchorId="6D389F50" wp14:editId="3044A3F1">
            <wp:extent cx="5582429" cy="11812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AF63" w14:textId="77777777" w:rsidR="009207B9" w:rsidRPr="00726DDA" w:rsidRDefault="009207B9" w:rsidP="009207B9">
      <w:pPr>
        <w:pStyle w:val="Ttulo3"/>
      </w:pPr>
      <w:r>
        <w:t>Configurar el direccionamiento IPv6 en los clientes de ingeniería y diseño.</w:t>
      </w:r>
    </w:p>
    <w:p w14:paraId="5F414859" w14:textId="77777777" w:rsidR="009207B9" w:rsidRDefault="009207B9" w:rsidP="00945E4E">
      <w:pPr>
        <w:pStyle w:val="SubStepAlpha"/>
      </w:pPr>
      <w:r>
        <w:t xml:space="preserve">Haga clic en </w:t>
      </w:r>
      <w:proofErr w:type="spellStart"/>
      <w:r>
        <w:rPr>
          <w:b/>
        </w:rPr>
        <w:t>Engineering</w:t>
      </w:r>
      <w:proofErr w:type="spellEnd"/>
      <w:r>
        <w:rPr>
          <w:b/>
        </w:rPr>
        <w:t xml:space="preserve"> (Ingeniería)</w:t>
      </w:r>
      <w:r>
        <w:t xml:space="preserve"> y, a continuación, seleccione la ficha </w:t>
      </w:r>
      <w:r w:rsidRPr="00C4143B">
        <w:rPr>
          <w:b/>
        </w:rPr>
        <w:t>Desktop (Escritorio)</w:t>
      </w:r>
      <w:r>
        <w:t xml:space="preserve"> &gt; </w:t>
      </w:r>
      <w:r w:rsidRPr="00C4143B">
        <w:rPr>
          <w:b/>
        </w:rPr>
        <w:t xml:space="preserve">IP </w:t>
      </w:r>
      <w:proofErr w:type="spellStart"/>
      <w:r w:rsidRPr="00C4143B">
        <w:rPr>
          <w:b/>
        </w:rPr>
        <w:t>Configuration</w:t>
      </w:r>
      <w:proofErr w:type="spellEnd"/>
      <w:r w:rsidRPr="00C4143B">
        <w:rPr>
          <w:b/>
        </w:rPr>
        <w:t xml:space="preserve"> (Configuración de IP)</w:t>
      </w:r>
      <w:r>
        <w:t>.</w:t>
      </w:r>
    </w:p>
    <w:p w14:paraId="668160F0" w14:textId="77777777" w:rsidR="009207B9" w:rsidRDefault="009207B9" w:rsidP="00945E4E">
      <w:pPr>
        <w:pStyle w:val="SubStepAlpha"/>
      </w:pPr>
      <w:r>
        <w:t>Establezca 2001:db8:1:2::3 con el prefijo /64 como la dirección IPv6.</w:t>
      </w:r>
    </w:p>
    <w:p w14:paraId="0C70B287" w14:textId="3993DC8D" w:rsidR="009207B9" w:rsidRDefault="009207B9" w:rsidP="00945E4E">
      <w:pPr>
        <w:pStyle w:val="SubStepAlpha"/>
      </w:pPr>
      <w:r>
        <w:t xml:space="preserve">Establezca la dirección link-local </w:t>
      </w:r>
      <w:r>
        <w:rPr>
          <w:b/>
        </w:rPr>
        <w:t>fe80::1</w:t>
      </w:r>
      <w:r>
        <w:t xml:space="preserve"> como el </w:t>
      </w:r>
      <w:proofErr w:type="spellStart"/>
      <w:r w:rsidRPr="001A0DEE">
        <w:rPr>
          <w:b/>
        </w:rPr>
        <w:t>gateway</w:t>
      </w:r>
      <w:proofErr w:type="spellEnd"/>
      <w:r w:rsidRPr="001A0DEE">
        <w:rPr>
          <w:b/>
        </w:rPr>
        <w:t xml:space="preserve"> IPv6</w:t>
      </w:r>
      <w:r>
        <w:t>.</w:t>
      </w:r>
    </w:p>
    <w:p w14:paraId="7880E5B6" w14:textId="04B9FE4B" w:rsidR="00D93F14" w:rsidRDefault="00D93F14" w:rsidP="00D93F14">
      <w:pPr>
        <w:pStyle w:val="SubStepAlpha"/>
        <w:numPr>
          <w:ilvl w:val="0"/>
          <w:numId w:val="0"/>
        </w:numPr>
        <w:ind w:left="720"/>
      </w:pPr>
      <w:r w:rsidRPr="00D93F14">
        <w:drawing>
          <wp:inline distT="0" distB="0" distL="0" distR="0" wp14:anchorId="08196D21" wp14:editId="527C46EE">
            <wp:extent cx="5649113" cy="1190791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30F3" w14:textId="2693780B" w:rsidR="00D93F14" w:rsidRDefault="00D93F14" w:rsidP="00D93F14">
      <w:pPr>
        <w:pStyle w:val="SubStepAlpha"/>
        <w:numPr>
          <w:ilvl w:val="0"/>
          <w:numId w:val="0"/>
        </w:numPr>
        <w:ind w:left="720"/>
      </w:pPr>
      <w:r w:rsidRPr="00D93F14">
        <w:drawing>
          <wp:inline distT="0" distB="0" distL="0" distR="0" wp14:anchorId="0270FE24" wp14:editId="43D261C7">
            <wp:extent cx="5534797" cy="120031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A8A1" w14:textId="7E5E8154" w:rsidR="009207B9" w:rsidRDefault="009207B9" w:rsidP="009207B9">
      <w:pPr>
        <w:pStyle w:val="SubStepAlpha"/>
        <w:numPr>
          <w:ilvl w:val="2"/>
          <w:numId w:val="12"/>
        </w:numPr>
      </w:pPr>
      <w:r>
        <w:lastRenderedPageBreak/>
        <w:t xml:space="preserve">Repita los pasos 2a a 2c para el </w:t>
      </w:r>
      <w:r>
        <w:rPr>
          <w:b/>
        </w:rPr>
        <w:t>diseño.</w:t>
      </w:r>
      <w:r>
        <w:t xml:space="preserve"> Consulte la </w:t>
      </w:r>
      <w:r>
        <w:rPr>
          <w:b/>
        </w:rPr>
        <w:t>tabla de direccionamiento</w:t>
      </w:r>
      <w:r>
        <w:t xml:space="preserve"> para obtener la dirección IPv6.</w:t>
      </w:r>
    </w:p>
    <w:p w14:paraId="0A946A81" w14:textId="3519E07A" w:rsidR="00687A92" w:rsidRDefault="00687A92" w:rsidP="00687A92">
      <w:pPr>
        <w:pStyle w:val="SubStepAlpha"/>
        <w:numPr>
          <w:ilvl w:val="0"/>
          <w:numId w:val="0"/>
        </w:numPr>
        <w:ind w:left="720"/>
      </w:pPr>
      <w:r w:rsidRPr="00687A92">
        <w:drawing>
          <wp:inline distT="0" distB="0" distL="0" distR="0" wp14:anchorId="3CC5884E" wp14:editId="010AE5F7">
            <wp:extent cx="5639587" cy="113363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FC2F" w14:textId="77777777" w:rsidR="009207B9" w:rsidRPr="00726DDA" w:rsidRDefault="009207B9" w:rsidP="00945E4E">
      <w:pPr>
        <w:pStyle w:val="Ttulo2"/>
      </w:pPr>
      <w:r>
        <w:t>Probar y verificar la conectividad de red</w:t>
      </w:r>
    </w:p>
    <w:p w14:paraId="1D696CCB" w14:textId="77777777" w:rsidR="009207B9" w:rsidRPr="00726DDA" w:rsidRDefault="009207B9" w:rsidP="00945E4E">
      <w:pPr>
        <w:pStyle w:val="Ttulo3"/>
      </w:pPr>
      <w:r>
        <w:t>Abrir las páginas web del servidor desde los clientes.</w:t>
      </w:r>
    </w:p>
    <w:p w14:paraId="707F79CA" w14:textId="77777777" w:rsidR="009207B9" w:rsidRDefault="009207B9" w:rsidP="00945E4E">
      <w:pPr>
        <w:pStyle w:val="SubStepAlpha"/>
      </w:pPr>
      <w:r>
        <w:t xml:space="preserve">Haga clic en </w:t>
      </w:r>
      <w:r w:rsidRPr="00F6561B">
        <w:rPr>
          <w:b/>
        </w:rPr>
        <w:t>Sales (Ventas)</w:t>
      </w:r>
      <w:r>
        <w:t xml:space="preserve">y, a continuación, en la ficha </w:t>
      </w:r>
      <w:r w:rsidRPr="00F6561B">
        <w:rPr>
          <w:b/>
        </w:rPr>
        <w:t>Desktop (Escritorio)</w:t>
      </w:r>
      <w:r>
        <w:t xml:space="preserve">. Si es necesario, cierre la ventana </w:t>
      </w:r>
      <w:r>
        <w:rPr>
          <w:b/>
        </w:rPr>
        <w:t xml:space="preserve">IP </w:t>
      </w:r>
      <w:proofErr w:type="spellStart"/>
      <w:r>
        <w:rPr>
          <w:b/>
        </w:rPr>
        <w:t>Configuration</w:t>
      </w:r>
      <w:proofErr w:type="spellEnd"/>
      <w:r>
        <w:rPr>
          <w:b/>
        </w:rPr>
        <w:t xml:space="preserve"> (Configuración de IP)</w:t>
      </w:r>
      <w:r>
        <w:t xml:space="preserve">. </w:t>
      </w:r>
    </w:p>
    <w:p w14:paraId="6570369D" w14:textId="77777777" w:rsidR="009207B9" w:rsidRDefault="009207B9" w:rsidP="00945E4E">
      <w:pPr>
        <w:pStyle w:val="SubStepAlpha"/>
      </w:pPr>
      <w:r>
        <w:t xml:space="preserve">Haga clic en </w:t>
      </w:r>
      <w:r w:rsidRPr="00F6561B">
        <w:rPr>
          <w:b/>
        </w:rPr>
        <w:t>Web Browser (Navegador web)</w:t>
      </w:r>
      <w:r>
        <w:t xml:space="preserve">. Introduzca </w:t>
      </w:r>
      <w:r>
        <w:rPr>
          <w:b/>
        </w:rPr>
        <w:t>2001:DB8:1:1::4</w:t>
      </w:r>
      <w:r>
        <w:t xml:space="preserve"> en el cuadro de dirección URL y haga clic en </w:t>
      </w:r>
      <w:proofErr w:type="spellStart"/>
      <w:r w:rsidRPr="00F6561B">
        <w:rPr>
          <w:b/>
        </w:rPr>
        <w:t>Go</w:t>
      </w:r>
      <w:proofErr w:type="spellEnd"/>
      <w:r w:rsidRPr="00F6561B">
        <w:rPr>
          <w:b/>
        </w:rPr>
        <w:t xml:space="preserve"> (Ir)</w:t>
      </w:r>
      <w:r>
        <w:t xml:space="preserve">. Debería aparecer el sitio web de </w:t>
      </w:r>
      <w:proofErr w:type="spellStart"/>
      <w:r w:rsidRPr="00F6561B">
        <w:rPr>
          <w:b/>
        </w:rPr>
        <w:t>Accounting</w:t>
      </w:r>
      <w:proofErr w:type="spellEnd"/>
      <w:r w:rsidRPr="00F6561B">
        <w:rPr>
          <w:b/>
        </w:rPr>
        <w:t xml:space="preserve"> (Contabilidad)</w:t>
      </w:r>
      <w:r>
        <w:t>.</w:t>
      </w:r>
    </w:p>
    <w:p w14:paraId="1CEC052C" w14:textId="77777777" w:rsidR="009207B9" w:rsidRDefault="009207B9" w:rsidP="00945E4E">
      <w:pPr>
        <w:pStyle w:val="SubStepAlpha"/>
      </w:pPr>
      <w:r>
        <w:t xml:space="preserve">Introduzca </w:t>
      </w:r>
      <w:r>
        <w:rPr>
          <w:b/>
        </w:rPr>
        <w:t>2001:DB8:1:2::4</w:t>
      </w:r>
      <w:r>
        <w:t xml:space="preserve"> en el cuadro de URL y haga clic en </w:t>
      </w:r>
      <w:proofErr w:type="spellStart"/>
      <w:r w:rsidRPr="009F17D2">
        <w:rPr>
          <w:b/>
        </w:rPr>
        <w:t>Go</w:t>
      </w:r>
      <w:proofErr w:type="spellEnd"/>
      <w:r w:rsidRPr="009F17D2">
        <w:rPr>
          <w:b/>
        </w:rPr>
        <w:t xml:space="preserve"> (Ir)</w:t>
      </w:r>
      <w:r>
        <w:t xml:space="preserve">. Debería aparecer el sitio web de </w:t>
      </w:r>
      <w:r>
        <w:rPr>
          <w:b/>
        </w:rPr>
        <w:t>CAD</w:t>
      </w:r>
      <w:r>
        <w:t>.</w:t>
      </w:r>
    </w:p>
    <w:p w14:paraId="258F1E2F" w14:textId="77777777" w:rsidR="009207B9" w:rsidRDefault="009207B9" w:rsidP="00945E4E">
      <w:pPr>
        <w:pStyle w:val="SubStepAlpha"/>
      </w:pPr>
      <w:r>
        <w:t>Repita los pasos 1a a 1c para el resto de los clientes.</w:t>
      </w:r>
    </w:p>
    <w:p w14:paraId="7E85C990" w14:textId="77777777" w:rsidR="009207B9" w:rsidRPr="00726DDA" w:rsidRDefault="009207B9" w:rsidP="00945E4E">
      <w:pPr>
        <w:pStyle w:val="Ttulo3"/>
      </w:pPr>
      <w:r>
        <w:t>Hacer ping al ISP.</w:t>
      </w:r>
    </w:p>
    <w:p w14:paraId="6D928701" w14:textId="77777777" w:rsidR="009207B9" w:rsidRDefault="009207B9" w:rsidP="00945E4E">
      <w:pPr>
        <w:pStyle w:val="SubStepAlpha"/>
      </w:pPr>
      <w:r>
        <w:t>Haga clic en cualquier cliente.</w:t>
      </w:r>
    </w:p>
    <w:p w14:paraId="29522E92" w14:textId="77777777" w:rsidR="009207B9" w:rsidRDefault="009207B9" w:rsidP="00945E4E">
      <w:pPr>
        <w:pStyle w:val="SubStepAlpha"/>
      </w:pPr>
      <w:r>
        <w:t xml:space="preserve">Haga clic en la ficha Desktop (Escritorio) &gt;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(Símbolo del sistema).</w:t>
      </w:r>
    </w:p>
    <w:p w14:paraId="50D15E98" w14:textId="77777777" w:rsidR="009207B9" w:rsidRDefault="009207B9" w:rsidP="00945E4E">
      <w:pPr>
        <w:pStyle w:val="SubStepAlpha"/>
      </w:pPr>
      <w:r>
        <w:t>Pruebe la conectividad al ISP con el siguiente comando:</w:t>
      </w:r>
    </w:p>
    <w:p w14:paraId="0B26D8F8" w14:textId="51D28B34" w:rsidR="009207B9" w:rsidRDefault="009207B9" w:rsidP="009207B9">
      <w:pPr>
        <w:pStyle w:val="CMD"/>
      </w:pPr>
      <w:r>
        <w:t xml:space="preserve">PC&gt; </w:t>
      </w:r>
      <w:r>
        <w:rPr>
          <w:b/>
        </w:rPr>
        <w:t>ping 2001:db</w:t>
      </w:r>
      <w:proofErr w:type="gramStart"/>
      <w:r>
        <w:rPr>
          <w:b/>
        </w:rPr>
        <w:t>8:1:a</w:t>
      </w:r>
      <w:proofErr w:type="gramEnd"/>
      <w:r>
        <w:rPr>
          <w:b/>
        </w:rPr>
        <w:t>001::1</w:t>
      </w:r>
    </w:p>
    <w:p w14:paraId="6C5E5D36" w14:textId="77777777" w:rsidR="009207B9" w:rsidRDefault="009207B9" w:rsidP="00945E4E">
      <w:pPr>
        <w:pStyle w:val="SubStepAlpha"/>
      </w:pPr>
      <w:r>
        <w:t xml:space="preserve">Repita el comando </w:t>
      </w:r>
      <w:r w:rsidRPr="00412D4F">
        <w:rPr>
          <w:b/>
        </w:rPr>
        <w:t>ping</w:t>
      </w:r>
      <w:r>
        <w:t xml:space="preserve"> con otros clientes hasta que se haya verificado la plena conectividad.</w:t>
      </w:r>
    </w:p>
    <w:p w14:paraId="7B2AC684" w14:textId="77777777" w:rsidR="00450FDB" w:rsidRDefault="00450FDB" w:rsidP="00450FDB">
      <w:pPr>
        <w:pStyle w:val="ConfigWindow"/>
      </w:pPr>
      <w:r>
        <w:t>Fin del documento</w:t>
      </w:r>
    </w:p>
    <w:sectPr w:rsidR="00450FDB" w:rsidSect="009C318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4FE8D" w14:textId="77777777" w:rsidR="00882CC6" w:rsidRDefault="00882CC6" w:rsidP="00710659">
      <w:pPr>
        <w:spacing w:after="0" w:line="240" w:lineRule="auto"/>
      </w:pPr>
      <w:r>
        <w:separator/>
      </w:r>
    </w:p>
    <w:p w14:paraId="43763E24" w14:textId="77777777" w:rsidR="00882CC6" w:rsidRDefault="00882CC6"/>
  </w:endnote>
  <w:endnote w:type="continuationSeparator" w:id="0">
    <w:p w14:paraId="29EC50B4" w14:textId="77777777" w:rsidR="00882CC6" w:rsidRDefault="00882CC6" w:rsidP="00710659">
      <w:pPr>
        <w:spacing w:after="0" w:line="240" w:lineRule="auto"/>
      </w:pPr>
      <w:r>
        <w:continuationSeparator/>
      </w:r>
    </w:p>
    <w:p w14:paraId="69E0C901" w14:textId="77777777" w:rsidR="00882CC6" w:rsidRDefault="00882C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576A2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CA67" w14:textId="609D4483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BF7F4E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9570" w14:textId="6D6B3DC4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BF7F4E">
      <w:rPr>
        <w:noProof/>
      </w:rPr>
      <w:t>aa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13F9D" w14:textId="77777777" w:rsidR="00882CC6" w:rsidRDefault="00882CC6" w:rsidP="00710659">
      <w:pPr>
        <w:spacing w:after="0" w:line="240" w:lineRule="auto"/>
      </w:pPr>
      <w:r>
        <w:separator/>
      </w:r>
    </w:p>
    <w:p w14:paraId="35725A94" w14:textId="77777777" w:rsidR="00882CC6" w:rsidRDefault="00882CC6"/>
  </w:footnote>
  <w:footnote w:type="continuationSeparator" w:id="0">
    <w:p w14:paraId="32254C5D" w14:textId="77777777" w:rsidR="00882CC6" w:rsidRDefault="00882CC6" w:rsidP="00710659">
      <w:pPr>
        <w:spacing w:after="0" w:line="240" w:lineRule="auto"/>
      </w:pPr>
      <w:r>
        <w:continuationSeparator/>
      </w:r>
    </w:p>
    <w:p w14:paraId="5BEF5058" w14:textId="77777777" w:rsidR="00882CC6" w:rsidRDefault="00882C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0B16D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A0F511633BD94C13BAC879804B7F104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4046753" w14:textId="77777777" w:rsidR="00926CB2" w:rsidRDefault="009207B9" w:rsidP="008402F2">
        <w:pPr>
          <w:pStyle w:val="PageHead"/>
        </w:pPr>
        <w:r>
          <w:t>“</w:t>
        </w: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>: Configuración de direccionamiento IPv6”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9351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7B1216C" wp14:editId="315BDA6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4CE911C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34"/>
    <w:rsid w:val="00001BDF"/>
    <w:rsid w:val="0000380F"/>
    <w:rsid w:val="00004175"/>
    <w:rsid w:val="000059C9"/>
    <w:rsid w:val="00012C22"/>
    <w:rsid w:val="0001528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87D"/>
    <w:rsid w:val="000B1B1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01F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1548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5857"/>
    <w:rsid w:val="00291436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2061"/>
    <w:rsid w:val="004436A4"/>
    <w:rsid w:val="00443ACE"/>
    <w:rsid w:val="00444217"/>
    <w:rsid w:val="004478F4"/>
    <w:rsid w:val="00450F7A"/>
    <w:rsid w:val="00450FDB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64C2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87A92"/>
    <w:rsid w:val="0069022F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2A4F"/>
    <w:rsid w:val="0078405B"/>
    <w:rsid w:val="00786F58"/>
    <w:rsid w:val="00787CC1"/>
    <w:rsid w:val="00792F4E"/>
    <w:rsid w:val="0079398D"/>
    <w:rsid w:val="00796C25"/>
    <w:rsid w:val="007973D1"/>
    <w:rsid w:val="007A287C"/>
    <w:rsid w:val="007A3B2A"/>
    <w:rsid w:val="007B0C9D"/>
    <w:rsid w:val="007B5522"/>
    <w:rsid w:val="007C0EE0"/>
    <w:rsid w:val="007C1B71"/>
    <w:rsid w:val="007C2FBB"/>
    <w:rsid w:val="007C4107"/>
    <w:rsid w:val="007C70D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AB1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4B67"/>
    <w:rsid w:val="00865199"/>
    <w:rsid w:val="00867EAF"/>
    <w:rsid w:val="00870763"/>
    <w:rsid w:val="008713EA"/>
    <w:rsid w:val="00873C6B"/>
    <w:rsid w:val="0088143B"/>
    <w:rsid w:val="00882B63"/>
    <w:rsid w:val="00882CC6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4F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6AAE"/>
    <w:rsid w:val="00911080"/>
    <w:rsid w:val="00912500"/>
    <w:rsid w:val="0091350B"/>
    <w:rsid w:val="00915986"/>
    <w:rsid w:val="00917624"/>
    <w:rsid w:val="009207B9"/>
    <w:rsid w:val="00926CB2"/>
    <w:rsid w:val="00930386"/>
    <w:rsid w:val="009309F5"/>
    <w:rsid w:val="00933237"/>
    <w:rsid w:val="00933F28"/>
    <w:rsid w:val="009400C3"/>
    <w:rsid w:val="00942299"/>
    <w:rsid w:val="009453F7"/>
    <w:rsid w:val="00945E4E"/>
    <w:rsid w:val="00946534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E7245"/>
    <w:rsid w:val="009F4C2E"/>
    <w:rsid w:val="00A009A2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37E4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6044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BF7F4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317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1F2F"/>
    <w:rsid w:val="00D84BDA"/>
    <w:rsid w:val="00D86D9E"/>
    <w:rsid w:val="00D87013"/>
    <w:rsid w:val="00D876A8"/>
    <w:rsid w:val="00D87F26"/>
    <w:rsid w:val="00D913F0"/>
    <w:rsid w:val="00D93063"/>
    <w:rsid w:val="00D933B0"/>
    <w:rsid w:val="00D93F14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B72C1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0CE6"/>
    <w:rsid w:val="00F75533"/>
    <w:rsid w:val="00F8036D"/>
    <w:rsid w:val="00F809DC"/>
    <w:rsid w:val="00F82C6D"/>
    <w:rsid w:val="00F86EB0"/>
    <w:rsid w:val="00FA154B"/>
    <w:rsid w:val="00FA1688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633289"/>
  <w15:docId w15:val="{37D079DE-A72C-43D1-939E-6208C09B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945E4E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531D0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945E4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8585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945E4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Sinlista"/>
    <w:uiPriority w:val="99"/>
    <w:rsid w:val="009207B9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F511633BD94C13BAC879804B7F1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CFE3E-F410-44E3-956E-FEDEBC5E5C90}"/>
      </w:docPartPr>
      <w:docPartBody>
        <w:p w:rsidR="00857B50" w:rsidRDefault="00F03BAF">
          <w:pPr>
            <w:pStyle w:val="A0F511633BD94C13BAC879804B7F104A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AF"/>
    <w:rsid w:val="001250FD"/>
    <w:rsid w:val="0052293E"/>
    <w:rsid w:val="00857B50"/>
    <w:rsid w:val="008B6AE8"/>
    <w:rsid w:val="00A32191"/>
    <w:rsid w:val="00BB69B8"/>
    <w:rsid w:val="00D101FA"/>
    <w:rsid w:val="00F0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0F511633BD94C13BAC879804B7F104A">
    <w:name w:val="A0F511633BD94C13BAC879804B7F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AA72DDBEBD8A48903F37D4157C352F" ma:contentTypeVersion="3" ma:contentTypeDescription="Crear nuevo documento." ma:contentTypeScope="" ma:versionID="b7797127e38d5c300903a208e48c1b76">
  <xsd:schema xmlns:xsd="http://www.w3.org/2001/XMLSchema" xmlns:xs="http://www.w3.org/2001/XMLSchema" xmlns:p="http://schemas.microsoft.com/office/2006/metadata/properties" xmlns:ns2="9da4b37a-3d0a-4698-9e3b-347f8a980c92" targetNamespace="http://schemas.microsoft.com/office/2006/metadata/properties" ma:root="true" ma:fieldsID="44449f18a0a4da60534a52ea9808fe85" ns2:_="">
    <xsd:import namespace="9da4b37a-3d0a-4698-9e3b-347f8a980c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4b37a-3d0a-4698-9e3b-347f8a980c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da4b37a-3d0a-4698-9e3b-347f8a980c92" xsi:nil="true"/>
  </documentManagement>
</p:properties>
</file>

<file path=customXml/itemProps1.xml><?xml version="1.0" encoding="utf-8"?>
<ds:datastoreItem xmlns:ds="http://schemas.openxmlformats.org/officeDocument/2006/customXml" ds:itemID="{C41A5815-6194-4E14-9D2A-BCEC413CE5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560C2F-DC13-4F99-AC07-3E10D4398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4b37a-3d0a-4698-9e3b-347f8a980c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D7A630-CE52-4E3A-88F3-D51E3495EC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9B848F-BAD3-483F-BD7F-7CCDF24439EB}">
  <ds:schemaRefs>
    <ds:schemaRef ds:uri="http://schemas.microsoft.com/office/2006/metadata/properties"/>
    <ds:schemaRef ds:uri="http://schemas.microsoft.com/office/infopath/2007/PartnerControls"/>
    <ds:schemaRef ds:uri="9da4b37a-3d0a-4698-9e3b-347f8a980c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68</TotalTime>
  <Pages>5</Pages>
  <Words>898</Words>
  <Characters>4943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“Packet Tracer: Configuración de direccionamiento IPv6”</vt:lpstr>
      <vt:lpstr>Packet Tracer - Configure IPv6 Addressing</vt:lpstr>
    </vt:vector>
  </TitlesOfParts>
  <Company>Cisco Systems, Inc.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“Packet Tracer: Configuración de direccionamiento IPv6”</dc:title>
  <dc:creator>SP</dc:creator>
  <dc:description>2013</dc:description>
  <cp:lastModifiedBy>jesuspadillacrespo@gmail.com</cp:lastModifiedBy>
  <cp:revision>21</cp:revision>
  <cp:lastPrinted>2020-06-23T17:06:00Z</cp:lastPrinted>
  <dcterms:created xsi:type="dcterms:W3CDTF">2020-06-23T17:05:00Z</dcterms:created>
  <dcterms:modified xsi:type="dcterms:W3CDTF">2021-11-19T19:01:00Z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0x01010030AA72DDBEBD8A48903F37D4157C352F</vt:lpwstr>
  </property>
</Properties>
</file>