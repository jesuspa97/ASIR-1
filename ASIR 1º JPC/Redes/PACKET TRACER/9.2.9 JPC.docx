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BDD96" w14:textId="78BF39D6" w:rsidR="00681555" w:rsidRPr="009A1CF4" w:rsidRDefault="00B53591" w:rsidP="00681555">
      <w:pPr>
        <w:pStyle w:val="Ttulo"/>
      </w:pPr>
      <w:sdt>
        <w:sdtPr>
          <w:rPr>
            <w:b w:val="0"/>
            <w:color w:val="EE0000"/>
          </w:rPr>
          <w:alias w:val="Título"/>
          <w:tag w:val=""/>
          <w:id w:val="-487021785"/>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F7E28">
            <w:t>Packet Tracer: Revisión de la tabla ARP</w:t>
          </w:r>
        </w:sdtContent>
      </w:sdt>
      <w:r w:rsidR="00DF7E28">
        <w:rPr>
          <w:rStyle w:val="LabTitleInstVersred"/>
        </w:rPr>
        <w:t xml:space="preserve"> </w:t>
      </w:r>
    </w:p>
    <w:p w14:paraId="197BDD97" w14:textId="04ADA7E7" w:rsidR="00D778DF" w:rsidRPr="009A1CF4" w:rsidRDefault="00D778DF" w:rsidP="00D778DF">
      <w:pPr>
        <w:pStyle w:val="InstNoteRed"/>
      </w:pPr>
    </w:p>
    <w:p w14:paraId="197BDD98" w14:textId="77777777" w:rsidR="007B3B8D" w:rsidRPr="00D9181B" w:rsidRDefault="007B3B8D" w:rsidP="007B3B8D">
      <w:pPr>
        <w:pStyle w:val="Ttulo1"/>
        <w:numPr>
          <w:ilvl w:val="0"/>
          <w:numId w:val="3"/>
        </w:numPr>
      </w:pPr>
      <w:r>
        <w:t>Tabla de asignación de direcciones</w:t>
      </w:r>
    </w:p>
    <w:tbl>
      <w:tblPr>
        <w:tblW w:w="951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para el dispositivo, la interfaz, la dirección MAC y la interfaz del switch."/>
      </w:tblPr>
      <w:tblGrid>
        <w:gridCol w:w="2427"/>
        <w:gridCol w:w="2160"/>
        <w:gridCol w:w="2790"/>
        <w:gridCol w:w="2138"/>
      </w:tblGrid>
      <w:tr w:rsidR="007B3B8D" w14:paraId="197BDD9D" w14:textId="77777777" w:rsidTr="007B3B8D">
        <w:trPr>
          <w:cantSplit/>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9" w14:textId="77777777" w:rsidR="007B3B8D" w:rsidRPr="00E87D62" w:rsidRDefault="007B3B8D" w:rsidP="00DC16C4">
            <w:pPr>
              <w:pStyle w:val="TableHeading"/>
            </w:pPr>
            <w:r>
              <w:t>Dispositivo</w:t>
            </w:r>
          </w:p>
        </w:tc>
        <w:tc>
          <w:tcPr>
            <w:tcW w:w="21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A" w14:textId="77777777" w:rsidR="007B3B8D" w:rsidRPr="00E87D62" w:rsidRDefault="007B3B8D" w:rsidP="00DC16C4">
            <w:pPr>
              <w:pStyle w:val="TableHeading"/>
            </w:pPr>
            <w:r>
              <w:t>Interfaz</w:t>
            </w:r>
          </w:p>
        </w:tc>
        <w:tc>
          <w:tcPr>
            <w:tcW w:w="27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B" w14:textId="77777777" w:rsidR="007B3B8D" w:rsidRPr="00E87D62" w:rsidRDefault="007B3B8D" w:rsidP="00DC16C4">
            <w:pPr>
              <w:pStyle w:val="TableHeading"/>
            </w:pPr>
            <w:r>
              <w:t>Dirección MAC</w:t>
            </w:r>
          </w:p>
        </w:tc>
        <w:tc>
          <w:tcPr>
            <w:tcW w:w="21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97BDD9C" w14:textId="77777777" w:rsidR="007B3B8D" w:rsidRPr="00E87D62" w:rsidRDefault="007B3B8D" w:rsidP="00DC16C4">
            <w:pPr>
              <w:pStyle w:val="TableHeading"/>
            </w:pPr>
            <w:r>
              <w:t>Interfaz del switch</w:t>
            </w:r>
          </w:p>
        </w:tc>
      </w:tr>
      <w:tr w:rsidR="007B3B8D" w:rsidRPr="00636E08" w14:paraId="197BDDA2" w14:textId="77777777" w:rsidTr="007B3B8D">
        <w:trPr>
          <w:cantSplit/>
          <w:jc w:val="center"/>
        </w:trPr>
        <w:tc>
          <w:tcPr>
            <w:tcW w:w="2427" w:type="dxa"/>
            <w:tcBorders>
              <w:bottom w:val="nil"/>
            </w:tcBorders>
            <w:vAlign w:val="center"/>
          </w:tcPr>
          <w:p w14:paraId="197BDD9E" w14:textId="77777777" w:rsidR="007B3B8D" w:rsidRPr="00636E08" w:rsidRDefault="007B3B8D" w:rsidP="00DC16C4">
            <w:pPr>
              <w:pStyle w:val="TableText"/>
            </w:pPr>
            <w:r>
              <w:t>Router0</w:t>
            </w:r>
          </w:p>
        </w:tc>
        <w:tc>
          <w:tcPr>
            <w:tcW w:w="2160" w:type="dxa"/>
            <w:vAlign w:val="bottom"/>
          </w:tcPr>
          <w:p w14:paraId="197BDD9F" w14:textId="77777777" w:rsidR="007B3B8D" w:rsidRPr="00636E08" w:rsidRDefault="007B3B8D" w:rsidP="00DC16C4">
            <w:pPr>
              <w:pStyle w:val="TableText"/>
            </w:pPr>
            <w:r>
              <w:t>Gg0/0</w:t>
            </w:r>
          </w:p>
        </w:tc>
        <w:tc>
          <w:tcPr>
            <w:tcW w:w="2790" w:type="dxa"/>
            <w:vAlign w:val="bottom"/>
          </w:tcPr>
          <w:p w14:paraId="197BDDA0" w14:textId="77777777" w:rsidR="007B3B8D" w:rsidRPr="00636E08" w:rsidRDefault="007B3B8D" w:rsidP="00DC16C4">
            <w:pPr>
              <w:pStyle w:val="TableText"/>
            </w:pPr>
            <w:r>
              <w:t>0001.6458.2501</w:t>
            </w:r>
          </w:p>
        </w:tc>
        <w:tc>
          <w:tcPr>
            <w:tcW w:w="2138" w:type="dxa"/>
            <w:vAlign w:val="bottom"/>
          </w:tcPr>
          <w:p w14:paraId="197BDDA1" w14:textId="77777777" w:rsidR="007B3B8D" w:rsidRPr="00636E08" w:rsidRDefault="007B3B8D" w:rsidP="00DC16C4">
            <w:pPr>
              <w:pStyle w:val="TableText"/>
            </w:pPr>
            <w:r>
              <w:t>G0/1</w:t>
            </w:r>
          </w:p>
        </w:tc>
      </w:tr>
      <w:tr w:rsidR="007B3B8D" w:rsidRPr="00636E08" w14:paraId="197BDDA7" w14:textId="77777777" w:rsidTr="007B3B8D">
        <w:trPr>
          <w:cantSplit/>
          <w:jc w:val="center"/>
        </w:trPr>
        <w:tc>
          <w:tcPr>
            <w:tcW w:w="2427" w:type="dxa"/>
            <w:tcBorders>
              <w:top w:val="nil"/>
              <w:bottom w:val="single" w:sz="4" w:space="0" w:color="auto"/>
            </w:tcBorders>
            <w:vAlign w:val="bottom"/>
          </w:tcPr>
          <w:p w14:paraId="197BDDA3" w14:textId="77777777" w:rsidR="007B3B8D" w:rsidRPr="00636E08" w:rsidRDefault="007B3B8D" w:rsidP="007B3B8D">
            <w:pPr>
              <w:pStyle w:val="ConfigWindow"/>
            </w:pPr>
            <w:r>
              <w:t>Router0</w:t>
            </w:r>
          </w:p>
        </w:tc>
        <w:tc>
          <w:tcPr>
            <w:tcW w:w="2160" w:type="dxa"/>
            <w:vAlign w:val="bottom"/>
          </w:tcPr>
          <w:p w14:paraId="197BDDA4" w14:textId="77777777" w:rsidR="007B3B8D" w:rsidRPr="00636E08" w:rsidRDefault="007B3B8D" w:rsidP="00DC16C4">
            <w:pPr>
              <w:pStyle w:val="TableText"/>
            </w:pPr>
            <w:r>
              <w:t>S0/0/0</w:t>
            </w:r>
          </w:p>
        </w:tc>
        <w:tc>
          <w:tcPr>
            <w:tcW w:w="2790" w:type="dxa"/>
            <w:vAlign w:val="bottom"/>
          </w:tcPr>
          <w:p w14:paraId="197BDDA5" w14:textId="77777777" w:rsidR="007B3B8D" w:rsidRPr="00636E08" w:rsidRDefault="007B3B8D" w:rsidP="00DC16C4">
            <w:pPr>
              <w:pStyle w:val="TableText"/>
            </w:pPr>
            <w:r>
              <w:t>N/A</w:t>
            </w:r>
          </w:p>
        </w:tc>
        <w:tc>
          <w:tcPr>
            <w:tcW w:w="2138" w:type="dxa"/>
            <w:vAlign w:val="bottom"/>
          </w:tcPr>
          <w:p w14:paraId="197BDDA6" w14:textId="77777777" w:rsidR="007B3B8D" w:rsidRPr="00636E08" w:rsidRDefault="007B3B8D" w:rsidP="00DC16C4">
            <w:pPr>
              <w:pStyle w:val="TableText"/>
            </w:pPr>
            <w:r>
              <w:t>N/A</w:t>
            </w:r>
          </w:p>
        </w:tc>
      </w:tr>
      <w:tr w:rsidR="007B3B8D" w:rsidRPr="00636E08" w14:paraId="197BDDAC" w14:textId="77777777" w:rsidTr="007B3B8D">
        <w:trPr>
          <w:cantSplit/>
          <w:jc w:val="center"/>
        </w:trPr>
        <w:tc>
          <w:tcPr>
            <w:tcW w:w="2427" w:type="dxa"/>
            <w:tcBorders>
              <w:top w:val="single" w:sz="4" w:space="0" w:color="auto"/>
              <w:bottom w:val="nil"/>
            </w:tcBorders>
            <w:vAlign w:val="center"/>
          </w:tcPr>
          <w:p w14:paraId="197BDDA8" w14:textId="77777777" w:rsidR="007B3B8D" w:rsidRPr="00636E08" w:rsidRDefault="007B3B8D" w:rsidP="00DC16C4">
            <w:pPr>
              <w:pStyle w:val="TableText"/>
            </w:pPr>
            <w:r>
              <w:t>Router1</w:t>
            </w:r>
          </w:p>
        </w:tc>
        <w:tc>
          <w:tcPr>
            <w:tcW w:w="2160" w:type="dxa"/>
            <w:vAlign w:val="bottom"/>
          </w:tcPr>
          <w:p w14:paraId="197BDDA9" w14:textId="77777777" w:rsidR="007B3B8D" w:rsidRPr="00636E08" w:rsidRDefault="007B3B8D" w:rsidP="00DC16C4">
            <w:pPr>
              <w:pStyle w:val="TableText"/>
            </w:pPr>
            <w:r>
              <w:t>G0/0</w:t>
            </w:r>
          </w:p>
        </w:tc>
        <w:tc>
          <w:tcPr>
            <w:tcW w:w="2790" w:type="dxa"/>
            <w:vAlign w:val="bottom"/>
          </w:tcPr>
          <w:p w14:paraId="197BDDAA" w14:textId="77777777" w:rsidR="007B3B8D" w:rsidRPr="00636E08" w:rsidRDefault="007B3B8D" w:rsidP="00DC16C4">
            <w:pPr>
              <w:pStyle w:val="TableText"/>
            </w:pPr>
            <w:r>
              <w:t>00E0.F7B1.8901</w:t>
            </w:r>
          </w:p>
        </w:tc>
        <w:tc>
          <w:tcPr>
            <w:tcW w:w="2138" w:type="dxa"/>
            <w:vAlign w:val="bottom"/>
          </w:tcPr>
          <w:p w14:paraId="197BDDAB" w14:textId="77777777" w:rsidR="007B3B8D" w:rsidRPr="00636E08" w:rsidRDefault="007B3B8D" w:rsidP="00DC16C4">
            <w:pPr>
              <w:pStyle w:val="TableText"/>
            </w:pPr>
            <w:r>
              <w:t>G0/1</w:t>
            </w:r>
          </w:p>
        </w:tc>
      </w:tr>
      <w:tr w:rsidR="007B3B8D" w:rsidRPr="00636E08" w14:paraId="197BDDB1" w14:textId="77777777" w:rsidTr="007B3B8D">
        <w:trPr>
          <w:cantSplit/>
          <w:jc w:val="center"/>
        </w:trPr>
        <w:tc>
          <w:tcPr>
            <w:tcW w:w="2427" w:type="dxa"/>
            <w:tcBorders>
              <w:top w:val="nil"/>
            </w:tcBorders>
            <w:vAlign w:val="bottom"/>
          </w:tcPr>
          <w:p w14:paraId="197BDDAD" w14:textId="77777777" w:rsidR="007B3B8D" w:rsidRPr="00636E08" w:rsidRDefault="007B3B8D" w:rsidP="007B3B8D">
            <w:pPr>
              <w:pStyle w:val="ConfigWindow"/>
            </w:pPr>
            <w:r>
              <w:t>Router1</w:t>
            </w:r>
          </w:p>
        </w:tc>
        <w:tc>
          <w:tcPr>
            <w:tcW w:w="2160" w:type="dxa"/>
            <w:vAlign w:val="bottom"/>
          </w:tcPr>
          <w:p w14:paraId="197BDDAE" w14:textId="77777777" w:rsidR="007B3B8D" w:rsidRPr="00636E08" w:rsidRDefault="007B3B8D" w:rsidP="00DC16C4">
            <w:pPr>
              <w:pStyle w:val="TableText"/>
            </w:pPr>
            <w:r>
              <w:t>S0/0/0</w:t>
            </w:r>
          </w:p>
        </w:tc>
        <w:tc>
          <w:tcPr>
            <w:tcW w:w="2790" w:type="dxa"/>
            <w:vAlign w:val="bottom"/>
          </w:tcPr>
          <w:p w14:paraId="197BDDAF" w14:textId="77777777" w:rsidR="007B3B8D" w:rsidRPr="00636E08" w:rsidRDefault="007B3B8D" w:rsidP="00DC16C4">
            <w:pPr>
              <w:pStyle w:val="TableText"/>
            </w:pPr>
            <w:r>
              <w:t>N/A</w:t>
            </w:r>
          </w:p>
        </w:tc>
        <w:tc>
          <w:tcPr>
            <w:tcW w:w="2138" w:type="dxa"/>
            <w:vAlign w:val="bottom"/>
          </w:tcPr>
          <w:p w14:paraId="197BDDB0" w14:textId="77777777" w:rsidR="007B3B8D" w:rsidRPr="00636E08" w:rsidRDefault="007B3B8D" w:rsidP="00DC16C4">
            <w:pPr>
              <w:pStyle w:val="TableText"/>
            </w:pPr>
            <w:r>
              <w:t>N/A</w:t>
            </w:r>
          </w:p>
        </w:tc>
      </w:tr>
      <w:tr w:rsidR="007B3B8D" w:rsidRPr="00636E08" w14:paraId="197BDDB6" w14:textId="77777777" w:rsidTr="007B3B8D">
        <w:trPr>
          <w:cantSplit/>
          <w:jc w:val="center"/>
        </w:trPr>
        <w:tc>
          <w:tcPr>
            <w:tcW w:w="2427" w:type="dxa"/>
            <w:vAlign w:val="bottom"/>
          </w:tcPr>
          <w:p w14:paraId="197BDDB2" w14:textId="77777777" w:rsidR="007B3B8D" w:rsidRPr="00636E08" w:rsidRDefault="007B3B8D" w:rsidP="00DC16C4">
            <w:pPr>
              <w:pStyle w:val="TableText"/>
            </w:pPr>
            <w:r>
              <w:t>10.10.10.2</w:t>
            </w:r>
          </w:p>
        </w:tc>
        <w:tc>
          <w:tcPr>
            <w:tcW w:w="2160" w:type="dxa"/>
            <w:vAlign w:val="bottom"/>
          </w:tcPr>
          <w:p w14:paraId="197BDDB3" w14:textId="77777777" w:rsidR="007B3B8D" w:rsidRPr="00636E08" w:rsidRDefault="007B3B8D" w:rsidP="00DC16C4">
            <w:pPr>
              <w:pStyle w:val="TableText"/>
            </w:pPr>
            <w:r>
              <w:t>Inalámbrica</w:t>
            </w:r>
          </w:p>
        </w:tc>
        <w:tc>
          <w:tcPr>
            <w:tcW w:w="2790" w:type="dxa"/>
            <w:vAlign w:val="bottom"/>
          </w:tcPr>
          <w:p w14:paraId="197BDDB4" w14:textId="77777777" w:rsidR="007B3B8D" w:rsidRPr="00636E08" w:rsidRDefault="007B3B8D" w:rsidP="00DC16C4">
            <w:pPr>
              <w:pStyle w:val="TableText"/>
            </w:pPr>
            <w:r>
              <w:t>0060.2F84.4AB6</w:t>
            </w:r>
          </w:p>
        </w:tc>
        <w:tc>
          <w:tcPr>
            <w:tcW w:w="2138" w:type="dxa"/>
            <w:vAlign w:val="bottom"/>
          </w:tcPr>
          <w:p w14:paraId="197BDDB5" w14:textId="77777777" w:rsidR="007B3B8D" w:rsidRPr="00636E08" w:rsidRDefault="007B3B8D" w:rsidP="00DC16C4">
            <w:pPr>
              <w:pStyle w:val="TableText"/>
            </w:pPr>
            <w:r>
              <w:t>F0/2</w:t>
            </w:r>
          </w:p>
        </w:tc>
      </w:tr>
      <w:tr w:rsidR="007B3B8D" w:rsidRPr="00636E08" w14:paraId="197BDDBB" w14:textId="77777777" w:rsidTr="007B3B8D">
        <w:trPr>
          <w:cantSplit/>
          <w:jc w:val="center"/>
        </w:trPr>
        <w:tc>
          <w:tcPr>
            <w:tcW w:w="2427" w:type="dxa"/>
            <w:vAlign w:val="bottom"/>
          </w:tcPr>
          <w:p w14:paraId="197BDDB7" w14:textId="77777777" w:rsidR="007B3B8D" w:rsidRPr="00636E08" w:rsidRDefault="007B3B8D" w:rsidP="00DC16C4">
            <w:pPr>
              <w:pStyle w:val="TableText"/>
            </w:pPr>
            <w:r>
              <w:t>10.10.10.3</w:t>
            </w:r>
          </w:p>
        </w:tc>
        <w:tc>
          <w:tcPr>
            <w:tcW w:w="2160" w:type="dxa"/>
            <w:vAlign w:val="bottom"/>
          </w:tcPr>
          <w:p w14:paraId="197BDDB8" w14:textId="77777777" w:rsidR="007B3B8D" w:rsidRPr="00636E08" w:rsidRDefault="007B3B8D" w:rsidP="00DC16C4">
            <w:pPr>
              <w:pStyle w:val="TableText"/>
            </w:pPr>
            <w:r>
              <w:t>Inalámbrica</w:t>
            </w:r>
          </w:p>
        </w:tc>
        <w:tc>
          <w:tcPr>
            <w:tcW w:w="2790" w:type="dxa"/>
            <w:vAlign w:val="bottom"/>
          </w:tcPr>
          <w:p w14:paraId="197BDDB9" w14:textId="77777777" w:rsidR="007B3B8D" w:rsidRPr="00636E08" w:rsidRDefault="007B3B8D" w:rsidP="00DC16C4">
            <w:pPr>
              <w:pStyle w:val="TableText"/>
            </w:pPr>
            <w:r>
              <w:t>0060.4706.572B</w:t>
            </w:r>
          </w:p>
        </w:tc>
        <w:tc>
          <w:tcPr>
            <w:tcW w:w="2138" w:type="dxa"/>
            <w:vAlign w:val="bottom"/>
          </w:tcPr>
          <w:p w14:paraId="197BDDBA" w14:textId="77777777" w:rsidR="007B3B8D" w:rsidRPr="00636E08" w:rsidRDefault="007B3B8D" w:rsidP="00DC16C4">
            <w:pPr>
              <w:pStyle w:val="TableText"/>
            </w:pPr>
            <w:r>
              <w:t>F0/2</w:t>
            </w:r>
          </w:p>
        </w:tc>
      </w:tr>
      <w:tr w:rsidR="007B3B8D" w:rsidRPr="00636E08" w14:paraId="197BDDC0" w14:textId="77777777" w:rsidTr="007B3B8D">
        <w:trPr>
          <w:cantSplit/>
          <w:jc w:val="center"/>
        </w:trPr>
        <w:tc>
          <w:tcPr>
            <w:tcW w:w="2427" w:type="dxa"/>
            <w:vAlign w:val="bottom"/>
          </w:tcPr>
          <w:p w14:paraId="197BDDBC" w14:textId="77777777" w:rsidR="007B3B8D" w:rsidRPr="00636E08" w:rsidRDefault="007B3B8D" w:rsidP="00DC16C4">
            <w:pPr>
              <w:pStyle w:val="TableText"/>
            </w:pPr>
            <w:r>
              <w:t>172.16.31.2</w:t>
            </w:r>
          </w:p>
        </w:tc>
        <w:tc>
          <w:tcPr>
            <w:tcW w:w="2160" w:type="dxa"/>
            <w:vAlign w:val="bottom"/>
          </w:tcPr>
          <w:p w14:paraId="197BDDBD" w14:textId="77777777" w:rsidR="007B3B8D" w:rsidRPr="00636E08" w:rsidRDefault="007B3B8D" w:rsidP="00DC16C4">
            <w:pPr>
              <w:pStyle w:val="TableText"/>
            </w:pPr>
            <w:r>
              <w:t>F0</w:t>
            </w:r>
          </w:p>
        </w:tc>
        <w:tc>
          <w:tcPr>
            <w:tcW w:w="2790" w:type="dxa"/>
            <w:vAlign w:val="bottom"/>
          </w:tcPr>
          <w:p w14:paraId="197BDDBE" w14:textId="77777777" w:rsidR="007B3B8D" w:rsidRPr="00636E08" w:rsidRDefault="007B3B8D" w:rsidP="00DC16C4">
            <w:pPr>
              <w:pStyle w:val="TableText"/>
            </w:pPr>
            <w:r>
              <w:t>000C.85CC.1DA7</w:t>
            </w:r>
          </w:p>
        </w:tc>
        <w:tc>
          <w:tcPr>
            <w:tcW w:w="2138" w:type="dxa"/>
            <w:vAlign w:val="bottom"/>
          </w:tcPr>
          <w:p w14:paraId="197BDDBF" w14:textId="77777777" w:rsidR="007B3B8D" w:rsidRPr="00636E08" w:rsidRDefault="007B3B8D" w:rsidP="00DC16C4">
            <w:pPr>
              <w:pStyle w:val="TableText"/>
            </w:pPr>
            <w:r>
              <w:t>F0/1</w:t>
            </w:r>
          </w:p>
        </w:tc>
      </w:tr>
      <w:tr w:rsidR="007B3B8D" w:rsidRPr="00636E08" w14:paraId="197BDDC5" w14:textId="77777777" w:rsidTr="007B3B8D">
        <w:trPr>
          <w:cantSplit/>
          <w:jc w:val="center"/>
        </w:trPr>
        <w:tc>
          <w:tcPr>
            <w:tcW w:w="2427" w:type="dxa"/>
            <w:vAlign w:val="bottom"/>
          </w:tcPr>
          <w:p w14:paraId="197BDDC1" w14:textId="77777777" w:rsidR="007B3B8D" w:rsidRPr="00636E08" w:rsidRDefault="007B3B8D" w:rsidP="00DC16C4">
            <w:pPr>
              <w:pStyle w:val="TableText"/>
            </w:pPr>
            <w:r>
              <w:t>172.16.31.3</w:t>
            </w:r>
          </w:p>
        </w:tc>
        <w:tc>
          <w:tcPr>
            <w:tcW w:w="2160" w:type="dxa"/>
            <w:vAlign w:val="bottom"/>
          </w:tcPr>
          <w:p w14:paraId="197BDDC2" w14:textId="77777777" w:rsidR="007B3B8D" w:rsidRPr="00636E08" w:rsidRDefault="007B3B8D" w:rsidP="00DC16C4">
            <w:pPr>
              <w:pStyle w:val="TableText"/>
            </w:pPr>
            <w:r>
              <w:t>F0</w:t>
            </w:r>
          </w:p>
        </w:tc>
        <w:tc>
          <w:tcPr>
            <w:tcW w:w="2790" w:type="dxa"/>
            <w:vAlign w:val="bottom"/>
          </w:tcPr>
          <w:p w14:paraId="197BDDC3" w14:textId="77777777" w:rsidR="007B3B8D" w:rsidRPr="00636E08" w:rsidRDefault="007B3B8D" w:rsidP="00DC16C4">
            <w:pPr>
              <w:pStyle w:val="TableText"/>
            </w:pPr>
            <w:r>
              <w:t>0060.7036.2849</w:t>
            </w:r>
          </w:p>
        </w:tc>
        <w:tc>
          <w:tcPr>
            <w:tcW w:w="2138" w:type="dxa"/>
            <w:vAlign w:val="bottom"/>
          </w:tcPr>
          <w:p w14:paraId="197BDDC4" w14:textId="77777777" w:rsidR="007B3B8D" w:rsidRPr="00636E08" w:rsidRDefault="007B3B8D" w:rsidP="00DC16C4">
            <w:pPr>
              <w:pStyle w:val="TableText"/>
            </w:pPr>
            <w:r>
              <w:t>F0/2</w:t>
            </w:r>
          </w:p>
        </w:tc>
      </w:tr>
      <w:tr w:rsidR="007B3B8D" w:rsidRPr="00636E08" w14:paraId="197BDDCA" w14:textId="77777777" w:rsidTr="007B3B8D">
        <w:trPr>
          <w:cantSplit/>
          <w:jc w:val="center"/>
        </w:trPr>
        <w:tc>
          <w:tcPr>
            <w:tcW w:w="2427" w:type="dxa"/>
            <w:vAlign w:val="bottom"/>
          </w:tcPr>
          <w:p w14:paraId="197BDDC6" w14:textId="77777777" w:rsidR="007B3B8D" w:rsidRPr="00636E08" w:rsidRDefault="007B3B8D" w:rsidP="00DC16C4">
            <w:pPr>
              <w:pStyle w:val="TableText"/>
            </w:pPr>
            <w:r>
              <w:t>172.16.31.4</w:t>
            </w:r>
          </w:p>
        </w:tc>
        <w:tc>
          <w:tcPr>
            <w:tcW w:w="2160" w:type="dxa"/>
            <w:vAlign w:val="bottom"/>
          </w:tcPr>
          <w:p w14:paraId="197BDDC7" w14:textId="77777777" w:rsidR="007B3B8D" w:rsidRPr="00636E08" w:rsidRDefault="007B3B8D" w:rsidP="00DC16C4">
            <w:pPr>
              <w:pStyle w:val="TableText"/>
            </w:pPr>
            <w:r>
              <w:t>G0</w:t>
            </w:r>
          </w:p>
        </w:tc>
        <w:tc>
          <w:tcPr>
            <w:tcW w:w="2790" w:type="dxa"/>
            <w:vAlign w:val="bottom"/>
          </w:tcPr>
          <w:p w14:paraId="197BDDC8" w14:textId="77777777" w:rsidR="007B3B8D" w:rsidRPr="00636E08" w:rsidRDefault="007B3B8D" w:rsidP="00DC16C4">
            <w:pPr>
              <w:pStyle w:val="TableText"/>
            </w:pPr>
            <w:r>
              <w:t>0002.1640.8D75</w:t>
            </w:r>
          </w:p>
        </w:tc>
        <w:tc>
          <w:tcPr>
            <w:tcW w:w="2138" w:type="dxa"/>
            <w:vAlign w:val="bottom"/>
          </w:tcPr>
          <w:p w14:paraId="197BDDC9" w14:textId="77777777" w:rsidR="007B3B8D" w:rsidRPr="00636E08" w:rsidRDefault="007B3B8D" w:rsidP="00DC16C4">
            <w:pPr>
              <w:pStyle w:val="TableText"/>
            </w:pPr>
            <w:r>
              <w:t>F0/3</w:t>
            </w:r>
          </w:p>
        </w:tc>
      </w:tr>
    </w:tbl>
    <w:p w14:paraId="197BDDCB" w14:textId="77777777" w:rsidR="007B3B8D" w:rsidRPr="00BB73FF" w:rsidRDefault="007B3B8D" w:rsidP="007B3B8D">
      <w:pPr>
        <w:pStyle w:val="Ttulo1"/>
        <w:numPr>
          <w:ilvl w:val="0"/>
          <w:numId w:val="3"/>
        </w:numPr>
      </w:pPr>
      <w:r>
        <w:t>Objetivos</w:t>
      </w:r>
    </w:p>
    <w:p w14:paraId="197BDDCC" w14:textId="22A18884" w:rsidR="007B3B8D" w:rsidRPr="004C0909" w:rsidRDefault="007B3B8D" w:rsidP="007B3B8D">
      <w:pPr>
        <w:pStyle w:val="BodyTextL25Bold"/>
      </w:pPr>
      <w:r>
        <w:t>Parte 1: Examin</w:t>
      </w:r>
      <w:r w:rsidR="00870FAC">
        <w:t>ar</w:t>
      </w:r>
      <w:r>
        <w:t xml:space="preserve"> una solicitud de ARP</w:t>
      </w:r>
    </w:p>
    <w:p w14:paraId="197BDDCD" w14:textId="04B8BE15" w:rsidR="007B3B8D" w:rsidRPr="004C0909" w:rsidRDefault="007B3B8D" w:rsidP="007B3B8D">
      <w:pPr>
        <w:pStyle w:val="BodyTextL25Bold"/>
      </w:pPr>
      <w:r>
        <w:t>Parte 2: Examin</w:t>
      </w:r>
      <w:r w:rsidR="00870FAC">
        <w:t>ar</w:t>
      </w:r>
      <w:r>
        <w:t xml:space="preserve"> una tabla de direcciones MAC del switch</w:t>
      </w:r>
    </w:p>
    <w:p w14:paraId="197BDDCE" w14:textId="70650C29" w:rsidR="007B3B8D" w:rsidRPr="004C0909" w:rsidRDefault="007B3B8D" w:rsidP="007B3B8D">
      <w:pPr>
        <w:pStyle w:val="BodyTextL25Bold"/>
      </w:pPr>
      <w:r>
        <w:t>Parte 3: Examin</w:t>
      </w:r>
      <w:r w:rsidR="00870FAC">
        <w:t>ar</w:t>
      </w:r>
      <w:r>
        <w:t xml:space="preserve"> el proceso ARP en comunicaciones remotas</w:t>
      </w:r>
    </w:p>
    <w:p w14:paraId="197BDDCF" w14:textId="77777777" w:rsidR="007B3B8D" w:rsidRPr="00D07611" w:rsidRDefault="007B3B8D" w:rsidP="007B3B8D">
      <w:pPr>
        <w:pStyle w:val="Ttulo1"/>
        <w:numPr>
          <w:ilvl w:val="0"/>
          <w:numId w:val="3"/>
        </w:numPr>
        <w:rPr>
          <w:sz w:val="28"/>
        </w:rPr>
      </w:pPr>
      <w:r>
        <w:t>Aspectos básicos</w:t>
      </w:r>
    </w:p>
    <w:p w14:paraId="197BDDD0" w14:textId="77777777" w:rsidR="007B3B8D" w:rsidRPr="00D07611" w:rsidRDefault="007B3B8D" w:rsidP="007B3B8D">
      <w:pPr>
        <w:pStyle w:val="BodyTextL25"/>
      </w:pPr>
      <w:r>
        <w:t xml:space="preserve">Esta actividad está optimizada para la visualización de PDU. Los dispositivos ya están configurados. Reunirá información de PDU </w:t>
      </w:r>
      <w:r>
        <w:lastRenderedPageBreak/>
        <w:t>en el modo de simulación y responderá una serie de preguntas sobre los datos que obtenga.</w:t>
      </w:r>
    </w:p>
    <w:p w14:paraId="197BDDD1" w14:textId="77777777" w:rsidR="007B3B8D" w:rsidRDefault="007B3B8D" w:rsidP="007B3B8D">
      <w:pPr>
        <w:pStyle w:val="Ttulo1"/>
      </w:pPr>
      <w:r>
        <w:t>Instrucciones</w:t>
      </w:r>
    </w:p>
    <w:p w14:paraId="197BDDD2" w14:textId="77777777" w:rsidR="007B3B8D" w:rsidRDefault="007B3B8D" w:rsidP="007B3B8D">
      <w:pPr>
        <w:pStyle w:val="Ttulo2"/>
      </w:pPr>
      <w:r>
        <w:t>Examinar una solicitud de ARP</w:t>
      </w:r>
    </w:p>
    <w:p w14:paraId="197BDDD3" w14:textId="77777777" w:rsidR="007B3B8D" w:rsidRDefault="007B3B8D" w:rsidP="007B3B8D">
      <w:pPr>
        <w:pStyle w:val="Ttulo3"/>
      </w:pPr>
      <w:r>
        <w:t>Generar solicitudes de ARP haciendo ping a 172.16.31.3 en 172.16.31.2.</w:t>
      </w:r>
    </w:p>
    <w:p w14:paraId="197BDDD4" w14:textId="77777777" w:rsidR="005C7D2E" w:rsidRPr="005C7D2E" w:rsidRDefault="005C7D2E" w:rsidP="005C7D2E">
      <w:pPr>
        <w:pStyle w:val="ConfigWindow"/>
      </w:pPr>
      <w:r>
        <w:t>Abra un símbolo del sistema.</w:t>
      </w:r>
    </w:p>
    <w:p w14:paraId="197BDDD5" w14:textId="75EA9D8D" w:rsidR="007B3B8D" w:rsidRDefault="007B3B8D" w:rsidP="00DC2734">
      <w:pPr>
        <w:pStyle w:val="SubStepAlpha"/>
        <w:spacing w:before="0"/>
      </w:pPr>
      <w:r>
        <w:t>Haga click en</w:t>
      </w:r>
      <w:r w:rsidRPr="007B3B8D">
        <w:rPr>
          <w:b/>
        </w:rPr>
        <w:t>172.16.31.2</w:t>
      </w:r>
      <w:r>
        <w:t xml:space="preserve"> y abra el</w:t>
      </w:r>
      <w:r w:rsidRPr="007B3B8D">
        <w:rPr>
          <w:b/>
        </w:rPr>
        <w:t xml:space="preserve"> Command Prompt</w:t>
      </w:r>
      <w:r>
        <w:t>.</w:t>
      </w:r>
    </w:p>
    <w:p w14:paraId="44AB1C30" w14:textId="2A2784AB" w:rsidR="005603FA" w:rsidRDefault="005603FA" w:rsidP="005603FA">
      <w:pPr>
        <w:pStyle w:val="SubStepAlpha"/>
        <w:numPr>
          <w:ilvl w:val="0"/>
          <w:numId w:val="0"/>
        </w:numPr>
        <w:spacing w:before="0"/>
        <w:ind w:left="720"/>
      </w:pPr>
    </w:p>
    <w:p w14:paraId="197BDDD6" w14:textId="77777777" w:rsidR="007B3B8D" w:rsidRDefault="007B3B8D" w:rsidP="007B3B8D">
      <w:pPr>
        <w:pStyle w:val="SubStepAlpha"/>
      </w:pPr>
      <w:r>
        <w:t xml:space="preserve">Introduzca el comando </w:t>
      </w:r>
      <w:r>
        <w:rPr>
          <w:b/>
        </w:rPr>
        <w:t>arp -d</w:t>
      </w:r>
      <w:r>
        <w:t xml:space="preserve"> para borrar la tabla ARP.</w:t>
      </w:r>
    </w:p>
    <w:p w14:paraId="197BDDD7" w14:textId="694BE756" w:rsidR="005C7D2E" w:rsidRDefault="005C7D2E" w:rsidP="005C7D2E">
      <w:pPr>
        <w:pStyle w:val="ConfigWindow"/>
      </w:pPr>
      <w:r>
        <w:t>Cierre símbolo del sistema</w:t>
      </w:r>
      <w:r w:rsidR="005603FA" w:rsidRPr="005603FA">
        <w:drawing>
          <wp:inline distT="0" distB="0" distL="0" distR="0" wp14:anchorId="714A8874" wp14:editId="5361C83E">
            <wp:extent cx="2219635" cy="352474"/>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9635" cy="352474"/>
                    </a:xfrm>
                    <a:prstGeom prst="rect">
                      <a:avLst/>
                    </a:prstGeom>
                  </pic:spPr>
                </pic:pic>
              </a:graphicData>
            </a:graphic>
          </wp:inline>
        </w:drawing>
      </w:r>
    </w:p>
    <w:p w14:paraId="1FF6AEE7" w14:textId="77777777" w:rsidR="005603FA" w:rsidRPr="005603FA" w:rsidRDefault="005603FA" w:rsidP="005603FA">
      <w:pPr>
        <w:pStyle w:val="BodyTextL25"/>
      </w:pPr>
    </w:p>
    <w:p w14:paraId="197BDDD8" w14:textId="55A09388" w:rsidR="007B3B8D" w:rsidRDefault="007B3B8D" w:rsidP="00DC2734">
      <w:pPr>
        <w:pStyle w:val="SubStepAlpha"/>
        <w:spacing w:before="0"/>
      </w:pPr>
      <w:r>
        <w:t xml:space="preserve">Ingrese al modo </w:t>
      </w:r>
      <w:r w:rsidRPr="004E7821">
        <w:rPr>
          <w:b/>
        </w:rPr>
        <w:t>Simulation (Simulación)</w:t>
      </w:r>
      <w:r>
        <w:t xml:space="preserve"> e introduzca el comando </w:t>
      </w:r>
      <w:r w:rsidRPr="004E7821">
        <w:rPr>
          <w:b/>
        </w:rPr>
        <w:t>ping 172.16.31.3</w:t>
      </w:r>
      <w:r>
        <w:t xml:space="preserve">. Se generan dos PDU. El comando </w:t>
      </w:r>
      <w:r w:rsidRPr="00C625B2">
        <w:rPr>
          <w:b/>
        </w:rPr>
        <w:t>ping</w:t>
      </w:r>
      <w:r>
        <w:t xml:space="preserve"> no puede completar el paquete ICMP sin conocer la dirección MAC del destino. Por lo tanto, la PC envía una trama de difusión de ARP para encontrar la dirección MAC del destino.</w:t>
      </w:r>
    </w:p>
    <w:p w14:paraId="0C48AA6A" w14:textId="3159F791" w:rsidR="005603FA" w:rsidRDefault="005603FA" w:rsidP="005603FA">
      <w:pPr>
        <w:pStyle w:val="SubStepAlpha"/>
        <w:numPr>
          <w:ilvl w:val="0"/>
          <w:numId w:val="0"/>
        </w:numPr>
        <w:spacing w:before="0"/>
        <w:ind w:left="720"/>
      </w:pPr>
      <w:r w:rsidRPr="005603FA">
        <w:drawing>
          <wp:inline distT="0" distB="0" distL="0" distR="0" wp14:anchorId="7FE701C3" wp14:editId="5C3B9777">
            <wp:extent cx="1467055" cy="1019317"/>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7055" cy="1019317"/>
                    </a:xfrm>
                    <a:prstGeom prst="rect">
                      <a:avLst/>
                    </a:prstGeom>
                  </pic:spPr>
                </pic:pic>
              </a:graphicData>
            </a:graphic>
          </wp:inline>
        </w:drawing>
      </w:r>
      <w:r w:rsidRPr="005603FA">
        <w:drawing>
          <wp:inline distT="0" distB="0" distL="0" distR="0" wp14:anchorId="637B47B8" wp14:editId="0B7B5A14">
            <wp:extent cx="2857899" cy="14289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142895"/>
                    </a:xfrm>
                    <a:prstGeom prst="rect">
                      <a:avLst/>
                    </a:prstGeom>
                  </pic:spPr>
                </pic:pic>
              </a:graphicData>
            </a:graphic>
          </wp:inline>
        </w:drawing>
      </w:r>
    </w:p>
    <w:p w14:paraId="197BDDD9" w14:textId="43B18210" w:rsidR="002A333C" w:rsidRDefault="007B3B8D" w:rsidP="007B3B8D">
      <w:pPr>
        <w:pStyle w:val="SubStepAlpha"/>
      </w:pPr>
      <w:r>
        <w:t xml:space="preserve">Haga clic en </w:t>
      </w:r>
      <w:r>
        <w:rPr>
          <w:b/>
        </w:rPr>
        <w:t>Capture/Forward (Capturar/Adelantar)</w:t>
      </w:r>
      <w:r>
        <w:t xml:space="preserve"> una vez. La PDU ARP mueve el </w:t>
      </w:r>
      <w:r>
        <w:rPr>
          <w:b/>
        </w:rPr>
        <w:t>Switch1</w:t>
      </w:r>
      <w:r>
        <w:t>, mientras que la PDU ICMP desaparece y espera la respuesta de ARP. Abra la PDU y registre la dirección MAC de destino.</w:t>
      </w:r>
    </w:p>
    <w:p w14:paraId="0BD778FB" w14:textId="787F373C" w:rsidR="00EA5186" w:rsidRDefault="00EA5186" w:rsidP="007B3B8D">
      <w:pPr>
        <w:pStyle w:val="SubStepAlpha"/>
      </w:pPr>
      <w:r w:rsidRPr="00EA5186">
        <w:drawing>
          <wp:inline distT="0" distB="0" distL="0" distR="0" wp14:anchorId="46448429" wp14:editId="4D8F0324">
            <wp:extent cx="2000529" cy="163852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529" cy="1638529"/>
                    </a:xfrm>
                    <a:prstGeom prst="rect">
                      <a:avLst/>
                    </a:prstGeom>
                  </pic:spPr>
                </pic:pic>
              </a:graphicData>
            </a:graphic>
          </wp:inline>
        </w:drawing>
      </w:r>
      <w:r w:rsidRPr="00EA5186">
        <w:drawing>
          <wp:inline distT="0" distB="0" distL="0" distR="0" wp14:anchorId="4376E8AA" wp14:editId="43C8A2F1">
            <wp:extent cx="1314633" cy="4001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14633" cy="400106"/>
                    </a:xfrm>
                    <a:prstGeom prst="rect">
                      <a:avLst/>
                    </a:prstGeom>
                  </pic:spPr>
                </pic:pic>
              </a:graphicData>
            </a:graphic>
          </wp:inline>
        </w:drawing>
      </w:r>
    </w:p>
    <w:p w14:paraId="197BDDDA" w14:textId="77777777" w:rsidR="002A333C" w:rsidRDefault="002A333C" w:rsidP="002A333C">
      <w:pPr>
        <w:pStyle w:val="Ttulo4"/>
      </w:pPr>
      <w:r>
        <w:t>Pregunta:</w:t>
      </w:r>
    </w:p>
    <w:p w14:paraId="197BDDDB" w14:textId="031FC195" w:rsidR="007B3B8D" w:rsidRDefault="007B3B8D" w:rsidP="006C0475">
      <w:pPr>
        <w:pStyle w:val="BodyTextL50"/>
        <w:keepNext/>
        <w:spacing w:before="0"/>
      </w:pPr>
      <w:r>
        <w:t>¿Esta dirección se indica en la tabla anterior?</w:t>
      </w:r>
    </w:p>
    <w:p w14:paraId="74523649" w14:textId="7C154B7C" w:rsidR="00EA5186" w:rsidRDefault="00EA5186" w:rsidP="006C0475">
      <w:pPr>
        <w:pStyle w:val="BodyTextL50"/>
        <w:keepNext/>
        <w:spacing w:before="0"/>
      </w:pPr>
      <w:r>
        <w:t>No, sale que el destino es hacer un broadcast esperando a que responda el receptor.</w:t>
      </w:r>
    </w:p>
    <w:p w14:paraId="00805418" w14:textId="77777777" w:rsidR="005603FA" w:rsidRDefault="005603FA" w:rsidP="006C0475">
      <w:pPr>
        <w:pStyle w:val="BodyTextL50"/>
        <w:keepNext/>
        <w:spacing w:before="0"/>
      </w:pPr>
    </w:p>
    <w:p w14:paraId="197BDDDC" w14:textId="77777777" w:rsidR="007B3B8D" w:rsidRDefault="007B3B8D" w:rsidP="007B3B8D">
      <w:pPr>
        <w:pStyle w:val="AnswerLineL50"/>
      </w:pPr>
      <w:r>
        <w:t>Escriba sus respuestas aquí.</w:t>
      </w:r>
    </w:p>
    <w:p w14:paraId="197BDDDE" w14:textId="77777777" w:rsidR="002A333C" w:rsidRDefault="007B3B8D" w:rsidP="002A333C">
      <w:pPr>
        <w:pStyle w:val="SubStepAlpha"/>
      </w:pPr>
      <w:r>
        <w:lastRenderedPageBreak/>
        <w:t xml:space="preserve">Haga clic en </w:t>
      </w:r>
      <w:r>
        <w:rPr>
          <w:b/>
        </w:rPr>
        <w:t>Capture/Forward (Capturar/Adelantar)</w:t>
      </w:r>
      <w:r>
        <w:t xml:space="preserve"> para mover la PDU al siguiente dispositivo.</w:t>
      </w:r>
    </w:p>
    <w:p w14:paraId="197BDDDF" w14:textId="77777777" w:rsidR="002A333C" w:rsidRDefault="002A333C" w:rsidP="002A333C">
      <w:pPr>
        <w:pStyle w:val="Ttulo4"/>
      </w:pPr>
      <w:r>
        <w:t>Pregunta:</w:t>
      </w:r>
    </w:p>
    <w:p w14:paraId="197BDDE0" w14:textId="7CC056F4" w:rsidR="007B3B8D" w:rsidRDefault="007B3B8D" w:rsidP="002A333C">
      <w:pPr>
        <w:pStyle w:val="BodyTextL50"/>
        <w:spacing w:before="0"/>
      </w:pPr>
      <w:r>
        <w:t xml:space="preserve">¿Cuántas copias de la PDU realizó el </w:t>
      </w:r>
      <w:r>
        <w:rPr>
          <w:b/>
        </w:rPr>
        <w:t>Switch1</w:t>
      </w:r>
      <w:r>
        <w:t>?</w:t>
      </w:r>
    </w:p>
    <w:p w14:paraId="79D4D642" w14:textId="72065528" w:rsidR="00EA5186" w:rsidRDefault="00EA5186" w:rsidP="002A333C">
      <w:pPr>
        <w:pStyle w:val="BodyTextL50"/>
        <w:spacing w:before="0"/>
      </w:pPr>
      <w:r w:rsidRPr="00EA5186">
        <w:drawing>
          <wp:inline distT="0" distB="0" distL="0" distR="0" wp14:anchorId="77FDDFE1" wp14:editId="10CA288B">
            <wp:extent cx="1818168" cy="250283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2008" cy="2521883"/>
                    </a:xfrm>
                    <a:prstGeom prst="rect">
                      <a:avLst/>
                    </a:prstGeom>
                  </pic:spPr>
                </pic:pic>
              </a:graphicData>
            </a:graphic>
          </wp:inline>
        </w:drawing>
      </w:r>
    </w:p>
    <w:p w14:paraId="3C6613CC" w14:textId="5D8CCDE9" w:rsidR="00EA5186" w:rsidRDefault="00EA5186" w:rsidP="002A333C">
      <w:pPr>
        <w:pStyle w:val="BodyTextL50"/>
        <w:spacing w:before="0"/>
      </w:pPr>
      <w:r>
        <w:t>2.</w:t>
      </w:r>
    </w:p>
    <w:p w14:paraId="197BDDE1" w14:textId="77777777" w:rsidR="007B3B8D" w:rsidRDefault="007B3B8D" w:rsidP="007B3B8D">
      <w:pPr>
        <w:pStyle w:val="AnswerLineL50"/>
      </w:pPr>
      <w:r>
        <w:t>Escriba sus respuestas aquí.</w:t>
      </w:r>
    </w:p>
    <w:p w14:paraId="197BDDE3" w14:textId="7DC44473" w:rsidR="007B3B8D" w:rsidRDefault="007B3B8D" w:rsidP="002A333C">
      <w:pPr>
        <w:pStyle w:val="BodyTextL50"/>
      </w:pPr>
      <w:r>
        <w:t>¿Cuál es la dirección IP del dispositivo que aceptó la PDU?</w:t>
      </w:r>
    </w:p>
    <w:p w14:paraId="6D82E3B0" w14:textId="07DB8128" w:rsidR="00EA5186" w:rsidRDefault="00EA5186" w:rsidP="002A333C">
      <w:pPr>
        <w:pStyle w:val="BodyTextL50"/>
      </w:pPr>
      <w:r w:rsidRPr="00EA5186">
        <w:drawing>
          <wp:inline distT="0" distB="0" distL="0" distR="0" wp14:anchorId="7F311EFC" wp14:editId="1A7EA70E">
            <wp:extent cx="2238687" cy="495369"/>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38687" cy="495369"/>
                    </a:xfrm>
                    <a:prstGeom prst="rect">
                      <a:avLst/>
                    </a:prstGeom>
                  </pic:spPr>
                </pic:pic>
              </a:graphicData>
            </a:graphic>
          </wp:inline>
        </w:drawing>
      </w:r>
    </w:p>
    <w:p w14:paraId="0AF6906F" w14:textId="373B65E2" w:rsidR="00EA5186" w:rsidRDefault="00EA5186" w:rsidP="002A333C">
      <w:pPr>
        <w:pStyle w:val="BodyTextL50"/>
      </w:pPr>
      <w:r>
        <w:t>172.16.31.3</w:t>
      </w:r>
    </w:p>
    <w:p w14:paraId="197BDDE4" w14:textId="77777777" w:rsidR="007B3B8D" w:rsidRDefault="007B3B8D" w:rsidP="007B3B8D">
      <w:pPr>
        <w:pStyle w:val="AnswerLineL50"/>
      </w:pPr>
      <w:r>
        <w:t>Escriba sus respuestas aquí.</w:t>
      </w:r>
    </w:p>
    <w:p w14:paraId="197BDDE6" w14:textId="77777777" w:rsidR="002A333C" w:rsidRDefault="007B3B8D" w:rsidP="007B3B8D">
      <w:pPr>
        <w:pStyle w:val="SubStepAlpha"/>
      </w:pPr>
      <w:r>
        <w:t>Abra la PDU y examine la capa 2.</w:t>
      </w:r>
    </w:p>
    <w:p w14:paraId="197BDDE7" w14:textId="77777777" w:rsidR="002A333C" w:rsidRDefault="002A333C" w:rsidP="002A333C">
      <w:pPr>
        <w:pStyle w:val="Ttulo4"/>
      </w:pPr>
      <w:r>
        <w:t>Pregunta:</w:t>
      </w:r>
    </w:p>
    <w:p w14:paraId="197BDDE8" w14:textId="368207E1" w:rsidR="007B3B8D" w:rsidRDefault="007B3B8D" w:rsidP="0058727C">
      <w:pPr>
        <w:pStyle w:val="BodyTextL50"/>
        <w:spacing w:before="0"/>
      </w:pPr>
      <w:r>
        <w:t>¿Qué sucedió con las direcciones MAC de origen y destino?</w:t>
      </w:r>
    </w:p>
    <w:p w14:paraId="35752319" w14:textId="19BC6574" w:rsidR="00EA5186" w:rsidRDefault="00E45357" w:rsidP="0058727C">
      <w:pPr>
        <w:pStyle w:val="BodyTextL50"/>
        <w:spacing w:before="0"/>
      </w:pPr>
      <w:r w:rsidRPr="00E45357">
        <w:drawing>
          <wp:inline distT="0" distB="0" distL="0" distR="0" wp14:anchorId="55E37B47" wp14:editId="12FD47E9">
            <wp:extent cx="2172003" cy="51442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72003" cy="514422"/>
                    </a:xfrm>
                    <a:prstGeom prst="rect">
                      <a:avLst/>
                    </a:prstGeom>
                  </pic:spPr>
                </pic:pic>
              </a:graphicData>
            </a:graphic>
          </wp:inline>
        </w:drawing>
      </w:r>
    </w:p>
    <w:p w14:paraId="6B8CC245" w14:textId="1ACD34C2" w:rsidR="00E45357" w:rsidRPr="00E35D7D" w:rsidRDefault="00E45357" w:rsidP="0058727C">
      <w:pPr>
        <w:pStyle w:val="BodyTextL50"/>
        <w:spacing w:before="0"/>
      </w:pPr>
      <w:r>
        <w:t>La MAC de origen es de el PC 172.16.31.3 y la de destino es FFFF.FFFF.FFFF ya que es una MAC neutra que representa que se desconoce la MAC del dispositivo destino.</w:t>
      </w:r>
    </w:p>
    <w:p w14:paraId="197BDDE9" w14:textId="77777777" w:rsidR="007B3B8D" w:rsidRPr="00E35D7D" w:rsidRDefault="007B3B8D" w:rsidP="00E35D7D">
      <w:pPr>
        <w:pStyle w:val="AnswerLineL50"/>
      </w:pPr>
      <w:r>
        <w:t>Escriba sus respuestas aquí.</w:t>
      </w:r>
    </w:p>
    <w:p w14:paraId="197BDDEB" w14:textId="77777777" w:rsidR="002A333C" w:rsidRDefault="007B3B8D" w:rsidP="007B3B8D">
      <w:pPr>
        <w:pStyle w:val="SubStepAlpha"/>
      </w:pPr>
      <w:r>
        <w:t xml:space="preserve">Haga clic en </w:t>
      </w:r>
      <w:r>
        <w:rPr>
          <w:b/>
        </w:rPr>
        <w:t>Capture/Forward (Capturar/Adelantar)</w:t>
      </w:r>
      <w:r>
        <w:t xml:space="preserve"> hasta que la PDU regrese a </w:t>
      </w:r>
      <w:r>
        <w:rPr>
          <w:b/>
        </w:rPr>
        <w:t>172.16.31.2</w:t>
      </w:r>
      <w:r>
        <w:t>.</w:t>
      </w:r>
    </w:p>
    <w:p w14:paraId="197BDDEC" w14:textId="77777777" w:rsidR="002A333C" w:rsidRDefault="002A333C" w:rsidP="002A333C">
      <w:pPr>
        <w:pStyle w:val="Ttulo4"/>
      </w:pPr>
      <w:r>
        <w:t>Pregunta:</w:t>
      </w:r>
    </w:p>
    <w:p w14:paraId="197BDDED" w14:textId="08F4F577" w:rsidR="007B3B8D" w:rsidRDefault="007B3B8D" w:rsidP="002A333C">
      <w:pPr>
        <w:pStyle w:val="BodyTextL50"/>
        <w:spacing w:before="0"/>
      </w:pPr>
      <w:r>
        <w:t>¿Cuántas copias de la PDU realizó el switch durante la respuesta de ARP?</w:t>
      </w:r>
    </w:p>
    <w:p w14:paraId="38797E2B" w14:textId="4D446330" w:rsidR="005A3459" w:rsidRDefault="005A3459" w:rsidP="002A333C">
      <w:pPr>
        <w:pStyle w:val="BodyTextL50"/>
        <w:spacing w:before="0"/>
      </w:pPr>
      <w:r>
        <w:t>1 copia, ya que sabe dónde está el PC de origen.</w:t>
      </w:r>
    </w:p>
    <w:p w14:paraId="539E06EC" w14:textId="2BB86D77" w:rsidR="005A3459" w:rsidRDefault="005A3459" w:rsidP="002A333C">
      <w:pPr>
        <w:pStyle w:val="BodyTextL50"/>
        <w:spacing w:before="0"/>
      </w:pPr>
      <w:r w:rsidRPr="005A3459">
        <w:drawing>
          <wp:inline distT="0" distB="0" distL="0" distR="0" wp14:anchorId="72D82D04" wp14:editId="6A43F93F">
            <wp:extent cx="2210108" cy="51442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0108" cy="514422"/>
                    </a:xfrm>
                    <a:prstGeom prst="rect">
                      <a:avLst/>
                    </a:prstGeom>
                  </pic:spPr>
                </pic:pic>
              </a:graphicData>
            </a:graphic>
          </wp:inline>
        </w:drawing>
      </w:r>
      <w:r w:rsidRPr="005A3459">
        <w:drawing>
          <wp:inline distT="0" distB="0" distL="0" distR="0" wp14:anchorId="2BCF108C" wp14:editId="41BA8621">
            <wp:extent cx="2191056" cy="168616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1056" cy="1686160"/>
                    </a:xfrm>
                    <a:prstGeom prst="rect">
                      <a:avLst/>
                    </a:prstGeom>
                  </pic:spPr>
                </pic:pic>
              </a:graphicData>
            </a:graphic>
          </wp:inline>
        </w:drawing>
      </w:r>
    </w:p>
    <w:p w14:paraId="5D4C4106" w14:textId="062E28CE" w:rsidR="005A3459" w:rsidRDefault="005A3459" w:rsidP="002A333C">
      <w:pPr>
        <w:pStyle w:val="BodyTextL50"/>
        <w:spacing w:before="0"/>
      </w:pPr>
      <w:r>
        <w:t>Ahora ya sabemos la MAC del dispositivo y sabemos como enviarle paquetes desde ahora de una forma más rápida y precisa.</w:t>
      </w:r>
    </w:p>
    <w:p w14:paraId="197BDDEE" w14:textId="77777777" w:rsidR="007B3B8D" w:rsidRDefault="007B3B8D" w:rsidP="007B3B8D">
      <w:pPr>
        <w:pStyle w:val="AnswerLineL50"/>
      </w:pPr>
      <w:r>
        <w:t>Escriba sus respuestas aquí.</w:t>
      </w:r>
    </w:p>
    <w:p w14:paraId="197BDDF0" w14:textId="77777777" w:rsidR="007B3B8D" w:rsidRDefault="007B3B8D" w:rsidP="007B3B8D">
      <w:pPr>
        <w:pStyle w:val="Ttulo3"/>
      </w:pPr>
      <w:r>
        <w:t>Examinar la tabla ARP.</w:t>
      </w:r>
    </w:p>
    <w:p w14:paraId="197BDDF1" w14:textId="77777777" w:rsidR="002A333C" w:rsidRDefault="007B3B8D" w:rsidP="007B3B8D">
      <w:pPr>
        <w:pStyle w:val="SubStepAlpha"/>
      </w:pPr>
      <w:r>
        <w:t>Observe que vuelve a aparecer el paquete ICMP. Abra la PDU y examine las direcciones MAC.</w:t>
      </w:r>
    </w:p>
    <w:p w14:paraId="197BDDF2" w14:textId="77777777" w:rsidR="002A333C" w:rsidRDefault="002A333C" w:rsidP="002A333C">
      <w:pPr>
        <w:pStyle w:val="Ttulo4"/>
      </w:pPr>
      <w:r>
        <w:t>Pregunta:</w:t>
      </w:r>
    </w:p>
    <w:p w14:paraId="197BDDF3" w14:textId="24F2D6D1" w:rsidR="007B3B8D" w:rsidRDefault="007B3B8D" w:rsidP="002A333C">
      <w:pPr>
        <w:pStyle w:val="BodyTextL50"/>
        <w:spacing w:before="0"/>
      </w:pPr>
      <w:r>
        <w:t>¿Las direcciones MAC de origen y destino coinciden con sus direcciones IP?</w:t>
      </w:r>
    </w:p>
    <w:p w14:paraId="0E938122" w14:textId="77777777" w:rsidR="00AE3923" w:rsidRDefault="00AE3923" w:rsidP="002A333C">
      <w:pPr>
        <w:pStyle w:val="BodyTextL50"/>
        <w:spacing w:before="0"/>
      </w:pPr>
      <w:r w:rsidRPr="00AE3923">
        <w:drawing>
          <wp:inline distT="0" distB="0" distL="0" distR="0" wp14:anchorId="14069F5B" wp14:editId="5D1C1FD4">
            <wp:extent cx="2238687" cy="285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687" cy="285790"/>
                    </a:xfrm>
                    <a:prstGeom prst="rect">
                      <a:avLst/>
                    </a:prstGeom>
                  </pic:spPr>
                </pic:pic>
              </a:graphicData>
            </a:graphic>
          </wp:inline>
        </w:drawing>
      </w:r>
      <w:r w:rsidRPr="00AE3923">
        <w:drawing>
          <wp:inline distT="0" distB="0" distL="0" distR="0" wp14:anchorId="5F609CBA" wp14:editId="186965F0">
            <wp:extent cx="3772426" cy="371527"/>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2426" cy="371527"/>
                    </a:xfrm>
                    <a:prstGeom prst="rect">
                      <a:avLst/>
                    </a:prstGeom>
                  </pic:spPr>
                </pic:pic>
              </a:graphicData>
            </a:graphic>
          </wp:inline>
        </w:drawing>
      </w:r>
    </w:p>
    <w:p w14:paraId="2A17F29B" w14:textId="77777777" w:rsidR="00AE3923" w:rsidRDefault="00AE3923" w:rsidP="002A333C">
      <w:pPr>
        <w:pStyle w:val="BodyTextL50"/>
        <w:spacing w:before="0"/>
      </w:pPr>
    </w:p>
    <w:p w14:paraId="1327D696" w14:textId="4BCD9D4A" w:rsidR="00AE3923" w:rsidRDefault="00AE3923" w:rsidP="002A333C">
      <w:pPr>
        <w:pStyle w:val="BodyTextL50"/>
        <w:spacing w:before="0"/>
      </w:pPr>
      <w:r>
        <w:t>Sí coinciden.</w:t>
      </w:r>
    </w:p>
    <w:p w14:paraId="197BDDF4" w14:textId="77777777" w:rsidR="007B3B8D" w:rsidRDefault="007B3B8D" w:rsidP="007B3B8D">
      <w:pPr>
        <w:pStyle w:val="AnswerLineL50"/>
      </w:pPr>
      <w:r>
        <w:lastRenderedPageBreak/>
        <w:t>Escriba sus respuestas aquí.</w:t>
      </w:r>
    </w:p>
    <w:p w14:paraId="197BDDF6" w14:textId="63E8439F" w:rsidR="007B3B8D" w:rsidRDefault="007B3B8D" w:rsidP="002A333C">
      <w:pPr>
        <w:pStyle w:val="SubStepAlpha"/>
      </w:pPr>
      <w:r>
        <w:t xml:space="preserve">Vuelva a cambiar al modo </w:t>
      </w:r>
      <w:r w:rsidRPr="004F48FC">
        <w:rPr>
          <w:b/>
        </w:rPr>
        <w:t>Realtime (Tiempo real)</w:t>
      </w:r>
      <w:r>
        <w:t>; el ping se completa.</w:t>
      </w:r>
    </w:p>
    <w:p w14:paraId="607728CA" w14:textId="45835133" w:rsidR="00494612" w:rsidRDefault="00494612" w:rsidP="00494612">
      <w:pPr>
        <w:pStyle w:val="SubStepAlpha"/>
        <w:numPr>
          <w:ilvl w:val="0"/>
          <w:numId w:val="0"/>
        </w:numPr>
        <w:ind w:left="720"/>
      </w:pPr>
      <w:r w:rsidRPr="00494612">
        <w:drawing>
          <wp:inline distT="0" distB="0" distL="0" distR="0" wp14:anchorId="59CEE7C5" wp14:editId="719E4D06">
            <wp:extent cx="3781953" cy="1533739"/>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953" cy="1533739"/>
                    </a:xfrm>
                    <a:prstGeom prst="rect">
                      <a:avLst/>
                    </a:prstGeom>
                  </pic:spPr>
                </pic:pic>
              </a:graphicData>
            </a:graphic>
          </wp:inline>
        </w:drawing>
      </w:r>
    </w:p>
    <w:p w14:paraId="197BDDF7" w14:textId="77777777" w:rsidR="002A333C" w:rsidRDefault="007B3B8D" w:rsidP="002A333C">
      <w:pPr>
        <w:pStyle w:val="SubStepAlpha"/>
      </w:pPr>
      <w:r>
        <w:t xml:space="preserve">Haga clic en </w:t>
      </w:r>
      <w:r>
        <w:rPr>
          <w:b/>
        </w:rPr>
        <w:t>172.16.31.2</w:t>
      </w:r>
      <w:r>
        <w:t xml:space="preserve"> e introduzca el comando </w:t>
      </w:r>
      <w:r>
        <w:rPr>
          <w:b/>
        </w:rPr>
        <w:t>arp -a</w:t>
      </w:r>
      <w:r>
        <w:t>.</w:t>
      </w:r>
    </w:p>
    <w:p w14:paraId="197BDDF8" w14:textId="77777777" w:rsidR="002A333C" w:rsidRDefault="002A333C" w:rsidP="002A333C">
      <w:pPr>
        <w:pStyle w:val="Ttulo4"/>
      </w:pPr>
      <w:r>
        <w:t>Pregunta:</w:t>
      </w:r>
    </w:p>
    <w:p w14:paraId="197BDDF9" w14:textId="60FDE4ED" w:rsidR="002A333C" w:rsidRDefault="007B3B8D" w:rsidP="002A333C">
      <w:pPr>
        <w:pStyle w:val="BodyTextL50"/>
        <w:spacing w:before="0"/>
      </w:pPr>
      <w:r>
        <w:t>¿A qué dirección IP corresponde la entrada de la dirección MAC?</w:t>
      </w:r>
    </w:p>
    <w:p w14:paraId="07443AC8" w14:textId="631A81A0" w:rsidR="00494612" w:rsidRDefault="00494612" w:rsidP="002A333C">
      <w:pPr>
        <w:pStyle w:val="BodyTextL50"/>
        <w:spacing w:before="0"/>
      </w:pPr>
      <w:r w:rsidRPr="00494612">
        <w:drawing>
          <wp:inline distT="0" distB="0" distL="0" distR="0" wp14:anchorId="36F7E101" wp14:editId="5E7FACF1">
            <wp:extent cx="3658111" cy="466790"/>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8111" cy="466790"/>
                    </a:xfrm>
                    <a:prstGeom prst="rect">
                      <a:avLst/>
                    </a:prstGeom>
                  </pic:spPr>
                </pic:pic>
              </a:graphicData>
            </a:graphic>
          </wp:inline>
        </w:drawing>
      </w:r>
    </w:p>
    <w:p w14:paraId="0AEBBC6E" w14:textId="5B808D6C" w:rsidR="00494612" w:rsidRDefault="00494612" w:rsidP="002A333C">
      <w:pPr>
        <w:pStyle w:val="BodyTextL50"/>
        <w:spacing w:before="0"/>
      </w:pPr>
      <w:r>
        <w:t>Pertenece a 172.16.31.3</w:t>
      </w:r>
    </w:p>
    <w:p w14:paraId="197BDDFA" w14:textId="77777777" w:rsidR="002A333C" w:rsidRDefault="002A333C" w:rsidP="002A333C">
      <w:pPr>
        <w:pStyle w:val="AnswerLineL50"/>
      </w:pPr>
      <w:r>
        <w:t>Escriba sus respuestas aquí.</w:t>
      </w:r>
    </w:p>
    <w:p w14:paraId="197BDDFC" w14:textId="6DBE46F1" w:rsidR="002A333C" w:rsidRDefault="007B3B8D" w:rsidP="002A333C">
      <w:pPr>
        <w:pStyle w:val="BodyTextL50"/>
      </w:pPr>
      <w:r>
        <w:t>En general, ¿cuándo emite una terminal una solicitud de ARP?</w:t>
      </w:r>
    </w:p>
    <w:p w14:paraId="37B47C2B" w14:textId="37FE34E4" w:rsidR="00494612" w:rsidRDefault="00494612" w:rsidP="002A333C">
      <w:pPr>
        <w:pStyle w:val="BodyTextL50"/>
      </w:pPr>
      <w:r>
        <w:t xml:space="preserve">Cuando se desconoce la MAC del dispositivo de destino que coincida con la IP y así se guarde la MAC. </w:t>
      </w:r>
    </w:p>
    <w:p w14:paraId="197BDDFD" w14:textId="77777777" w:rsidR="002A333C" w:rsidRDefault="002A333C" w:rsidP="002A333C">
      <w:pPr>
        <w:pStyle w:val="AnswerLineL50"/>
      </w:pPr>
      <w:r>
        <w:t>Escriba sus respuestas aquí.</w:t>
      </w:r>
    </w:p>
    <w:p w14:paraId="197BDDFF" w14:textId="77777777" w:rsidR="007B3B8D" w:rsidRDefault="007B3B8D" w:rsidP="002A333C">
      <w:pPr>
        <w:pStyle w:val="Ttulo2"/>
      </w:pPr>
      <w:r>
        <w:t>Examinar una tabla de direcciones MAC del switch</w:t>
      </w:r>
    </w:p>
    <w:p w14:paraId="197BDE00" w14:textId="77777777" w:rsidR="007B3B8D" w:rsidRDefault="007B3B8D" w:rsidP="002A333C">
      <w:pPr>
        <w:pStyle w:val="Ttulo3"/>
      </w:pPr>
      <w:r>
        <w:t>Generar tráfico adicional para completar la tabla de direcciones MAC del switch.</w:t>
      </w:r>
    </w:p>
    <w:p w14:paraId="197BDE01" w14:textId="77777777" w:rsidR="005C7D2E" w:rsidRPr="005C7D2E" w:rsidRDefault="005C7D2E" w:rsidP="005C7D2E">
      <w:pPr>
        <w:pStyle w:val="ConfigWindow"/>
      </w:pPr>
      <w:r>
        <w:t>Abra un símbolo del sistema.</w:t>
      </w:r>
    </w:p>
    <w:p w14:paraId="197BDE02" w14:textId="2011A718" w:rsidR="007B3B8D" w:rsidRDefault="007B3B8D" w:rsidP="00DC2734">
      <w:pPr>
        <w:pStyle w:val="SubStepAlpha"/>
        <w:spacing w:before="0"/>
      </w:pPr>
      <w:r>
        <w:t xml:space="preserve">Desde </w:t>
      </w:r>
      <w:r w:rsidRPr="002A333C">
        <w:rPr>
          <w:b/>
        </w:rPr>
        <w:t>172.16.31.2</w:t>
      </w:r>
      <w:r>
        <w:t xml:space="preserve">, introduzca el </w:t>
      </w:r>
      <w:r w:rsidRPr="002A333C">
        <w:rPr>
          <w:b/>
        </w:rPr>
        <w:t>172.16.31.4</w:t>
      </w:r>
      <w:r>
        <w:t xml:space="preserve"> comando ping.</w:t>
      </w:r>
    </w:p>
    <w:p w14:paraId="60440F78" w14:textId="53A2BD98" w:rsidR="00836ECE" w:rsidRDefault="00836ECE" w:rsidP="00836ECE">
      <w:pPr>
        <w:pStyle w:val="SubStepAlpha"/>
        <w:numPr>
          <w:ilvl w:val="0"/>
          <w:numId w:val="0"/>
        </w:numPr>
        <w:spacing w:before="0"/>
        <w:ind w:left="720"/>
      </w:pPr>
      <w:r w:rsidRPr="00836ECE">
        <w:drawing>
          <wp:inline distT="0" distB="0" distL="0" distR="0" wp14:anchorId="2550415E" wp14:editId="12E88220">
            <wp:extent cx="3334215" cy="800212"/>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4215" cy="800212"/>
                    </a:xfrm>
                    <a:prstGeom prst="rect">
                      <a:avLst/>
                    </a:prstGeom>
                  </pic:spPr>
                </pic:pic>
              </a:graphicData>
            </a:graphic>
          </wp:inline>
        </w:drawing>
      </w:r>
    </w:p>
    <w:p w14:paraId="197BDE03" w14:textId="77777777" w:rsidR="007B3B8D" w:rsidRDefault="007B3B8D" w:rsidP="002A333C">
      <w:pPr>
        <w:pStyle w:val="SubStepAlpha"/>
      </w:pPr>
      <w:r>
        <w:t xml:space="preserve">Haga clic en </w:t>
      </w:r>
      <w:r w:rsidRPr="002A333C">
        <w:rPr>
          <w:b/>
        </w:rPr>
        <w:t xml:space="preserve">10.10.10. </w:t>
      </w:r>
      <w:r>
        <w:t xml:space="preserve">2 y abra el </w:t>
      </w:r>
      <w:r w:rsidRPr="002A333C">
        <w:rPr>
          <w:b/>
        </w:rPr>
        <w:t xml:space="preserve">símbolo del sistema </w:t>
      </w:r>
      <w:r>
        <w:t>.</w:t>
      </w:r>
    </w:p>
    <w:p w14:paraId="197BDE04" w14:textId="46FD0D7B" w:rsidR="002A333C" w:rsidRDefault="007B3B8D" w:rsidP="002A333C">
      <w:pPr>
        <w:pStyle w:val="SubStepAlpha"/>
      </w:pPr>
      <w:r>
        <w:t xml:space="preserve">Introduzca el comando </w:t>
      </w:r>
      <w:r>
        <w:rPr>
          <w:b/>
        </w:rPr>
        <w:t>ping 10.10.10.3</w:t>
      </w:r>
      <w:r>
        <w:t>.</w:t>
      </w:r>
    </w:p>
    <w:p w14:paraId="74FAFA1A" w14:textId="1EF33839" w:rsidR="0038583C" w:rsidRDefault="0038583C" w:rsidP="0038583C">
      <w:pPr>
        <w:pStyle w:val="SubStepAlpha"/>
        <w:numPr>
          <w:ilvl w:val="0"/>
          <w:numId w:val="0"/>
        </w:numPr>
        <w:ind w:left="720"/>
      </w:pPr>
      <w:r w:rsidRPr="0038583C">
        <w:drawing>
          <wp:inline distT="0" distB="0" distL="0" distR="0" wp14:anchorId="73C09282" wp14:editId="3DC18115">
            <wp:extent cx="3353268" cy="809738"/>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53268" cy="809738"/>
                    </a:xfrm>
                    <a:prstGeom prst="rect">
                      <a:avLst/>
                    </a:prstGeom>
                  </pic:spPr>
                </pic:pic>
              </a:graphicData>
            </a:graphic>
          </wp:inline>
        </w:drawing>
      </w:r>
    </w:p>
    <w:p w14:paraId="197BDE05" w14:textId="77777777" w:rsidR="002A333C" w:rsidRDefault="002A333C" w:rsidP="002A333C">
      <w:pPr>
        <w:pStyle w:val="Ttulo4"/>
      </w:pPr>
      <w:r>
        <w:t>Pregunta:</w:t>
      </w:r>
    </w:p>
    <w:p w14:paraId="197BDE06" w14:textId="4381E635" w:rsidR="002A333C" w:rsidRDefault="007B3B8D" w:rsidP="002A333C">
      <w:pPr>
        <w:pStyle w:val="BodyTextL50"/>
        <w:spacing w:before="0"/>
      </w:pPr>
      <w:r>
        <w:t>¿Cuántas respuestas se enviaron y se recibieron?</w:t>
      </w:r>
    </w:p>
    <w:p w14:paraId="69696873" w14:textId="450CA6A3" w:rsidR="0038583C" w:rsidRDefault="0038583C" w:rsidP="002A333C">
      <w:pPr>
        <w:pStyle w:val="BodyTextL50"/>
        <w:spacing w:before="0"/>
        <w:rPr>
          <w:rStyle w:val="AnswerGray"/>
        </w:rPr>
      </w:pPr>
      <w:r>
        <w:t>4, Todas.</w:t>
      </w:r>
    </w:p>
    <w:p w14:paraId="197BDE07" w14:textId="77777777" w:rsidR="002A333C" w:rsidRPr="002A333C" w:rsidRDefault="002A333C" w:rsidP="002A333C">
      <w:pPr>
        <w:pStyle w:val="AnswerLineL50"/>
      </w:pPr>
      <w:r>
        <w:t>Escriba sus respuestas aquí.</w:t>
      </w:r>
    </w:p>
    <w:p w14:paraId="197BDE09" w14:textId="77777777" w:rsidR="005C7D2E" w:rsidRPr="005C7D2E" w:rsidRDefault="005C7D2E" w:rsidP="005C7D2E">
      <w:pPr>
        <w:pStyle w:val="ConfigWindow"/>
      </w:pPr>
      <w:r>
        <w:t>Cierre símbolo del sistema</w:t>
      </w:r>
    </w:p>
    <w:p w14:paraId="197BDE0A" w14:textId="77777777" w:rsidR="007B3B8D" w:rsidRDefault="007B3B8D" w:rsidP="00DC2734">
      <w:pPr>
        <w:pStyle w:val="Ttulo3"/>
        <w:spacing w:before="120"/>
      </w:pPr>
      <w:r>
        <w:lastRenderedPageBreak/>
        <w:t>Examinar la tabla de direcciones MAC en los switches.</w:t>
      </w:r>
    </w:p>
    <w:p w14:paraId="197BDE0B" w14:textId="66589F7F" w:rsidR="002A333C" w:rsidRDefault="007B3B8D" w:rsidP="002A333C">
      <w:pPr>
        <w:pStyle w:val="SubStepAlpha"/>
      </w:pPr>
      <w:r>
        <w:t xml:space="preserve">Haga clic en </w:t>
      </w:r>
      <w:r w:rsidRPr="008B3B51">
        <w:rPr>
          <w:b/>
        </w:rPr>
        <w:t>Switch1</w:t>
      </w:r>
      <w:r>
        <w:t xml:space="preserve"> y, a continuación, en la ficha </w:t>
      </w:r>
      <w:r w:rsidRPr="008B3B51">
        <w:rPr>
          <w:b/>
        </w:rPr>
        <w:t>CLI</w:t>
      </w:r>
      <w:r>
        <w:t xml:space="preserve">. Introduzca el comando </w:t>
      </w:r>
      <w:r>
        <w:rPr>
          <w:b/>
        </w:rPr>
        <w:t>show mac-address-table</w:t>
      </w:r>
      <w:r>
        <w:t>.</w:t>
      </w:r>
    </w:p>
    <w:p w14:paraId="70EBBDED" w14:textId="1246207C" w:rsidR="00826037" w:rsidRDefault="00826037" w:rsidP="00826037">
      <w:pPr>
        <w:pStyle w:val="SubStepAlpha"/>
        <w:numPr>
          <w:ilvl w:val="0"/>
          <w:numId w:val="0"/>
        </w:numPr>
        <w:ind w:left="720"/>
      </w:pPr>
      <w:r w:rsidRPr="00826037">
        <w:drawing>
          <wp:inline distT="0" distB="0" distL="0" distR="0" wp14:anchorId="2758F9FC" wp14:editId="1B7AF039">
            <wp:extent cx="3029373" cy="1514686"/>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29373" cy="1514686"/>
                    </a:xfrm>
                    <a:prstGeom prst="rect">
                      <a:avLst/>
                    </a:prstGeom>
                  </pic:spPr>
                </pic:pic>
              </a:graphicData>
            </a:graphic>
          </wp:inline>
        </w:drawing>
      </w:r>
    </w:p>
    <w:p w14:paraId="197BDE0C" w14:textId="77777777" w:rsidR="002A333C" w:rsidRDefault="002A333C" w:rsidP="002A333C">
      <w:pPr>
        <w:pStyle w:val="Ttulo4"/>
      </w:pPr>
      <w:r>
        <w:t>Pregunta:</w:t>
      </w:r>
    </w:p>
    <w:p w14:paraId="197BDE0D" w14:textId="565E6C9C" w:rsidR="002A333C" w:rsidRDefault="007B3B8D" w:rsidP="002A333C">
      <w:pPr>
        <w:pStyle w:val="BodyTextL50"/>
        <w:spacing w:before="0"/>
      </w:pPr>
      <w:r>
        <w:t>¿Las entradas corresponden a las de la tabla de arriba?</w:t>
      </w:r>
    </w:p>
    <w:p w14:paraId="7F797575" w14:textId="524E446C" w:rsidR="00826037" w:rsidRDefault="00826037" w:rsidP="002A333C">
      <w:pPr>
        <w:pStyle w:val="BodyTextL50"/>
        <w:spacing w:before="0"/>
      </w:pPr>
      <w:r w:rsidRPr="00826037">
        <w:drawing>
          <wp:inline distT="0" distB="0" distL="0" distR="0" wp14:anchorId="34BB8C4A" wp14:editId="1A01CE26">
            <wp:extent cx="4610743" cy="61921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0743" cy="619211"/>
                    </a:xfrm>
                    <a:prstGeom prst="rect">
                      <a:avLst/>
                    </a:prstGeom>
                  </pic:spPr>
                </pic:pic>
              </a:graphicData>
            </a:graphic>
          </wp:inline>
        </w:drawing>
      </w:r>
    </w:p>
    <w:p w14:paraId="1FA3BB0D" w14:textId="471B2FE0" w:rsidR="00826037" w:rsidRDefault="00826037" w:rsidP="002A333C">
      <w:pPr>
        <w:pStyle w:val="BodyTextL50"/>
        <w:spacing w:before="0"/>
      </w:pPr>
      <w:r w:rsidRPr="00826037">
        <w:drawing>
          <wp:inline distT="0" distB="0" distL="0" distR="0" wp14:anchorId="4517FA2B" wp14:editId="43E519CA">
            <wp:extent cx="4553585" cy="219106"/>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53585" cy="219106"/>
                    </a:xfrm>
                    <a:prstGeom prst="rect">
                      <a:avLst/>
                    </a:prstGeom>
                  </pic:spPr>
                </pic:pic>
              </a:graphicData>
            </a:graphic>
          </wp:inline>
        </w:drawing>
      </w:r>
    </w:p>
    <w:p w14:paraId="790887E0" w14:textId="6FF39FC9" w:rsidR="00826037" w:rsidRDefault="00826037" w:rsidP="002A333C">
      <w:pPr>
        <w:pStyle w:val="BodyTextL50"/>
        <w:spacing w:before="0"/>
      </w:pPr>
      <w:r>
        <w:t>COINCIDEN.</w:t>
      </w:r>
    </w:p>
    <w:p w14:paraId="197BDE0E" w14:textId="77777777" w:rsidR="002A333C" w:rsidRDefault="002A333C" w:rsidP="002A333C">
      <w:pPr>
        <w:pStyle w:val="AnswerLineL50"/>
      </w:pPr>
      <w:r>
        <w:t>Escriba sus respuestas aquí.</w:t>
      </w:r>
    </w:p>
    <w:p w14:paraId="197BDE10" w14:textId="5C25F1A8" w:rsidR="002A333C" w:rsidRDefault="007B3B8D" w:rsidP="002A333C">
      <w:pPr>
        <w:pStyle w:val="SubStepAlpha"/>
      </w:pPr>
      <w:r>
        <w:t xml:space="preserve">Haga clic en </w:t>
      </w:r>
      <w:r>
        <w:rPr>
          <w:b/>
        </w:rPr>
        <w:t>Switch0</w:t>
      </w:r>
      <w:r>
        <w:t xml:space="preserve"> y, a continuación, en la ficha </w:t>
      </w:r>
      <w:r w:rsidRPr="008B3B51">
        <w:rPr>
          <w:b/>
        </w:rPr>
        <w:t>CLI</w:t>
      </w:r>
      <w:r>
        <w:t xml:space="preserve">. Introduzca el comando </w:t>
      </w:r>
      <w:r>
        <w:rPr>
          <w:b/>
        </w:rPr>
        <w:t>show mac-address-table</w:t>
      </w:r>
      <w:r>
        <w:t>.</w:t>
      </w:r>
    </w:p>
    <w:p w14:paraId="36B49DE9" w14:textId="1BB15E8E" w:rsidR="00B15DC7" w:rsidRDefault="00B15DC7" w:rsidP="00B15DC7">
      <w:pPr>
        <w:pStyle w:val="SubStepAlpha"/>
        <w:numPr>
          <w:ilvl w:val="0"/>
          <w:numId w:val="0"/>
        </w:numPr>
        <w:ind w:left="720"/>
      </w:pPr>
      <w:r w:rsidRPr="00B15DC7">
        <w:drawing>
          <wp:inline distT="0" distB="0" distL="0" distR="0" wp14:anchorId="6ACA858D" wp14:editId="76725846">
            <wp:extent cx="3124636" cy="136226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4636" cy="1362265"/>
                    </a:xfrm>
                    <a:prstGeom prst="rect">
                      <a:avLst/>
                    </a:prstGeom>
                  </pic:spPr>
                </pic:pic>
              </a:graphicData>
            </a:graphic>
          </wp:inline>
        </w:drawing>
      </w:r>
    </w:p>
    <w:p w14:paraId="7E85416D" w14:textId="38E6E294" w:rsidR="00B15DC7" w:rsidRDefault="00B15DC7" w:rsidP="00B15DC7">
      <w:pPr>
        <w:pStyle w:val="SubStepAlpha"/>
        <w:numPr>
          <w:ilvl w:val="0"/>
          <w:numId w:val="0"/>
        </w:numPr>
        <w:ind w:left="720"/>
      </w:pPr>
      <w:r w:rsidRPr="00B15DC7">
        <w:drawing>
          <wp:inline distT="0" distB="0" distL="0" distR="0" wp14:anchorId="3979740B" wp14:editId="0365A377">
            <wp:extent cx="4591691" cy="41915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91691" cy="419158"/>
                    </a:xfrm>
                    <a:prstGeom prst="rect">
                      <a:avLst/>
                    </a:prstGeom>
                  </pic:spPr>
                </pic:pic>
              </a:graphicData>
            </a:graphic>
          </wp:inline>
        </w:drawing>
      </w:r>
      <w:r w:rsidRPr="00B15DC7">
        <w:drawing>
          <wp:inline distT="0" distB="0" distL="0" distR="0" wp14:anchorId="0C8F2CB3" wp14:editId="6BB275D6">
            <wp:extent cx="4591691" cy="200053"/>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1691" cy="200053"/>
                    </a:xfrm>
                    <a:prstGeom prst="rect">
                      <a:avLst/>
                    </a:prstGeom>
                  </pic:spPr>
                </pic:pic>
              </a:graphicData>
            </a:graphic>
          </wp:inline>
        </w:drawing>
      </w:r>
    </w:p>
    <w:p w14:paraId="197BDE11" w14:textId="77777777" w:rsidR="002A333C" w:rsidRDefault="002A333C" w:rsidP="002A333C">
      <w:pPr>
        <w:pStyle w:val="Ttulo4"/>
      </w:pPr>
      <w:r>
        <w:t>Preguntas:</w:t>
      </w:r>
    </w:p>
    <w:p w14:paraId="197BDE12" w14:textId="385F9664" w:rsidR="002A333C" w:rsidRDefault="007B3B8D" w:rsidP="002A333C">
      <w:pPr>
        <w:pStyle w:val="BodyTextL50"/>
        <w:spacing w:before="0"/>
      </w:pPr>
      <w:r>
        <w:t>¿Las entradas corresponden a las de la tabla de arriba?</w:t>
      </w:r>
    </w:p>
    <w:p w14:paraId="461959B6" w14:textId="55EDA772" w:rsidR="00B15DC7" w:rsidRDefault="00B15DC7" w:rsidP="002A333C">
      <w:pPr>
        <w:pStyle w:val="BodyTextL50"/>
        <w:spacing w:before="0"/>
      </w:pPr>
      <w:r>
        <w:t>Sí.</w:t>
      </w:r>
    </w:p>
    <w:p w14:paraId="197BDE13" w14:textId="77777777" w:rsidR="002A333C" w:rsidRDefault="002A333C" w:rsidP="002A333C">
      <w:pPr>
        <w:pStyle w:val="AnswerLineL50"/>
      </w:pPr>
      <w:r>
        <w:t>Escriba sus respuestas aquí.</w:t>
      </w:r>
    </w:p>
    <w:p w14:paraId="197BDE15" w14:textId="193D941D" w:rsidR="002A333C" w:rsidRDefault="007B3B8D" w:rsidP="002A333C">
      <w:pPr>
        <w:pStyle w:val="BodyTextL50"/>
      </w:pPr>
      <w:r>
        <w:t>¿Por qué hay dos direcciones MAC asociadas a un puerto?</w:t>
      </w:r>
    </w:p>
    <w:p w14:paraId="6A67CBE3" w14:textId="09438BF1" w:rsidR="00B15DC7" w:rsidRDefault="00B15DC7" w:rsidP="002A333C">
      <w:pPr>
        <w:pStyle w:val="BodyTextL50"/>
      </w:pPr>
      <w:r>
        <w:t>Por que el punto de acceso solo tiene un puerto por el que se conectan los dos PC inalámbricos.</w:t>
      </w:r>
    </w:p>
    <w:p w14:paraId="197BDE16" w14:textId="77777777" w:rsidR="002A333C" w:rsidRDefault="002A333C" w:rsidP="002A333C">
      <w:pPr>
        <w:pStyle w:val="AnswerLineL50"/>
      </w:pPr>
      <w:r>
        <w:t>Escriba sus respuestas aquí.</w:t>
      </w:r>
    </w:p>
    <w:p w14:paraId="197BDE18" w14:textId="77777777" w:rsidR="007B3B8D" w:rsidRDefault="007B3B8D" w:rsidP="002A333C">
      <w:pPr>
        <w:pStyle w:val="Ttulo2"/>
      </w:pPr>
      <w:r>
        <w:t>Examinar el proceso ARP en comunicaciones remotas</w:t>
      </w:r>
    </w:p>
    <w:p w14:paraId="197BDE19" w14:textId="77777777" w:rsidR="007B3B8D" w:rsidRDefault="007B3B8D" w:rsidP="002A333C">
      <w:pPr>
        <w:pStyle w:val="Ttulo3"/>
      </w:pPr>
      <w:r>
        <w:t>Generar tráfico para producir tráfico ARP.</w:t>
      </w:r>
    </w:p>
    <w:p w14:paraId="197BDE1A" w14:textId="77777777" w:rsidR="005C7D2E" w:rsidRPr="005C7D2E" w:rsidRDefault="005C7D2E" w:rsidP="005C7D2E">
      <w:pPr>
        <w:pStyle w:val="ConfigWindow"/>
      </w:pPr>
      <w:r>
        <w:t>Abra un símbolo del sistema.</w:t>
      </w:r>
    </w:p>
    <w:p w14:paraId="197BDE1B" w14:textId="77777777" w:rsidR="007B3B8D" w:rsidRDefault="007B3B8D" w:rsidP="00DC2734">
      <w:pPr>
        <w:pStyle w:val="SubStepAlpha"/>
        <w:spacing w:before="0"/>
      </w:pPr>
      <w:r>
        <w:t xml:space="preserve">Haga click </w:t>
      </w:r>
      <w:r w:rsidRPr="002A333C">
        <w:rPr>
          <w:b/>
        </w:rPr>
        <w:t>172.16.31.2</w:t>
      </w:r>
      <w:r>
        <w:t xml:space="preserve"> y abra el </w:t>
      </w:r>
      <w:r w:rsidRPr="002A333C">
        <w:rPr>
          <w:b/>
        </w:rPr>
        <w:t>Command Prompt</w:t>
      </w:r>
      <w:r>
        <w:t>.</w:t>
      </w:r>
    </w:p>
    <w:p w14:paraId="197BDE1C" w14:textId="0480B8ED" w:rsidR="007B3B8D" w:rsidRDefault="007B3B8D" w:rsidP="002A333C">
      <w:pPr>
        <w:pStyle w:val="SubStepAlpha"/>
      </w:pPr>
      <w:r>
        <w:t xml:space="preserve">Introduzca el comando </w:t>
      </w:r>
      <w:r>
        <w:rPr>
          <w:b/>
        </w:rPr>
        <w:t>ping 10.10.10.1</w:t>
      </w:r>
      <w:r>
        <w:t>.</w:t>
      </w:r>
    </w:p>
    <w:p w14:paraId="5942FEA3" w14:textId="75890036" w:rsidR="009741C2" w:rsidRDefault="009741C2" w:rsidP="009741C2">
      <w:pPr>
        <w:pStyle w:val="SubStepAlpha"/>
        <w:numPr>
          <w:ilvl w:val="0"/>
          <w:numId w:val="0"/>
        </w:numPr>
        <w:ind w:left="720"/>
      </w:pPr>
      <w:r w:rsidRPr="009741C2">
        <w:drawing>
          <wp:inline distT="0" distB="0" distL="0" distR="0" wp14:anchorId="23D9FC8C" wp14:editId="7CBA541B">
            <wp:extent cx="3315163" cy="116221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5163" cy="1162212"/>
                    </a:xfrm>
                    <a:prstGeom prst="rect">
                      <a:avLst/>
                    </a:prstGeom>
                  </pic:spPr>
                </pic:pic>
              </a:graphicData>
            </a:graphic>
          </wp:inline>
        </w:drawing>
      </w:r>
    </w:p>
    <w:p w14:paraId="197BDE1D" w14:textId="13399A6E" w:rsidR="002A333C" w:rsidRDefault="007B3B8D" w:rsidP="002A333C">
      <w:pPr>
        <w:pStyle w:val="SubStepAlpha"/>
      </w:pPr>
      <w:r>
        <w:t xml:space="preserve">Escriba </w:t>
      </w:r>
      <w:r>
        <w:rPr>
          <w:b/>
        </w:rPr>
        <w:t>arp -a</w:t>
      </w:r>
      <w:r>
        <w:t>.</w:t>
      </w:r>
    </w:p>
    <w:p w14:paraId="23E622F0" w14:textId="21BDF379" w:rsidR="009741C2" w:rsidRDefault="009741C2" w:rsidP="009741C2">
      <w:pPr>
        <w:pStyle w:val="SubStepAlpha"/>
        <w:numPr>
          <w:ilvl w:val="0"/>
          <w:numId w:val="0"/>
        </w:numPr>
        <w:ind w:left="720"/>
      </w:pPr>
      <w:r w:rsidRPr="009741C2">
        <w:drawing>
          <wp:inline distT="0" distB="0" distL="0" distR="0" wp14:anchorId="0F322C2C" wp14:editId="12D544D7">
            <wp:extent cx="3620005" cy="695422"/>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20005" cy="695422"/>
                    </a:xfrm>
                    <a:prstGeom prst="rect">
                      <a:avLst/>
                    </a:prstGeom>
                  </pic:spPr>
                </pic:pic>
              </a:graphicData>
            </a:graphic>
          </wp:inline>
        </w:drawing>
      </w:r>
    </w:p>
    <w:p w14:paraId="197BDE1E" w14:textId="77777777" w:rsidR="002A333C" w:rsidRDefault="002A333C" w:rsidP="002A333C">
      <w:pPr>
        <w:pStyle w:val="Ttulo4"/>
      </w:pPr>
      <w:r>
        <w:lastRenderedPageBreak/>
        <w:t>Pregunta:</w:t>
      </w:r>
    </w:p>
    <w:p w14:paraId="197BDE1F" w14:textId="1ABEB011" w:rsidR="002A333C" w:rsidRDefault="007B3B8D" w:rsidP="002A333C">
      <w:pPr>
        <w:pStyle w:val="BodyTextL50"/>
        <w:spacing w:before="0"/>
      </w:pPr>
      <w:r>
        <w:t>¿Cuál es la dirección IP de la nueva entrada de la tabla ARP?</w:t>
      </w:r>
    </w:p>
    <w:p w14:paraId="20754C5A" w14:textId="521F6EEF" w:rsidR="009741C2" w:rsidRDefault="009741C2" w:rsidP="002A333C">
      <w:pPr>
        <w:pStyle w:val="BodyTextL50"/>
        <w:spacing w:before="0"/>
      </w:pPr>
      <w:r>
        <w:t>172.16.31.1</w:t>
      </w:r>
    </w:p>
    <w:p w14:paraId="197BDE20" w14:textId="77777777" w:rsidR="002A333C" w:rsidRDefault="002A333C" w:rsidP="002A333C">
      <w:pPr>
        <w:pStyle w:val="AnswerLineL50"/>
      </w:pPr>
      <w:r>
        <w:t>Escriba sus respuestas aquí.</w:t>
      </w:r>
    </w:p>
    <w:p w14:paraId="197BDE22" w14:textId="1AEFAA1B" w:rsidR="007B3B8D" w:rsidRDefault="007B3B8D" w:rsidP="002A333C">
      <w:pPr>
        <w:pStyle w:val="SubStepAlpha"/>
      </w:pPr>
      <w:r>
        <w:t xml:space="preserve">Escriba </w:t>
      </w:r>
      <w:r>
        <w:rPr>
          <w:b/>
        </w:rPr>
        <w:t>arp -d</w:t>
      </w:r>
      <w:r>
        <w:t xml:space="preserve"> para borrar la tabla ARP y cambiar al modo </w:t>
      </w:r>
      <w:r>
        <w:rPr>
          <w:b/>
        </w:rPr>
        <w:t>Simulation (Simulación)</w:t>
      </w:r>
      <w:r>
        <w:t>.</w:t>
      </w:r>
    </w:p>
    <w:p w14:paraId="775D9B22" w14:textId="7E961BBC" w:rsidR="009741C2" w:rsidRDefault="009741C2" w:rsidP="009741C2">
      <w:pPr>
        <w:pStyle w:val="SubStepAlpha"/>
        <w:numPr>
          <w:ilvl w:val="0"/>
          <w:numId w:val="0"/>
        </w:numPr>
        <w:ind w:left="720"/>
      </w:pPr>
      <w:r w:rsidRPr="009741C2">
        <w:drawing>
          <wp:inline distT="0" distB="0" distL="0" distR="0" wp14:anchorId="5FB30A42" wp14:editId="729D75B1">
            <wp:extent cx="781159" cy="161948"/>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781159" cy="161948"/>
                    </a:xfrm>
                    <a:prstGeom prst="rect">
                      <a:avLst/>
                    </a:prstGeom>
                  </pic:spPr>
                </pic:pic>
              </a:graphicData>
            </a:graphic>
          </wp:inline>
        </w:drawing>
      </w:r>
    </w:p>
    <w:p w14:paraId="197BDE23" w14:textId="1DB900D6" w:rsidR="005B0A7A" w:rsidRDefault="007B3B8D" w:rsidP="005B0A7A">
      <w:pPr>
        <w:pStyle w:val="SubStepAlpha"/>
      </w:pPr>
      <w:r>
        <w:t>Repita el ping a 10.10.10.1.</w:t>
      </w:r>
    </w:p>
    <w:p w14:paraId="5D61DD32" w14:textId="69A25FAD" w:rsidR="009741C2" w:rsidRDefault="009741C2" w:rsidP="009741C2">
      <w:pPr>
        <w:pStyle w:val="SubStepAlpha"/>
        <w:numPr>
          <w:ilvl w:val="0"/>
          <w:numId w:val="0"/>
        </w:numPr>
        <w:ind w:left="720"/>
      </w:pPr>
      <w:r w:rsidRPr="009741C2">
        <w:drawing>
          <wp:inline distT="0" distB="0" distL="0" distR="0" wp14:anchorId="08B5198F" wp14:editId="26A24783">
            <wp:extent cx="1514686" cy="1590897"/>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514686" cy="1590897"/>
                    </a:xfrm>
                    <a:prstGeom prst="rect">
                      <a:avLst/>
                    </a:prstGeom>
                  </pic:spPr>
                </pic:pic>
              </a:graphicData>
            </a:graphic>
          </wp:inline>
        </w:drawing>
      </w:r>
      <w:r w:rsidRPr="009741C2">
        <w:drawing>
          <wp:inline distT="0" distB="0" distL="0" distR="0" wp14:anchorId="153D52C2" wp14:editId="6C9C86F5">
            <wp:extent cx="3286584" cy="828791"/>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86584" cy="828791"/>
                    </a:xfrm>
                    <a:prstGeom prst="rect">
                      <a:avLst/>
                    </a:prstGeom>
                  </pic:spPr>
                </pic:pic>
              </a:graphicData>
            </a:graphic>
          </wp:inline>
        </w:drawing>
      </w:r>
    </w:p>
    <w:p w14:paraId="197BDE24" w14:textId="77777777" w:rsidR="005B0A7A" w:rsidRDefault="005B0A7A" w:rsidP="005B0A7A">
      <w:pPr>
        <w:pStyle w:val="Ttulo4"/>
      </w:pPr>
      <w:r>
        <w:t>Pregunta:</w:t>
      </w:r>
    </w:p>
    <w:p w14:paraId="197BDE25" w14:textId="500ED2C6" w:rsidR="005B0A7A" w:rsidRDefault="007B3B8D" w:rsidP="005B0A7A">
      <w:pPr>
        <w:pStyle w:val="BodyTextL50"/>
        <w:spacing w:before="0"/>
      </w:pPr>
      <w:r>
        <w:t>¿Cuántas PDU aparecen?</w:t>
      </w:r>
    </w:p>
    <w:p w14:paraId="4685AD87" w14:textId="77777777" w:rsidR="009741C2" w:rsidRDefault="009741C2" w:rsidP="009741C2">
      <w:pPr>
        <w:pStyle w:val="SubStepAlpha"/>
        <w:numPr>
          <w:ilvl w:val="0"/>
          <w:numId w:val="0"/>
        </w:numPr>
        <w:ind w:left="720"/>
      </w:pPr>
      <w:r>
        <w:t>2.</w:t>
      </w:r>
    </w:p>
    <w:p w14:paraId="63B8E067" w14:textId="785A34A1" w:rsidR="009741C2" w:rsidRDefault="009741C2" w:rsidP="005B0A7A">
      <w:pPr>
        <w:pStyle w:val="BodyTextL50"/>
        <w:spacing w:before="0"/>
      </w:pPr>
    </w:p>
    <w:p w14:paraId="37A1F9C0" w14:textId="5BF71EEE" w:rsidR="00061AC4" w:rsidRDefault="00061AC4" w:rsidP="005B0A7A">
      <w:pPr>
        <w:pStyle w:val="BodyTextL50"/>
        <w:spacing w:before="0"/>
      </w:pPr>
    </w:p>
    <w:p w14:paraId="326A64AE" w14:textId="36A54758" w:rsidR="00061AC4" w:rsidRDefault="00061AC4" w:rsidP="005B0A7A">
      <w:pPr>
        <w:pStyle w:val="BodyTextL50"/>
        <w:spacing w:before="0"/>
      </w:pPr>
    </w:p>
    <w:p w14:paraId="7DAED687" w14:textId="77777777" w:rsidR="00061AC4" w:rsidRDefault="00061AC4" w:rsidP="005B0A7A">
      <w:pPr>
        <w:pStyle w:val="BodyTextL50"/>
        <w:spacing w:before="0"/>
      </w:pPr>
    </w:p>
    <w:p w14:paraId="197BDE26" w14:textId="77777777" w:rsidR="005B0A7A" w:rsidRDefault="005B0A7A" w:rsidP="005B0A7A">
      <w:pPr>
        <w:pStyle w:val="AnswerLineL50"/>
      </w:pPr>
      <w:r>
        <w:t>Escriba sus respuestas aquí.</w:t>
      </w:r>
    </w:p>
    <w:p w14:paraId="197BDE28" w14:textId="77777777" w:rsidR="005C7D2E" w:rsidRPr="005C7D2E" w:rsidRDefault="005C7D2E" w:rsidP="005C7D2E">
      <w:pPr>
        <w:pStyle w:val="ConfigWindow"/>
      </w:pPr>
      <w:r>
        <w:t>Cierre símbolo del sistema</w:t>
      </w:r>
    </w:p>
    <w:p w14:paraId="197BDE29" w14:textId="3768F7E6" w:rsidR="005B0A7A" w:rsidRDefault="007B3B8D" w:rsidP="00DC2734">
      <w:pPr>
        <w:pStyle w:val="SubStepAlpha"/>
        <w:spacing w:before="0"/>
      </w:pPr>
      <w:r>
        <w:t xml:space="preserve">Haga clic en </w:t>
      </w:r>
      <w:r>
        <w:rPr>
          <w:b/>
        </w:rPr>
        <w:t>Capture/Forward (Capturar/Adelantar)</w:t>
      </w:r>
      <w:r>
        <w:t xml:space="preserve">. Haga clic en la PDU que ahora se encuentra en el </w:t>
      </w:r>
      <w:r>
        <w:rPr>
          <w:b/>
        </w:rPr>
        <w:t>Switch1</w:t>
      </w:r>
      <w:r>
        <w:t>.</w:t>
      </w:r>
    </w:p>
    <w:p w14:paraId="43FFB7C0" w14:textId="77777777" w:rsidR="00061AC4" w:rsidRDefault="00061AC4" w:rsidP="00061AC4">
      <w:pPr>
        <w:pStyle w:val="SubStepAlpha"/>
        <w:numPr>
          <w:ilvl w:val="0"/>
          <w:numId w:val="0"/>
        </w:numPr>
        <w:spacing w:before="0"/>
        <w:ind w:left="720"/>
      </w:pPr>
    </w:p>
    <w:p w14:paraId="50FAF9F6" w14:textId="23EFDD0B" w:rsidR="00061AC4" w:rsidRDefault="00061AC4" w:rsidP="00061AC4">
      <w:pPr>
        <w:pStyle w:val="SubStepAlpha"/>
        <w:numPr>
          <w:ilvl w:val="0"/>
          <w:numId w:val="0"/>
        </w:numPr>
        <w:spacing w:before="0"/>
        <w:ind w:left="720"/>
      </w:pPr>
      <w:r w:rsidRPr="00061AC4">
        <w:drawing>
          <wp:inline distT="0" distB="0" distL="0" distR="0" wp14:anchorId="35CB319C" wp14:editId="4F3AF5AD">
            <wp:extent cx="762106" cy="60968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62106" cy="609685"/>
                    </a:xfrm>
                    <a:prstGeom prst="rect">
                      <a:avLst/>
                    </a:prstGeom>
                  </pic:spPr>
                </pic:pic>
              </a:graphicData>
            </a:graphic>
          </wp:inline>
        </w:drawing>
      </w:r>
    </w:p>
    <w:p w14:paraId="197BDE2A" w14:textId="77777777" w:rsidR="005B0A7A" w:rsidRDefault="005B0A7A" w:rsidP="005B0A7A">
      <w:pPr>
        <w:pStyle w:val="Ttulo4"/>
      </w:pPr>
      <w:r>
        <w:t>Pregunta:</w:t>
      </w:r>
    </w:p>
    <w:p w14:paraId="197BDE2B" w14:textId="443928E7" w:rsidR="005B0A7A" w:rsidRDefault="007B3B8D" w:rsidP="005B0A7A">
      <w:pPr>
        <w:pStyle w:val="BodyTextL50"/>
        <w:spacing w:before="0"/>
      </w:pPr>
      <w:r>
        <w:t>¿Cuál es la dirección IP de destino objetivo de la solicitud de ARP?</w:t>
      </w:r>
    </w:p>
    <w:p w14:paraId="3E00CC90" w14:textId="77777777" w:rsidR="009A665D" w:rsidRDefault="00061AC4" w:rsidP="009A665D">
      <w:pPr>
        <w:pStyle w:val="BodyTextL50"/>
        <w:spacing w:before="0"/>
        <w:rPr>
          <w:b/>
          <w:i/>
          <w:color w:val="FFFFFF" w:themeColor="background1"/>
        </w:rPr>
      </w:pPr>
      <w:r w:rsidRPr="00061AC4">
        <w:drawing>
          <wp:inline distT="0" distB="0" distL="0" distR="0" wp14:anchorId="0643EFF2" wp14:editId="7758DBC5">
            <wp:extent cx="2124371" cy="476316"/>
            <wp:effectExtent l="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24371" cy="476316"/>
                    </a:xfrm>
                    <a:prstGeom prst="rect">
                      <a:avLst/>
                    </a:prstGeom>
                  </pic:spPr>
                </pic:pic>
              </a:graphicData>
            </a:graphic>
          </wp:inline>
        </w:drawing>
      </w:r>
    </w:p>
    <w:p w14:paraId="197BDE2E" w14:textId="075AB5E5" w:rsidR="005B0A7A" w:rsidRDefault="007B3B8D" w:rsidP="009A665D">
      <w:pPr>
        <w:pStyle w:val="BodyTextL50"/>
        <w:spacing w:before="0"/>
      </w:pPr>
      <w:r>
        <w:t>La dirección IP de destino no es 10.10.10.1.</w:t>
      </w:r>
    </w:p>
    <w:p w14:paraId="197BDE2F" w14:textId="77777777" w:rsidR="005B0A7A" w:rsidRDefault="005B0A7A" w:rsidP="005B0A7A">
      <w:pPr>
        <w:pStyle w:val="Ttulo4"/>
      </w:pPr>
      <w:r>
        <w:t>Pregunta:</w:t>
      </w:r>
    </w:p>
    <w:p w14:paraId="197BDE30" w14:textId="26F41200" w:rsidR="005B0A7A" w:rsidRDefault="007B3B8D" w:rsidP="005B0A7A">
      <w:pPr>
        <w:pStyle w:val="BodyTextL50"/>
        <w:spacing w:before="0"/>
      </w:pPr>
      <w:r>
        <w:t>¿Por qué?</w:t>
      </w:r>
    </w:p>
    <w:p w14:paraId="7C63402B" w14:textId="0EE84CD1" w:rsidR="00061AC4" w:rsidRDefault="00061AC4" w:rsidP="005B0A7A">
      <w:pPr>
        <w:pStyle w:val="BodyTextL50"/>
        <w:spacing w:before="0"/>
      </w:pPr>
      <w:r>
        <w:t>Porque no se encuentra en la misma red. Y será el router quien se encargue de lanzar el paquete.</w:t>
      </w:r>
    </w:p>
    <w:p w14:paraId="197BDE33" w14:textId="77777777" w:rsidR="007B3B8D" w:rsidRDefault="007B3B8D" w:rsidP="005B0A7A">
      <w:pPr>
        <w:pStyle w:val="Ttulo3"/>
      </w:pPr>
      <w:r>
        <w:t>Examinar la tabla ARP en el Router1.</w:t>
      </w:r>
    </w:p>
    <w:p w14:paraId="197BDE34" w14:textId="77777777" w:rsidR="007B3B8D" w:rsidRDefault="007B3B8D" w:rsidP="005B0A7A">
      <w:pPr>
        <w:pStyle w:val="SubStepAlpha"/>
      </w:pPr>
      <w:r>
        <w:t xml:space="preserve">Cambie al modo </w:t>
      </w:r>
      <w:r>
        <w:rPr>
          <w:b/>
        </w:rPr>
        <w:t>Realtime</w:t>
      </w:r>
      <w:r>
        <w:t xml:space="preserve">. Haga click en el  </w:t>
      </w:r>
      <w:r w:rsidRPr="009C16C0">
        <w:rPr>
          <w:b/>
        </w:rPr>
        <w:t>Router1</w:t>
      </w:r>
      <w:r>
        <w:t xml:space="preserve"> y luego en la </w:t>
      </w:r>
      <w:r>
        <w:rPr>
          <w:b/>
        </w:rPr>
        <w:t xml:space="preserve">pestaña </w:t>
      </w:r>
      <w:r>
        <w:t>CLI</w:t>
      </w:r>
    </w:p>
    <w:p w14:paraId="197BDE35" w14:textId="7B971173" w:rsidR="005B0A7A" w:rsidRDefault="007B3B8D" w:rsidP="005B0A7A">
      <w:pPr>
        <w:pStyle w:val="SubStepAlpha"/>
      </w:pPr>
      <w:r>
        <w:t xml:space="preserve">Ingrese al modo EXEC privilegiado y, a continuación, introduzca el comando </w:t>
      </w:r>
      <w:r w:rsidRPr="005B0A7A">
        <w:rPr>
          <w:b/>
        </w:rPr>
        <w:t>show mac-address-table</w:t>
      </w:r>
      <w:r>
        <w:t>.</w:t>
      </w:r>
    </w:p>
    <w:p w14:paraId="6D855007" w14:textId="4CF312D1" w:rsidR="009A665D" w:rsidRDefault="009A665D" w:rsidP="009A665D">
      <w:pPr>
        <w:pStyle w:val="SubStepAlpha"/>
        <w:numPr>
          <w:ilvl w:val="0"/>
          <w:numId w:val="0"/>
        </w:numPr>
        <w:ind w:left="720"/>
      </w:pPr>
      <w:r w:rsidRPr="009A665D">
        <w:drawing>
          <wp:inline distT="0" distB="0" distL="0" distR="0" wp14:anchorId="2425C19B" wp14:editId="57811D71">
            <wp:extent cx="3000794" cy="828791"/>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00794" cy="828791"/>
                    </a:xfrm>
                    <a:prstGeom prst="rect">
                      <a:avLst/>
                    </a:prstGeom>
                  </pic:spPr>
                </pic:pic>
              </a:graphicData>
            </a:graphic>
          </wp:inline>
        </w:drawing>
      </w:r>
    </w:p>
    <w:p w14:paraId="197BDE36" w14:textId="77777777" w:rsidR="005B0A7A" w:rsidRDefault="005B0A7A" w:rsidP="005B0A7A">
      <w:pPr>
        <w:pStyle w:val="Ttulo4"/>
      </w:pPr>
      <w:r>
        <w:lastRenderedPageBreak/>
        <w:t>Pregunta:</w:t>
      </w:r>
    </w:p>
    <w:p w14:paraId="197BDE37" w14:textId="0F53527E" w:rsidR="005B0A7A" w:rsidRDefault="007B3B8D" w:rsidP="005B0A7A">
      <w:pPr>
        <w:pStyle w:val="BodyTextL50"/>
        <w:spacing w:before="0"/>
      </w:pPr>
      <w:r>
        <w:t>¿Cuántas direcciones MAC figuran en la tabla? ¿Por qué?</w:t>
      </w:r>
    </w:p>
    <w:p w14:paraId="197BDE38" w14:textId="64AE8FF8" w:rsidR="005B0A7A" w:rsidRDefault="009A665D" w:rsidP="009A665D">
      <w:pPr>
        <w:pStyle w:val="BodyTextL50"/>
        <w:spacing w:before="0"/>
      </w:pPr>
      <w:r>
        <w:t>0 ya que el router necesita otro comando que es el del ejercicio siguiente, SHOW ARP.</w:t>
      </w:r>
    </w:p>
    <w:p w14:paraId="197BDE3A" w14:textId="6D65EEA6" w:rsidR="005B0A7A" w:rsidRDefault="007B3B8D" w:rsidP="005B0A7A">
      <w:pPr>
        <w:pStyle w:val="SubStepAlpha"/>
      </w:pPr>
      <w:r>
        <w:t xml:space="preserve">Introduzca el comando </w:t>
      </w:r>
      <w:r>
        <w:rPr>
          <w:b/>
        </w:rPr>
        <w:t>show arp</w:t>
      </w:r>
      <w:r>
        <w:t>.</w:t>
      </w:r>
    </w:p>
    <w:p w14:paraId="7A813E3A" w14:textId="4DB90CBA" w:rsidR="009A665D" w:rsidRDefault="009A665D" w:rsidP="009A665D">
      <w:pPr>
        <w:pStyle w:val="SubStepAlpha"/>
        <w:numPr>
          <w:ilvl w:val="0"/>
          <w:numId w:val="0"/>
        </w:numPr>
        <w:ind w:left="720"/>
      </w:pPr>
      <w:r w:rsidRPr="009A665D">
        <w:drawing>
          <wp:inline distT="0" distB="0" distL="0" distR="0" wp14:anchorId="4F2A1C4D" wp14:editId="1D8CA2EC">
            <wp:extent cx="5325218" cy="504895"/>
            <wp:effectExtent l="0" t="0" r="889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25218" cy="504895"/>
                    </a:xfrm>
                    <a:prstGeom prst="rect">
                      <a:avLst/>
                    </a:prstGeom>
                  </pic:spPr>
                </pic:pic>
              </a:graphicData>
            </a:graphic>
          </wp:inline>
        </w:drawing>
      </w:r>
    </w:p>
    <w:p w14:paraId="197BDE3B" w14:textId="77777777" w:rsidR="005B0A7A" w:rsidRDefault="005B0A7A" w:rsidP="005B0A7A">
      <w:pPr>
        <w:pStyle w:val="Ttulo4"/>
      </w:pPr>
      <w:r>
        <w:t>Preguntas:</w:t>
      </w:r>
    </w:p>
    <w:p w14:paraId="197BDE3C" w14:textId="3752EF42" w:rsidR="005B0A7A" w:rsidRDefault="007B3B8D" w:rsidP="005B0A7A">
      <w:pPr>
        <w:pStyle w:val="BodyTextL50"/>
        <w:spacing w:before="0"/>
      </w:pPr>
      <w:r>
        <w:t xml:space="preserve">¿Existe una entrada para </w:t>
      </w:r>
      <w:r>
        <w:rPr>
          <w:b/>
        </w:rPr>
        <w:t>172.16.31.2</w:t>
      </w:r>
      <w:r>
        <w:t>?</w:t>
      </w:r>
    </w:p>
    <w:p w14:paraId="197BDE3D" w14:textId="0C7F8CCF" w:rsidR="005B0A7A" w:rsidRDefault="009A665D" w:rsidP="009A665D">
      <w:pPr>
        <w:pStyle w:val="BodyTextL50"/>
        <w:spacing w:before="0"/>
      </w:pPr>
      <w:r>
        <w:t>Sí.</w:t>
      </w:r>
    </w:p>
    <w:p w14:paraId="197BDE3F" w14:textId="1D811B4A" w:rsidR="005B0A7A" w:rsidRDefault="007B3B8D" w:rsidP="005B0A7A">
      <w:pPr>
        <w:pStyle w:val="BodyTextL50"/>
      </w:pPr>
      <w:r>
        <w:t>¿Qué sucede con el primer ping en una situación en la que el router responde a la solicitud de ARP?</w:t>
      </w:r>
    </w:p>
    <w:p w14:paraId="7D00B3E1" w14:textId="0CB15798" w:rsidR="009A665D" w:rsidRDefault="009A665D" w:rsidP="005B0A7A">
      <w:pPr>
        <w:pStyle w:val="BodyTextL50"/>
      </w:pPr>
      <w:r>
        <w:t>Excede el tiempo de espera. Para comprobarlo haremos un ping a un dispositivo que no hayamos hecho un ping antes y se desconozca la ruta como es el caso del dispositivo 10.10.10.2.</w:t>
      </w:r>
    </w:p>
    <w:p w14:paraId="0A7A2057" w14:textId="7E5E0489" w:rsidR="009A665D" w:rsidRDefault="009A665D" w:rsidP="005B0A7A">
      <w:pPr>
        <w:pStyle w:val="BodyTextL50"/>
      </w:pPr>
      <w:r w:rsidRPr="009A665D">
        <w:drawing>
          <wp:inline distT="0" distB="0" distL="0" distR="0" wp14:anchorId="77E0FA18" wp14:editId="0CE77484">
            <wp:extent cx="3400900" cy="107647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400900" cy="1076475"/>
                    </a:xfrm>
                    <a:prstGeom prst="rect">
                      <a:avLst/>
                    </a:prstGeom>
                  </pic:spPr>
                </pic:pic>
              </a:graphicData>
            </a:graphic>
          </wp:inline>
        </w:drawing>
      </w:r>
    </w:p>
    <w:p w14:paraId="197BDE40" w14:textId="77777777" w:rsidR="005B0A7A" w:rsidRDefault="005B0A7A" w:rsidP="005B0A7A">
      <w:pPr>
        <w:pStyle w:val="AnswerLineL50"/>
      </w:pPr>
      <w:r>
        <w:t>Escriba sus respuestas aquí.</w:t>
      </w:r>
    </w:p>
    <w:p w14:paraId="197BDE42" w14:textId="77777777" w:rsidR="005B0A7A" w:rsidRPr="005B0A7A" w:rsidRDefault="005B0A7A" w:rsidP="005B0A7A">
      <w:pPr>
        <w:pStyle w:val="ConfigWindow"/>
      </w:pPr>
      <w:r>
        <w:t>Fin del documento</w:t>
      </w:r>
    </w:p>
    <w:sectPr w:rsidR="005B0A7A" w:rsidRPr="005B0A7A" w:rsidSect="009C3182">
      <w:headerReference w:type="default" r:id="rId43"/>
      <w:footerReference w:type="default" r:id="rId44"/>
      <w:headerReference w:type="first" r:id="rId45"/>
      <w:footerReference w:type="first" r:id="rId4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14A4D" w14:textId="77777777" w:rsidR="00FE0E10" w:rsidRDefault="00FE0E10" w:rsidP="00710659">
      <w:pPr>
        <w:spacing w:after="0" w:line="240" w:lineRule="auto"/>
      </w:pPr>
      <w:r>
        <w:separator/>
      </w:r>
    </w:p>
    <w:p w14:paraId="0C1C30C3" w14:textId="77777777" w:rsidR="00FE0E10" w:rsidRDefault="00FE0E10"/>
  </w:endnote>
  <w:endnote w:type="continuationSeparator" w:id="0">
    <w:p w14:paraId="5277B1E9" w14:textId="77777777" w:rsidR="00FE0E10" w:rsidRDefault="00FE0E10" w:rsidP="00710659">
      <w:pPr>
        <w:spacing w:after="0" w:line="240" w:lineRule="auto"/>
      </w:pPr>
      <w:r>
        <w:continuationSeparator/>
      </w:r>
    </w:p>
    <w:p w14:paraId="54F10FAF" w14:textId="77777777" w:rsidR="00FE0E10" w:rsidRDefault="00FE0E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E4E" w14:textId="242F10C7"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5603FA">
      <w:rPr>
        <w:noProof/>
      </w:rPr>
      <w:t>2020</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E50" w14:textId="279C0827"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5603FA">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0475">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0475">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FFEC1" w14:textId="77777777" w:rsidR="00FE0E10" w:rsidRDefault="00FE0E10" w:rsidP="00710659">
      <w:pPr>
        <w:spacing w:after="0" w:line="240" w:lineRule="auto"/>
      </w:pPr>
      <w:r>
        <w:separator/>
      </w:r>
    </w:p>
    <w:p w14:paraId="3BCD0AD4" w14:textId="77777777" w:rsidR="00FE0E10" w:rsidRDefault="00FE0E10"/>
  </w:footnote>
  <w:footnote w:type="continuationSeparator" w:id="0">
    <w:p w14:paraId="6491DF17" w14:textId="77777777" w:rsidR="00FE0E10" w:rsidRDefault="00FE0E10" w:rsidP="00710659">
      <w:pPr>
        <w:spacing w:after="0" w:line="240" w:lineRule="auto"/>
      </w:pPr>
      <w:r>
        <w:continuationSeparator/>
      </w:r>
    </w:p>
    <w:p w14:paraId="4B286453" w14:textId="77777777" w:rsidR="00FE0E10" w:rsidRDefault="00FE0E1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2F038921A59946828955436D844FAB9D"/>
      </w:placeholder>
      <w:dataBinding w:prefixMappings="xmlns:ns0='http://purl.org/dc/elements/1.1/' xmlns:ns1='http://schemas.openxmlformats.org/package/2006/metadata/core-properties' " w:xpath="/ns1:coreProperties[1]/ns0:title[1]" w:storeItemID="{6C3C8BC8-F283-45AE-878A-BAB7291924A1}"/>
      <w:text/>
    </w:sdtPr>
    <w:sdtEndPr/>
    <w:sdtContent>
      <w:p w14:paraId="197BDE4C" w14:textId="77777777" w:rsidR="00926CB2" w:rsidRDefault="00C6456C" w:rsidP="008402F2">
        <w:pPr>
          <w:pStyle w:val="PageHead"/>
        </w:pPr>
        <w:r>
          <w:t>Packet Tracer: Revisión de la tabla ARP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E4F" w14:textId="77777777" w:rsidR="00926CB2" w:rsidRDefault="00882B63" w:rsidP="006C3FCF">
    <w:pPr>
      <w:ind w:left="-288"/>
    </w:pPr>
    <w:r>
      <w:rPr>
        <w:noProof/>
      </w:rPr>
      <w:drawing>
        <wp:inline distT="0" distB="0" distL="0" distR="0" wp14:anchorId="197BDE51" wp14:editId="197BDE5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27E5912"/>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rPr>
      </w:lvl>
    </w:lvlOverride>
  </w:num>
  <w:num w:numId="12">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B4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EF"/>
    <w:rsid w:val="00050BA4"/>
    <w:rsid w:val="0005141D"/>
    <w:rsid w:val="00051738"/>
    <w:rsid w:val="0005242B"/>
    <w:rsid w:val="00052548"/>
    <w:rsid w:val="00060696"/>
    <w:rsid w:val="00061AC4"/>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596"/>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33C"/>
    <w:rsid w:val="002A6C56"/>
    <w:rsid w:val="002C04C4"/>
    <w:rsid w:val="002C090C"/>
    <w:rsid w:val="002C1243"/>
    <w:rsid w:val="002C1815"/>
    <w:rsid w:val="002C475E"/>
    <w:rsid w:val="002C6AD6"/>
    <w:rsid w:val="002D6C2A"/>
    <w:rsid w:val="002D7A86"/>
    <w:rsid w:val="002F45FF"/>
    <w:rsid w:val="002F66D3"/>
    <w:rsid w:val="002F6D17"/>
    <w:rsid w:val="0030230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583C"/>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94612"/>
    <w:rsid w:val="004A1CA0"/>
    <w:rsid w:val="004A22E9"/>
    <w:rsid w:val="004A4ACD"/>
    <w:rsid w:val="004A506C"/>
    <w:rsid w:val="004A5BC5"/>
    <w:rsid w:val="004B023D"/>
    <w:rsid w:val="004B3945"/>
    <w:rsid w:val="004B4FA4"/>
    <w:rsid w:val="004C0909"/>
    <w:rsid w:val="004C3F97"/>
    <w:rsid w:val="004D01F2"/>
    <w:rsid w:val="004D2CED"/>
    <w:rsid w:val="004D3339"/>
    <w:rsid w:val="004D353F"/>
    <w:rsid w:val="004D36D7"/>
    <w:rsid w:val="004D682B"/>
    <w:rsid w:val="004E6152"/>
    <w:rsid w:val="004F344A"/>
    <w:rsid w:val="004F4EC3"/>
    <w:rsid w:val="004F581B"/>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03FA"/>
    <w:rsid w:val="00561BB2"/>
    <w:rsid w:val="00563249"/>
    <w:rsid w:val="00570A65"/>
    <w:rsid w:val="005762B1"/>
    <w:rsid w:val="00580456"/>
    <w:rsid w:val="00580E73"/>
    <w:rsid w:val="0058727C"/>
    <w:rsid w:val="00592329"/>
    <w:rsid w:val="00593386"/>
    <w:rsid w:val="00596998"/>
    <w:rsid w:val="0059790F"/>
    <w:rsid w:val="005A3459"/>
    <w:rsid w:val="005A6E62"/>
    <w:rsid w:val="005B0A7A"/>
    <w:rsid w:val="005B2FB3"/>
    <w:rsid w:val="005C6DE5"/>
    <w:rsid w:val="005C7D2E"/>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555"/>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0475"/>
    <w:rsid w:val="006C19B2"/>
    <w:rsid w:val="006C30A0"/>
    <w:rsid w:val="006C35FF"/>
    <w:rsid w:val="006C3FCF"/>
    <w:rsid w:val="006C57F2"/>
    <w:rsid w:val="006C5949"/>
    <w:rsid w:val="006C6832"/>
    <w:rsid w:val="006D1370"/>
    <w:rsid w:val="006D2C28"/>
    <w:rsid w:val="006D3FC1"/>
    <w:rsid w:val="006D7590"/>
    <w:rsid w:val="006E2B49"/>
    <w:rsid w:val="006E372B"/>
    <w:rsid w:val="006E5FE9"/>
    <w:rsid w:val="006E626D"/>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268B"/>
    <w:rsid w:val="0078405B"/>
    <w:rsid w:val="00786F58"/>
    <w:rsid w:val="00787CC1"/>
    <w:rsid w:val="00792F4E"/>
    <w:rsid w:val="0079398D"/>
    <w:rsid w:val="00796C25"/>
    <w:rsid w:val="007A287C"/>
    <w:rsid w:val="007A3B2A"/>
    <w:rsid w:val="007B0C9D"/>
    <w:rsid w:val="007B3B8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7E56"/>
    <w:rsid w:val="00810E4B"/>
    <w:rsid w:val="00814BAA"/>
    <w:rsid w:val="00816F0C"/>
    <w:rsid w:val="0082211C"/>
    <w:rsid w:val="00822264"/>
    <w:rsid w:val="00824295"/>
    <w:rsid w:val="00826037"/>
    <w:rsid w:val="00827A65"/>
    <w:rsid w:val="00830473"/>
    <w:rsid w:val="008313F3"/>
    <w:rsid w:val="00836ECE"/>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FAC"/>
    <w:rsid w:val="008713EA"/>
    <w:rsid w:val="00873C6B"/>
    <w:rsid w:val="00882B63"/>
    <w:rsid w:val="00883500"/>
    <w:rsid w:val="0088426A"/>
    <w:rsid w:val="008852BA"/>
    <w:rsid w:val="00890108"/>
    <w:rsid w:val="00893877"/>
    <w:rsid w:val="0089532C"/>
    <w:rsid w:val="00896165"/>
    <w:rsid w:val="00896681"/>
    <w:rsid w:val="008A2749"/>
    <w:rsid w:val="008A3A90"/>
    <w:rsid w:val="008A5731"/>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1C2"/>
    <w:rsid w:val="0098155C"/>
    <w:rsid w:val="00981CCA"/>
    <w:rsid w:val="00983B77"/>
    <w:rsid w:val="00996053"/>
    <w:rsid w:val="00997E71"/>
    <w:rsid w:val="009A0B2F"/>
    <w:rsid w:val="009A1CF4"/>
    <w:rsid w:val="009A37D7"/>
    <w:rsid w:val="009A4E17"/>
    <w:rsid w:val="009A665D"/>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923"/>
    <w:rsid w:val="00AE56C0"/>
    <w:rsid w:val="00AF7ACC"/>
    <w:rsid w:val="00B00914"/>
    <w:rsid w:val="00B02A8E"/>
    <w:rsid w:val="00B052EE"/>
    <w:rsid w:val="00B1081F"/>
    <w:rsid w:val="00B15DC7"/>
    <w:rsid w:val="00B2496B"/>
    <w:rsid w:val="00B27499"/>
    <w:rsid w:val="00B3010D"/>
    <w:rsid w:val="00B35151"/>
    <w:rsid w:val="00B433F2"/>
    <w:rsid w:val="00B458E8"/>
    <w:rsid w:val="00B4672F"/>
    <w:rsid w:val="00B53591"/>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56C"/>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734"/>
    <w:rsid w:val="00DC6050"/>
    <w:rsid w:val="00DC6445"/>
    <w:rsid w:val="00DD35E1"/>
    <w:rsid w:val="00DD43EA"/>
    <w:rsid w:val="00DE6F44"/>
    <w:rsid w:val="00DF1B58"/>
    <w:rsid w:val="00DF7E2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D7D"/>
    <w:rsid w:val="00E449D0"/>
    <w:rsid w:val="00E44A34"/>
    <w:rsid w:val="00E4506A"/>
    <w:rsid w:val="00E45357"/>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A5186"/>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407"/>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0E10"/>
    <w:rsid w:val="00FE2824"/>
    <w:rsid w:val="00FE2EA5"/>
    <w:rsid w:val="00FE2F0E"/>
    <w:rsid w:val="00FE53F2"/>
    <w:rsid w:val="00FE6346"/>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7BDD96"/>
  <w15:docId w15:val="{6A363F93-620A-4E3C-B4CA-480034FE7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B3B8D"/>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6C0475"/>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4B39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6E626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6C0475"/>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2.xml"/><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038921A59946828955436D844FAB9D"/>
        <w:category>
          <w:name w:val="General"/>
          <w:gallery w:val="placeholder"/>
        </w:category>
        <w:types>
          <w:type w:val="bbPlcHdr"/>
        </w:types>
        <w:behaviors>
          <w:behavior w:val="content"/>
        </w:behaviors>
        <w:guid w:val="{CDAF3D78-D1C5-4C24-B9AE-F5A8D3C8F765}"/>
      </w:docPartPr>
      <w:docPartBody>
        <w:p w:rsidR="0032459B" w:rsidRDefault="00495B64">
          <w:pPr>
            <w:pStyle w:val="2F038921A59946828955436D844FAB9D"/>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B64"/>
    <w:rsid w:val="00315DE5"/>
    <w:rsid w:val="0032459B"/>
    <w:rsid w:val="00495B64"/>
    <w:rsid w:val="0057325D"/>
    <w:rsid w:val="0094338B"/>
    <w:rsid w:val="00C6453A"/>
    <w:rsid w:val="00F321ED"/>
    <w:rsid w:val="00FC5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2F038921A59946828955436D844FAB9D">
    <w:name w:val="2F038921A59946828955436D844FA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D22C35-D6A1-43EE-91FD-CA2D7D9D07FA}">
  <ds:schemaRefs>
    <ds:schemaRef ds:uri="http://schemas.microsoft.com/office/2006/metadata/properties"/>
    <ds:schemaRef ds:uri="http://schemas.microsoft.com/office/infopath/2007/PartnerControls"/>
    <ds:schemaRef ds:uri="9da4b37a-3d0a-4698-9e3b-347f8a980c92"/>
  </ds:schemaRefs>
</ds:datastoreItem>
</file>

<file path=customXml/itemProps2.xml><?xml version="1.0" encoding="utf-8"?>
<ds:datastoreItem xmlns:ds="http://schemas.openxmlformats.org/officeDocument/2006/customXml" ds:itemID="{B5761C69-1DA0-4367-AFA2-14266B43C0D9}">
  <ds:schemaRefs>
    <ds:schemaRef ds:uri="http://schemas.microsoft.com/sharepoint/v3/contenttype/forms"/>
  </ds:schemaRefs>
</ds:datastoreItem>
</file>

<file path=customXml/itemProps3.xml><?xml version="1.0" encoding="utf-8"?>
<ds:datastoreItem xmlns:ds="http://schemas.openxmlformats.org/officeDocument/2006/customXml" ds:itemID="{C4385F64-FC45-484D-AAB2-60225EA68E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DFCEB9-1FE4-4B75-8B83-B786378F6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51</TotalTime>
  <Pages>8</Pages>
  <Words>962</Words>
  <Characters>5294</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Revisión de la tabla ARP</vt:lpstr>
      <vt:lpstr>Packet Tracer - Examine the ARP Table</vt:lpstr>
    </vt:vector>
  </TitlesOfParts>
  <Company>Cisco Systems, Inc.</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Revisión de la tabla ARP</dc:title>
  <dc:creator>SP</dc:creator>
  <dc:description>2013</dc:description>
  <cp:lastModifiedBy>jesuspadillacrespo@gmail.com</cp:lastModifiedBy>
  <cp:revision>18</cp:revision>
  <cp:lastPrinted>2020-06-23T16:48:00Z</cp:lastPrinted>
  <dcterms:created xsi:type="dcterms:W3CDTF">2020-06-23T16:48:00Z</dcterms:created>
  <dcterms:modified xsi:type="dcterms:W3CDTF">2021-10-23T18:27:00Z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