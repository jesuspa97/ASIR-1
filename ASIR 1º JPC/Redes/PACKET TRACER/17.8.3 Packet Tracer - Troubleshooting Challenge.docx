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D758" w14:textId="77777777" w:rsidR="007E5E74" w:rsidRDefault="00107CF7" w:rsidP="007E5E74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24005">
            <w:t>Packet Tracer: Desafío de resolución de problemas</w:t>
          </w:r>
        </w:sdtContent>
      </w:sdt>
      <w:r w:rsidR="00E24005">
        <w:rPr>
          <w:rStyle w:val="LabTitleInstVersred"/>
        </w:rPr>
        <w:t xml:space="preserve"> </w:t>
      </w:r>
    </w:p>
    <w:p w14:paraId="283D6740" w14:textId="77777777" w:rsidR="007E5E74" w:rsidRDefault="007E5E74" w:rsidP="007E5E74">
      <w:pPr>
        <w:pStyle w:val="Ttulo"/>
      </w:pPr>
    </w:p>
    <w:p w14:paraId="39400A41" w14:textId="770C26E7" w:rsidR="00D778DF" w:rsidRDefault="00D778DF" w:rsidP="007E5E74">
      <w:pPr>
        <w:pStyle w:val="Ttulo"/>
      </w:pPr>
      <w:r>
        <w:t>Tabla de asignación de direcciones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  <w:tblDescription w:val="Esta tabla muestra el direccionamiento del dispositivo, interfaz, dirección IP / prefijo y puerta de enlace predeterminado."/>
      </w:tblPr>
      <w:tblGrid>
        <w:gridCol w:w="2335"/>
        <w:gridCol w:w="2160"/>
        <w:gridCol w:w="3060"/>
        <w:gridCol w:w="2515"/>
      </w:tblGrid>
      <w:tr w:rsidR="00F41571" w14:paraId="3B569C23" w14:textId="77777777" w:rsidTr="00083FED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ACC06D0" w14:textId="77777777" w:rsidR="00E4203F" w:rsidRDefault="00E4203F" w:rsidP="00623988">
            <w:pPr>
              <w:pStyle w:val="TableHeading"/>
            </w:pPr>
            <w:r>
              <w:t>Dispositivo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02E5653" w14:textId="77777777" w:rsidR="00E4203F" w:rsidRDefault="00E4203F" w:rsidP="00623988">
            <w:pPr>
              <w:pStyle w:val="TableHeading"/>
            </w:pPr>
            <w:r>
              <w:t>Interfaz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14:paraId="0CB24BE7" w14:textId="22A83193" w:rsidR="00E4203F" w:rsidRDefault="00E4203F" w:rsidP="00623988">
            <w:pPr>
              <w:pStyle w:val="TableHeading"/>
            </w:pPr>
            <w:r>
              <w:t>Dirección IP / Prefijo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10522B5F" w14:textId="77777777" w:rsidR="00E4203F" w:rsidRDefault="00E4203F" w:rsidP="00623988">
            <w:pPr>
              <w:pStyle w:val="TableHeading"/>
            </w:pPr>
            <w:r>
              <w:t>Puerta de enlace predeterminada</w:t>
            </w:r>
          </w:p>
        </w:tc>
      </w:tr>
      <w:tr w:rsidR="00F41571" w14:paraId="100AAD44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2B5E5B7" w14:textId="77777777" w:rsidR="00E4203F" w:rsidRDefault="00E4203F" w:rsidP="001A64E1">
            <w:pPr>
              <w:pStyle w:val="TableText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73A52FB" w14:textId="77777777" w:rsidR="00E4203F" w:rsidRDefault="00E4203F" w:rsidP="001A64E1">
            <w:pPr>
              <w:pStyle w:val="TableText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38E3530" w14:textId="334EDBCA" w:rsidR="00E4203F" w:rsidRPr="001B0585" w:rsidRDefault="00E4203F" w:rsidP="001D6A56">
            <w:pPr>
              <w:pStyle w:val="TableText"/>
            </w:pPr>
            <w:r>
              <w:t>172.16.1.62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6BFE2628" w14:textId="77777777" w:rsidR="00E4203F" w:rsidRPr="001B0585" w:rsidRDefault="00E4203F" w:rsidP="001A64E1">
            <w:pPr>
              <w:pStyle w:val="TableText"/>
            </w:pPr>
            <w:r>
              <w:t>N/A</w:t>
            </w:r>
          </w:p>
        </w:tc>
      </w:tr>
      <w:tr w:rsidR="00F41571" w14:paraId="0B40C8A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4A5D05D" w14:textId="228E71DB" w:rsidR="00E4203F" w:rsidRPr="009C342E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8373E46" w14:textId="282373F2" w:rsidR="00E4203F" w:rsidRPr="009C342E" w:rsidRDefault="00E4203F" w:rsidP="00083FED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2A5CF001" w14:textId="0B144D55" w:rsidR="00E4203F" w:rsidRPr="001B0585" w:rsidRDefault="00E4203F" w:rsidP="001A64E1">
            <w:pPr>
              <w:pStyle w:val="TableText"/>
            </w:pPr>
            <w:r>
              <w:t>2001:db8:café: 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4858A1B7" w14:textId="77777777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5521298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A49BC59" w14:textId="03D29557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9CB787F" w14:textId="7A99C99E" w:rsidR="00E4203F" w:rsidRDefault="00E4203F" w:rsidP="00083FED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DDA9BFE" w14:textId="52AFA5A8" w:rsidR="00E4203F" w:rsidRPr="001B0585" w:rsidRDefault="00E4203F" w:rsidP="001A64E1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26D1AE87" w14:textId="0B41F0DA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5834064B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4F5E0947" w14:textId="4AA3F5B5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6596D07E" w14:textId="77777777" w:rsidR="00E4203F" w:rsidRDefault="00E4203F" w:rsidP="001A64E1">
            <w:pPr>
              <w:pStyle w:val="TableText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65C95A99" w14:textId="54BC948C" w:rsidR="00E4203F" w:rsidRPr="001B0585" w:rsidRDefault="00E4203F" w:rsidP="001A64E1">
            <w:pPr>
              <w:pStyle w:val="TableText"/>
            </w:pPr>
            <w:r>
              <w:t>172.16.1.126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FD98E46" w14:textId="77777777" w:rsidR="00E4203F" w:rsidRPr="001B0585" w:rsidRDefault="00E4203F" w:rsidP="001A64E1">
            <w:pPr>
              <w:pStyle w:val="TableText"/>
            </w:pPr>
            <w:r>
              <w:t>N/A</w:t>
            </w:r>
          </w:p>
        </w:tc>
      </w:tr>
      <w:tr w:rsidR="00F41571" w14:paraId="17FF3A8F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5EE2569E" w14:textId="0F15EC5C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C21D067" w14:textId="05F055C2" w:rsidR="00E4203F" w:rsidRPr="009C342E" w:rsidRDefault="00E4203F" w:rsidP="00083FED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44D390" w14:textId="663339B1" w:rsidR="00E4203F" w:rsidRPr="001B0585" w:rsidRDefault="00E4203F" w:rsidP="001A64E1">
            <w:pPr>
              <w:pStyle w:val="TableText"/>
            </w:pPr>
            <w:r>
              <w:t>2001:db8:cafe:1::1/64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6D9F6C00" w14:textId="77777777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656246E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FA11943" w14:textId="4C56D38A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25317AC" w14:textId="3B881D59" w:rsidR="00E4203F" w:rsidRPr="009C342E" w:rsidRDefault="00E4203F" w:rsidP="00083FED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C016E6" w14:textId="00827CAF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8425FCE" w14:textId="38835A44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504BE8D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5762B7C" w14:textId="57194376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16EFBFB" w14:textId="77777777" w:rsidR="00E4203F" w:rsidRDefault="00E4203F" w:rsidP="001D6A56">
            <w:pPr>
              <w:pStyle w:val="TableText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69C58E0B" w14:textId="645ECEB8" w:rsidR="00E4203F" w:rsidRPr="001B0585" w:rsidRDefault="00E4203F" w:rsidP="001D6A56">
            <w:pPr>
              <w:pStyle w:val="TableText"/>
            </w:pPr>
            <w:r>
              <w:t>172.16.1.254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20BF892" w14:textId="77777777" w:rsidR="00E4203F" w:rsidRPr="001B0585" w:rsidRDefault="00E4203F" w:rsidP="001D6A56">
            <w:pPr>
              <w:pStyle w:val="TableText"/>
            </w:pPr>
            <w:r>
              <w:t>N/A</w:t>
            </w:r>
          </w:p>
        </w:tc>
      </w:tr>
      <w:tr w:rsidR="00F41571" w14:paraId="58365D79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B300D85" w14:textId="7F3DEEFD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D836E7F" w14:textId="65E0D6CB" w:rsidR="00E4203F" w:rsidRPr="009C342E" w:rsidRDefault="00E4203F" w:rsidP="00083FED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4632ED68" w14:textId="63481C0E" w:rsidR="00E4203F" w:rsidRPr="001B0585" w:rsidRDefault="00E4203F" w:rsidP="001D6A56">
            <w:pPr>
              <w:pStyle w:val="TableText"/>
            </w:pPr>
            <w:r>
              <w:t>2001:db8:cafe:2::1/64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3563FEE5" w14:textId="77777777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43E1D0C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ADE7970" w14:textId="096E8A2F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43E5BD11" w14:textId="5D184873" w:rsidR="00E4203F" w:rsidRPr="009C342E" w:rsidRDefault="00E4203F" w:rsidP="00083FED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5F9306EC" w14:textId="62718805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4A89ED3" w14:textId="4308C6D4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21FAA9B7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8ACD355" w14:textId="06065A0C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59343EB1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455EBD6" w14:textId="3BE103CF" w:rsidR="00E4203F" w:rsidRPr="001B0585" w:rsidRDefault="00E4203F" w:rsidP="001D6A56">
            <w:pPr>
              <w:pStyle w:val="TableText"/>
            </w:pPr>
            <w:r>
              <w:t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0DF242D5" w14:textId="77777777" w:rsidR="00E4203F" w:rsidRPr="001B0585" w:rsidRDefault="00E4203F" w:rsidP="001D6A56">
            <w:pPr>
              <w:pStyle w:val="TableText"/>
            </w:pPr>
            <w:r>
              <w:t>N/A</w:t>
            </w:r>
          </w:p>
        </w:tc>
      </w:tr>
      <w:tr w:rsidR="00F41571" w14:paraId="3481C86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84D9E22" w14:textId="3CB934D5" w:rsidR="00E4203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4B85139" w14:textId="1251C2A9" w:rsidR="00E4203F" w:rsidRPr="009C342E" w:rsidRDefault="00E4203F" w:rsidP="00083FED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6E10CD7F" w14:textId="1CE4D773" w:rsidR="00E4203F" w:rsidRPr="001B0585" w:rsidRDefault="00E4203F" w:rsidP="001D6A56">
            <w:pPr>
              <w:pStyle w:val="TableText"/>
            </w:pPr>
            <w:r>
              <w:t>2001:db 8:2: 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7C5719B2" w14:textId="77777777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3C8A92A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6273B38D" w14:textId="5EFF0A54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0BBC0822" w14:textId="521E6DB4" w:rsidR="00E4203F" w:rsidRPr="009C342E" w:rsidRDefault="00E4203F" w:rsidP="00083FED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790C702" w14:textId="5468C991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70CB2656" w14:textId="2B5FEF79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45CBCAA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F14837" w14:textId="77777777" w:rsidR="00E4203F" w:rsidRDefault="00E4203F" w:rsidP="001D6A56">
            <w:pPr>
              <w:pStyle w:val="TableText"/>
            </w:pPr>
            <w:r>
              <w:t>Principal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06C6668" w14:textId="77777777" w:rsidR="00E4203F" w:rsidRDefault="00E4203F" w:rsidP="001D6A56">
            <w:pPr>
              <w:pStyle w:val="TableText"/>
            </w:pPr>
            <w: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9A18A81" w14:textId="4B3F5ABC" w:rsidR="00E4203F" w:rsidRPr="001B0585" w:rsidRDefault="00E4203F" w:rsidP="001D6A56">
            <w:pPr>
              <w:pStyle w:val="TableText"/>
            </w:pPr>
            <w:r>
              <w:t>209.165.200.226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B4EB6E8" w14:textId="77777777" w:rsidR="00E4203F" w:rsidRPr="001B0585" w:rsidRDefault="00E4203F" w:rsidP="001D6A56">
            <w:pPr>
              <w:pStyle w:val="TableText"/>
            </w:pPr>
            <w:r>
              <w:t>N/A</w:t>
            </w:r>
          </w:p>
        </w:tc>
      </w:tr>
      <w:tr w:rsidR="00F41571" w14:paraId="03CC782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62A69EC" w14:textId="5408ECE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Principal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2E42E0" w14:textId="72097852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DC8516F" w14:textId="218C1017" w:rsidR="00E4203F" w:rsidRPr="001B0585" w:rsidRDefault="00E4203F" w:rsidP="001D6A56">
            <w:pPr>
              <w:pStyle w:val="TableText"/>
            </w:pPr>
            <w:r>
              <w:t>2001:db 8:1: 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9516CEC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14:paraId="5F4D279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011409" w14:textId="02AA453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Principal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A49A1" w14:textId="548E5F05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0976D58" w14:textId="0AA6C35E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14411" w14:textId="1C28A4C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14:paraId="2C028B0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629F82F" w14:textId="39D2CC7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Principal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3230DA0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2CE71D8" w14:textId="3EA55797" w:rsidR="00E4203F" w:rsidRPr="001B0585" w:rsidRDefault="00E4203F" w:rsidP="001D6A56">
            <w:pPr>
              <w:pStyle w:val="TableText"/>
            </w:pPr>
            <w:r>
              <w:t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7CAD964" w14:textId="77777777" w:rsidR="00E4203F" w:rsidRPr="001B0585" w:rsidRDefault="00E4203F" w:rsidP="001D6A56">
            <w:pPr>
              <w:pStyle w:val="TableText"/>
            </w:pPr>
            <w:r>
              <w:t>N/A</w:t>
            </w:r>
          </w:p>
        </w:tc>
      </w:tr>
      <w:tr w:rsidR="00F41571" w14:paraId="12B9AD3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89C39C5" w14:textId="66FB12A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Principal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613D8B" w14:textId="78C4CF8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982C474" w14:textId="3F91FDC6" w:rsidR="00E4203F" w:rsidRPr="001B0585" w:rsidRDefault="00E4203F" w:rsidP="001D6A56">
            <w:pPr>
              <w:pStyle w:val="TableText"/>
            </w:pPr>
            <w:r>
              <w:t>2001:db 8:2: 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63E0F4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14:paraId="1DF385F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1553B" w14:textId="71CCC033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Principal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F92E0" w14:textId="56B25612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C225811" w14:textId="03CF00D2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37656F9" w14:textId="471EE77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N/A</w:t>
            </w:r>
          </w:p>
        </w:tc>
      </w:tr>
      <w:tr w:rsidR="00F41571" w14:paraId="08CFB6DE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5B4EC" w14:textId="77777777" w:rsidR="00E4203F" w:rsidRDefault="00E4203F" w:rsidP="001D6A56">
            <w:pPr>
              <w:pStyle w:val="TableText"/>
            </w:pPr>
            <w:r>
              <w:t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AA991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79F7F803" w14:textId="4ED9ADC0" w:rsidR="00E4203F" w:rsidRPr="001B0585" w:rsidRDefault="00E4203F" w:rsidP="001D6A56">
            <w:pPr>
              <w:pStyle w:val="TableText"/>
            </w:pPr>
            <w:r>
              <w:t>172.16.1.61 /26</w:t>
            </w:r>
          </w:p>
        </w:tc>
        <w:tc>
          <w:tcPr>
            <w:tcW w:w="2515" w:type="dxa"/>
            <w:vAlign w:val="center"/>
          </w:tcPr>
          <w:p w14:paraId="4CB9A3DA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00F8EA8C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71FDE" w14:textId="77777777" w:rsidR="00E4203F" w:rsidRDefault="00E4203F" w:rsidP="001D6A56">
            <w:pPr>
              <w:pStyle w:val="TableText"/>
            </w:pPr>
            <w:r>
              <w:t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7E4A7C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0FC51C9" w14:textId="6D83EF8E" w:rsidR="00E4203F" w:rsidRPr="001B0585" w:rsidRDefault="00E4203F" w:rsidP="001D6A56">
            <w:pPr>
              <w:pStyle w:val="TableText"/>
            </w:pPr>
            <w:r>
              <w:t>172.16.1.125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7519CCB" w14:textId="77777777" w:rsidR="00E4203F" w:rsidRPr="001B0585" w:rsidRDefault="00E4203F" w:rsidP="001D6A56">
            <w:pPr>
              <w:pStyle w:val="TableText"/>
            </w:pPr>
            <w:r>
              <w:t>172.16.1.126</w:t>
            </w:r>
          </w:p>
        </w:tc>
      </w:tr>
      <w:tr w:rsidR="00F41571" w14:paraId="5A57E066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AA552" w14:textId="77777777" w:rsidR="00E4203F" w:rsidRDefault="00E4203F" w:rsidP="001D6A56">
            <w:pPr>
              <w:pStyle w:val="TableText"/>
            </w:pPr>
            <w:r>
              <w:t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17EE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4863BBEF" w14:textId="7A0A04EF" w:rsidR="00E4203F" w:rsidRPr="001B0585" w:rsidRDefault="00E4203F" w:rsidP="001D6A56">
            <w:pPr>
              <w:pStyle w:val="TableText"/>
            </w:pPr>
            <w:r>
              <w:t>172.16.1.253 /25</w:t>
            </w:r>
          </w:p>
        </w:tc>
        <w:tc>
          <w:tcPr>
            <w:tcW w:w="2515" w:type="dxa"/>
            <w:vAlign w:val="center"/>
          </w:tcPr>
          <w:p w14:paraId="31BA7CF0" w14:textId="77777777" w:rsidR="00E4203F" w:rsidRPr="001B0585" w:rsidRDefault="00E4203F" w:rsidP="001D6A56">
            <w:pPr>
              <w:pStyle w:val="TableText"/>
            </w:pPr>
            <w:r>
              <w:t>172.16.1.254</w:t>
            </w:r>
          </w:p>
        </w:tc>
      </w:tr>
      <w:tr w:rsidR="00F41571" w14:paraId="73DEB54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8488164" w14:textId="77777777" w:rsidR="00E4203F" w:rsidRDefault="00E4203F" w:rsidP="001D6A56">
            <w:pPr>
              <w:pStyle w:val="TableText"/>
            </w:pPr>
            <w:r>
              <w:t>TI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098DF74" w14:textId="77777777" w:rsidR="00E4203F" w:rsidRDefault="00E4203F" w:rsidP="001D6A56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3C11E03" w14:textId="6025C399" w:rsidR="00E4203F" w:rsidRPr="001B0585" w:rsidRDefault="00E4203F" w:rsidP="001D6A56">
            <w:pPr>
              <w:pStyle w:val="TableText"/>
            </w:pPr>
            <w:r>
              <w:t>172.16.1.1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F4D4F0F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664E575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DD8C42" w14:textId="4D3E7498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TI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B5A989D" w14:textId="4C10A19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D9DBAAC" w14:textId="2139F012" w:rsidR="00E4203F" w:rsidRPr="001B0585" w:rsidRDefault="00E4203F" w:rsidP="001D6A56">
            <w:pPr>
              <w:pStyle w:val="TableText"/>
            </w:pPr>
            <w:r>
              <w:t>2001:db8:café: :2/64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5A1412F" w14:textId="5C6D79CA" w:rsidR="00E4203F" w:rsidRPr="001B0585" w:rsidRDefault="007C14B9" w:rsidP="001D6A56">
            <w:pPr>
              <w:pStyle w:val="TableText"/>
            </w:pPr>
            <w:r>
              <w:t>fe80::1</w:t>
            </w:r>
          </w:p>
        </w:tc>
      </w:tr>
      <w:tr w:rsidR="00F41571" w14:paraId="038246E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D583C" w14:textId="35143A1F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TI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EC824" w14:textId="64067F0B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AA0FED2" w14:textId="0797D22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52B84D82" w14:textId="2864F2C8" w:rsidR="00E4203F" w:rsidRPr="001B0585" w:rsidRDefault="00E4203F" w:rsidP="00083FED">
            <w:pPr>
              <w:pStyle w:val="ConfigWindow"/>
            </w:pPr>
            <w:r>
              <w:rPr>
                <w:color w:val="F2F2F2" w:themeColor="background1" w:themeShade="F2"/>
              </w:rPr>
              <w:t>fe80::1</w:t>
            </w:r>
          </w:p>
        </w:tc>
      </w:tr>
      <w:tr w:rsidR="00F41571" w14:paraId="5393805D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7A0922" w14:textId="77777777" w:rsidR="00E4203F" w:rsidRDefault="00E4203F" w:rsidP="007C5790">
            <w:pPr>
              <w:pStyle w:val="TableText"/>
            </w:pPr>
            <w:r>
              <w:t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D5DB3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5C0A1FF" w14:textId="088E9309" w:rsidR="00E4203F" w:rsidRPr="001B0585" w:rsidRDefault="00E4203F" w:rsidP="007C5790">
            <w:pPr>
              <w:pStyle w:val="TableText"/>
            </w:pPr>
            <w:r>
              <w:t>172.16.1.65 /26</w:t>
            </w:r>
          </w:p>
        </w:tc>
        <w:tc>
          <w:tcPr>
            <w:tcW w:w="2515" w:type="dxa"/>
            <w:vAlign w:val="center"/>
          </w:tcPr>
          <w:p w14:paraId="4F999FC7" w14:textId="77777777" w:rsidR="00E4203F" w:rsidRPr="001B0585" w:rsidRDefault="00E4203F" w:rsidP="007C5790">
            <w:pPr>
              <w:pStyle w:val="TableText"/>
            </w:pPr>
            <w:r>
              <w:t>172.16.1.126</w:t>
            </w:r>
          </w:p>
        </w:tc>
      </w:tr>
      <w:tr w:rsidR="00F41571" w14:paraId="655FF9DF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05F47" w14:textId="7E125095" w:rsidR="00E4203F" w:rsidRPr="009C342E" w:rsidRDefault="00E4203F" w:rsidP="00083FED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40B6B" w14:textId="6027E0FF" w:rsidR="00E4203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4E7705E6" w14:textId="1667F134" w:rsidR="00E4203F" w:rsidRPr="001B0585" w:rsidRDefault="00E4203F" w:rsidP="007C5790">
            <w:pPr>
              <w:pStyle w:val="TableText"/>
            </w:pPr>
            <w:r>
              <w:t>2001:db8:cafe:1: :2/64</w:t>
            </w:r>
          </w:p>
        </w:tc>
        <w:tc>
          <w:tcPr>
            <w:tcW w:w="2515" w:type="dxa"/>
            <w:vAlign w:val="center"/>
          </w:tcPr>
          <w:p w14:paraId="3978ABB4" w14:textId="01A046FC" w:rsidR="00E4203F" w:rsidRPr="001B0585" w:rsidRDefault="007C14B9" w:rsidP="007C5790">
            <w:pPr>
              <w:pStyle w:val="TableText"/>
            </w:pPr>
            <w:r>
              <w:t>fe80::1</w:t>
            </w:r>
          </w:p>
        </w:tc>
      </w:tr>
      <w:tr w:rsidR="00F41571" w14:paraId="2E1E084C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439B" w14:textId="704542A7" w:rsidR="00E4203F" w:rsidRPr="009C342E" w:rsidRDefault="00E4203F" w:rsidP="00083FED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7E67" w14:textId="4DC21010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7836213D" w14:textId="1D6636D5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vAlign w:val="center"/>
          </w:tcPr>
          <w:p w14:paraId="2FCB879B" w14:textId="438545CF" w:rsidR="00E4203F" w:rsidRPr="001B0585" w:rsidRDefault="00E4203F" w:rsidP="00083FED">
            <w:pPr>
              <w:pStyle w:val="ConfigWindow"/>
            </w:pPr>
            <w:r>
              <w:t>fe80::1</w:t>
            </w:r>
          </w:p>
        </w:tc>
      </w:tr>
      <w:tr w:rsidR="00F41571" w14:paraId="6DED3B43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2E01C5EA" w14:textId="77777777" w:rsidR="00E4203F" w:rsidRDefault="00E4203F" w:rsidP="007C5790">
            <w:pPr>
              <w:pStyle w:val="TableText"/>
            </w:pPr>
            <w:r>
              <w:t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5127D0C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1540370" w14:textId="03CEBE33" w:rsidR="00E4203F" w:rsidRPr="001B0585" w:rsidRDefault="00E4203F" w:rsidP="007C5790">
            <w:pPr>
              <w:pStyle w:val="TableText"/>
            </w:pPr>
            <w:r>
              <w:t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EB3216" w14:textId="77777777" w:rsidR="00E4203F" w:rsidRPr="001B0585" w:rsidRDefault="00E4203F" w:rsidP="007C5790">
            <w:pPr>
              <w:pStyle w:val="TableText"/>
            </w:pPr>
            <w:r>
              <w:t>172.16.1.254</w:t>
            </w:r>
          </w:p>
        </w:tc>
      </w:tr>
      <w:tr w:rsidR="00F41571" w14:paraId="78164554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07638D" w14:textId="30AC46B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lastRenderedPageBreak/>
              <w:t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82F129" w14:textId="74EF7D23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16AA309" w14:textId="65D088DE" w:rsidR="00E4203F" w:rsidRPr="001B0585" w:rsidRDefault="00E4203F" w:rsidP="007C5790">
            <w:pPr>
              <w:pStyle w:val="TableText"/>
            </w:pPr>
            <w:r>
              <w:t>2001:db8:cafe:2: 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074B37A" w14:textId="4C07519D" w:rsidR="00E4203F" w:rsidRPr="001B0585" w:rsidRDefault="007C14B9" w:rsidP="007C5790">
            <w:pPr>
              <w:pStyle w:val="TableText"/>
            </w:pPr>
            <w:r>
              <w:t>fe80::1</w:t>
            </w:r>
          </w:p>
        </w:tc>
      </w:tr>
      <w:tr w:rsidR="00F41571" w14:paraId="68A056B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4A9C9" w14:textId="1F6A116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28473" w14:textId="29848F6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7CFF024" w14:textId="40A4E1C3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CA31D1B" w14:textId="0822EF8C" w:rsidR="00E4203F" w:rsidRPr="001B0585" w:rsidRDefault="00E4203F" w:rsidP="00083FED">
            <w:pPr>
              <w:pStyle w:val="ConfigWindow"/>
            </w:pPr>
            <w:r>
              <w:rPr>
                <w:color w:val="F2F2F2" w:themeColor="background1" w:themeShade="F2"/>
              </w:rPr>
              <w:t>fe80::1</w:t>
            </w:r>
          </w:p>
        </w:tc>
      </w:tr>
      <w:tr w:rsidR="00F41571" w14:paraId="260419D9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96EAAF2" w14:textId="77777777" w:rsidR="00E4203F" w:rsidRDefault="00E4203F" w:rsidP="007C5790">
            <w:pPr>
              <w:pStyle w:val="TableText"/>
            </w:pPr>
            <w:r>
              <w:t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75A0AA1A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2FAA9D62" w14:textId="0CCB63B1" w:rsidR="00E4203F" w:rsidRPr="001B0585" w:rsidRDefault="00E4203F" w:rsidP="007C5790">
            <w:pPr>
              <w:pStyle w:val="TableText"/>
            </w:pPr>
            <w:r>
              <w:t>64.100.0.3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FC8D0EF" w14:textId="77777777" w:rsidR="00E4203F" w:rsidRPr="001B0585" w:rsidRDefault="00E4203F" w:rsidP="007C5790">
            <w:pPr>
              <w:pStyle w:val="TableText"/>
            </w:pPr>
            <w:r>
              <w:t>64.100.0.1</w:t>
            </w:r>
          </w:p>
        </w:tc>
      </w:tr>
      <w:tr w:rsidR="00F41571" w14:paraId="2EB81F32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6605614" w14:textId="03D6D874" w:rsidR="00E4203F" w:rsidRPr="009C342E" w:rsidRDefault="00E4203F" w:rsidP="00083FED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38D2F23E" w14:textId="22A09423" w:rsidR="00E4203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0FA3F81D" w14:textId="103A2F00" w:rsidR="00E4203F" w:rsidRPr="001B0585" w:rsidRDefault="00E4203F" w:rsidP="007C5790">
            <w:pPr>
              <w:pStyle w:val="TableText"/>
            </w:pPr>
            <w:r>
              <w:t>2001:db8:acad: :3/64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54F0A35E" w14:textId="716DC42E" w:rsidR="00E4203F" w:rsidRPr="001B0585" w:rsidRDefault="007C14B9" w:rsidP="007C5790">
            <w:pPr>
              <w:pStyle w:val="TableText"/>
            </w:pPr>
            <w:r>
              <w:t>fe80::1</w:t>
            </w:r>
          </w:p>
        </w:tc>
      </w:tr>
      <w:tr w:rsidR="00F41571" w14:paraId="40EB8A4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14:paraId="0BDC63EB" w14:textId="32F1A78D" w:rsidR="00E4203F" w:rsidRPr="009C342E" w:rsidRDefault="00E4203F" w:rsidP="00083FED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20F1DEB4" w14:textId="58A47E39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79F958EF" w14:textId="3BDE445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AAE0466" w14:textId="2FBCD4E6" w:rsidR="00E4203F" w:rsidRPr="001B0585" w:rsidRDefault="00E4203F" w:rsidP="00083FED">
            <w:pPr>
              <w:pStyle w:val="ConfigWindow"/>
            </w:pPr>
            <w:r>
              <w:t>fe0: :1</w:t>
            </w:r>
          </w:p>
        </w:tc>
      </w:tr>
    </w:tbl>
    <w:p w14:paraId="345BEDE4" w14:textId="77777777" w:rsidR="00D778DF" w:rsidRPr="00E70096" w:rsidRDefault="00D778DF" w:rsidP="00D452F4">
      <w:pPr>
        <w:pStyle w:val="Ttulo1"/>
      </w:pPr>
      <w:r>
        <w:t>Objetivos</w:t>
      </w:r>
    </w:p>
    <w:p w14:paraId="45C21174" w14:textId="7ED04E63" w:rsidR="00D778DF" w:rsidRPr="004C0909" w:rsidRDefault="007904B4" w:rsidP="007904B4">
      <w:pPr>
        <w:pStyle w:val="Bulletlevel1"/>
      </w:pPr>
      <w:r>
        <w:t>Solucio</w:t>
      </w:r>
      <w:r w:rsidR="00471A91">
        <w:t>nar</w:t>
      </w:r>
      <w:r>
        <w:t xml:space="preserve"> problemas comunes en una LAN.</w:t>
      </w:r>
    </w:p>
    <w:p w14:paraId="41246FE0" w14:textId="77777777" w:rsidR="00D778DF" w:rsidRDefault="00D778DF" w:rsidP="00D452F4">
      <w:pPr>
        <w:pStyle w:val="Ttulo1"/>
      </w:pPr>
      <w:r>
        <w:t>Antecedentes/Escenario</w:t>
      </w:r>
    </w:p>
    <w:p w14:paraId="2DE4AAF5" w14:textId="03341647" w:rsidR="007904B4" w:rsidRDefault="007904B4" w:rsidP="007904B4">
      <w:pPr>
        <w:pStyle w:val="BodyTextL25"/>
      </w:pPr>
      <w:r>
        <w:t>Después de una actualización de la red, se configuraron mal algunos dispositivos. Debe corregir las configuraciones y verificar que todas las PC puedan acceder al servidor Web, R1 y los switches. Además, todas las PC deberían poder acceder a R1 usando SSH. Debe verificar la conectividad tanto para IPv4 como para IPv6, excepto para los switches.</w:t>
      </w:r>
    </w:p>
    <w:p w14:paraId="387F56E4" w14:textId="77777777" w:rsidR="005C13E6" w:rsidRDefault="005C13E6" w:rsidP="005C13E6">
      <w:pPr>
        <w:pStyle w:val="Ttulo1"/>
      </w:pPr>
      <w:r>
        <w:t>Instrucciones</w:t>
      </w:r>
    </w:p>
    <w:p w14:paraId="08353329" w14:textId="77777777" w:rsidR="007904B4" w:rsidRDefault="007904B4" w:rsidP="007904B4">
      <w:pPr>
        <w:pStyle w:val="BodyTextL25"/>
      </w:pPr>
      <w:r>
        <w:t>El router R1 y todos los switches se configuraron previamente con lo siguiente:</w:t>
      </w:r>
    </w:p>
    <w:p w14:paraId="7BF8668F" w14:textId="77777777" w:rsidR="007904B4" w:rsidRPr="007904B4" w:rsidRDefault="007904B4" w:rsidP="007904B4">
      <w:pPr>
        <w:pStyle w:val="Bulletlevel1"/>
      </w:pPr>
      <w:r>
        <w:t xml:space="preserve">Contraseña de habilitación: </w:t>
      </w:r>
      <w:r w:rsidRPr="009C342E">
        <w:rPr>
          <w:b/>
        </w:rPr>
        <w:t>Ciscoenpa55</w:t>
      </w:r>
    </w:p>
    <w:p w14:paraId="038384C6" w14:textId="77777777" w:rsidR="007904B4" w:rsidRPr="007904B4" w:rsidRDefault="007904B4" w:rsidP="007904B4">
      <w:pPr>
        <w:pStyle w:val="Bulletlevel1"/>
      </w:pPr>
      <w:r>
        <w:t>Contraseña de la consola: C</w:t>
      </w:r>
      <w:r w:rsidRPr="009C342E">
        <w:rPr>
          <w:b/>
        </w:rPr>
        <w:t>Ciscoconpa55</w:t>
      </w:r>
    </w:p>
    <w:p w14:paraId="6789471D" w14:textId="15A48EB2" w:rsidR="007904B4" w:rsidRPr="007904B4" w:rsidRDefault="007904B4" w:rsidP="007904B4">
      <w:pPr>
        <w:pStyle w:val="Bulletlevel1"/>
      </w:pPr>
      <w:r>
        <w:t xml:space="preserve">Nombre de usuario y contraseña de administrador para SSH: </w:t>
      </w:r>
      <w:r w:rsidRPr="009C342E">
        <w:rPr>
          <w:b/>
        </w:rPr>
        <w:t>Admin1/Admin1PA55</w:t>
      </w:r>
    </w:p>
    <w:p w14:paraId="187A23AA" w14:textId="77777777" w:rsidR="007904B4" w:rsidRDefault="007904B4" w:rsidP="007904B4">
      <w:pPr>
        <w:pStyle w:val="BodyTextL25"/>
      </w:pPr>
      <w:r>
        <w:t>Cantidad necesaria de hosts por subred:</w:t>
      </w:r>
    </w:p>
    <w:p w14:paraId="20B6FB77" w14:textId="77777777" w:rsidR="007904B4" w:rsidRPr="0038406B" w:rsidRDefault="007904B4" w:rsidP="0038406B">
      <w:pPr>
        <w:pStyle w:val="Bulletlevel1"/>
      </w:pPr>
      <w:r>
        <w:t>TI: 50 hosts</w:t>
      </w:r>
    </w:p>
    <w:p w14:paraId="26D9BB61" w14:textId="77777777" w:rsidR="007904B4" w:rsidRPr="0038406B" w:rsidRDefault="007904B4" w:rsidP="0038406B">
      <w:pPr>
        <w:pStyle w:val="Bulletlevel1"/>
      </w:pPr>
      <w:r>
        <w:t>Marketing: 50 hosts</w:t>
      </w:r>
    </w:p>
    <w:p w14:paraId="09F64618" w14:textId="77777777" w:rsidR="007904B4" w:rsidRDefault="007904B4" w:rsidP="0038406B">
      <w:pPr>
        <w:pStyle w:val="Bulletlevel1"/>
      </w:pPr>
      <w:r>
        <w:t>R&amp;D: 100 hosts</w:t>
      </w:r>
    </w:p>
    <w:p w14:paraId="37BD9412" w14:textId="025B4EB1" w:rsidR="00A81353" w:rsidRDefault="00A81353" w:rsidP="001D6A56">
      <w:pPr>
        <w:pStyle w:val="BodyTextL25"/>
      </w:pPr>
      <w:r>
        <w:t>Si se han solucionado todos los problemas de configuración, todos los dispositivos deberían poder hacer ping entre sí y con el servidor web.</w:t>
      </w:r>
    </w:p>
    <w:p w14:paraId="03E697A6" w14:textId="0D0D1F16" w:rsidR="0038406B" w:rsidRDefault="0038406B" w:rsidP="0038406B">
      <w:pPr>
        <w:pStyle w:val="ConfigWindow"/>
      </w:pPr>
      <w:r>
        <w:t>Fin del documento</w:t>
      </w:r>
      <w:bookmarkStart w:id="0" w:name="_GoBack"/>
      <w:bookmarkEnd w:id="0"/>
    </w:p>
    <w:sectPr w:rsidR="0038406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6357F" w14:textId="77777777" w:rsidR="00107CF7" w:rsidRDefault="00107CF7" w:rsidP="00710659">
      <w:pPr>
        <w:spacing w:after="0" w:line="240" w:lineRule="auto"/>
      </w:pPr>
      <w:r>
        <w:separator/>
      </w:r>
    </w:p>
    <w:p w14:paraId="6BAF4896" w14:textId="77777777" w:rsidR="00107CF7" w:rsidRDefault="00107CF7"/>
  </w:endnote>
  <w:endnote w:type="continuationSeparator" w:id="0">
    <w:p w14:paraId="67C33A46" w14:textId="77777777" w:rsidR="00107CF7" w:rsidRDefault="00107CF7" w:rsidP="00710659">
      <w:pPr>
        <w:spacing w:after="0" w:line="240" w:lineRule="auto"/>
      </w:pPr>
      <w:r>
        <w:continuationSeparator/>
      </w:r>
    </w:p>
    <w:p w14:paraId="479F8046" w14:textId="77777777" w:rsidR="00107CF7" w:rsidRDefault="00107C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F47DA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AE01" w14:textId="40F1C161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B14A9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735DF" w14:textId="3ADCCE53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B14A9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C91BF" w14:textId="77777777" w:rsidR="00107CF7" w:rsidRDefault="00107CF7" w:rsidP="00710659">
      <w:pPr>
        <w:spacing w:after="0" w:line="240" w:lineRule="auto"/>
      </w:pPr>
      <w:r>
        <w:separator/>
      </w:r>
    </w:p>
    <w:p w14:paraId="3590319E" w14:textId="77777777" w:rsidR="00107CF7" w:rsidRDefault="00107CF7"/>
  </w:footnote>
  <w:footnote w:type="continuationSeparator" w:id="0">
    <w:p w14:paraId="715321A9" w14:textId="77777777" w:rsidR="00107CF7" w:rsidRDefault="00107CF7" w:rsidP="00710659">
      <w:pPr>
        <w:spacing w:after="0" w:line="240" w:lineRule="auto"/>
      </w:pPr>
      <w:r>
        <w:continuationSeparator/>
      </w:r>
    </w:p>
    <w:p w14:paraId="1D3F5399" w14:textId="77777777" w:rsidR="00107CF7" w:rsidRDefault="00107C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6029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84EC0F1" w14:textId="77777777" w:rsidR="00926CB2" w:rsidRDefault="001A64E1" w:rsidP="008402F2">
        <w:pPr>
          <w:pStyle w:val="PageHead"/>
        </w:pPr>
        <w:r>
          <w:t>Packet Tracer: Desafío de resolución de problemas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282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C022AB" wp14:editId="1DFEB0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A240EB10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07CF7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94C"/>
    <w:rsid w:val="002A6C56"/>
    <w:rsid w:val="002B14A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0219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A91"/>
    <w:rsid w:val="00473E34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5E74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005"/>
    <w:rsid w:val="00E26930"/>
    <w:rsid w:val="00E27257"/>
    <w:rsid w:val="00E27F4F"/>
    <w:rsid w:val="00E4203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C6C15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452F4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A021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8406B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8002CF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C6425"/>
    <w:rPr>
      <w:rFonts w:eastAsia="Times New Roman"/>
      <w:b/>
      <w:bCs/>
      <w:sz w:val="24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ipervnculo">
    <w:name w:val="Hyperlink"/>
    <w:basedOn w:val="Fuentedeprrafopredeter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81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0864A1"/>
    <w:rsid w:val="00180ACD"/>
    <w:rsid w:val="002A2E4B"/>
    <w:rsid w:val="0054154E"/>
    <w:rsid w:val="0074177A"/>
    <w:rsid w:val="008C6C43"/>
    <w:rsid w:val="008D66F6"/>
    <w:rsid w:val="00A96077"/>
    <w:rsid w:val="00AD7939"/>
    <w:rsid w:val="00BB3DFE"/>
    <w:rsid w:val="00C45A74"/>
    <w:rsid w:val="00D40B4F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AA72DDBEBD8A48903F37D4157C352F" ma:contentTypeVersion="3" ma:contentTypeDescription="Crear nuevo documento." ma:contentTypeScope="" ma:versionID="b7797127e38d5c300903a208e48c1b76">
  <xsd:schema xmlns:xsd="http://www.w3.org/2001/XMLSchema" xmlns:xs="http://www.w3.org/2001/XMLSchema" xmlns:p="http://schemas.microsoft.com/office/2006/metadata/properties" xmlns:ns2="9da4b37a-3d0a-4698-9e3b-347f8a980c92" targetNamespace="http://schemas.microsoft.com/office/2006/metadata/properties" ma:root="true" ma:fieldsID="44449f18a0a4da60534a52ea9808fe85" ns2:_="">
    <xsd:import namespace="9da4b37a-3d0a-4698-9e3b-347f8a980c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4b37a-3d0a-4698-9e3b-347f8a980c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a4b37a-3d0a-4698-9e3b-347f8a980c92" xsi:nil="true"/>
  </documentManagement>
</p:properties>
</file>

<file path=customXml/itemProps1.xml><?xml version="1.0" encoding="utf-8"?>
<ds:datastoreItem xmlns:ds="http://schemas.openxmlformats.org/officeDocument/2006/customXml" ds:itemID="{2E078084-489E-47A5-B046-D84AC61F76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3E376E-2DCD-42B3-B496-AB330C16DC9A}"/>
</file>

<file path=customXml/itemProps3.xml><?xml version="1.0" encoding="utf-8"?>
<ds:datastoreItem xmlns:ds="http://schemas.openxmlformats.org/officeDocument/2006/customXml" ds:itemID="{83E98127-6486-4293-B28D-C3BB3A1C912D}"/>
</file>

<file path=customXml/itemProps4.xml><?xml version="1.0" encoding="utf-8"?>
<ds:datastoreItem xmlns:ds="http://schemas.openxmlformats.org/officeDocument/2006/customXml" ds:itemID="{EABA0BD4-73DF-4AC3-9DFF-7D66AD3DA80B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Desafío de resolución de problemas</vt:lpstr>
      <vt:lpstr>Packet Tracer – Troubleshooting Challenge</vt:lpstr>
    </vt:vector>
  </TitlesOfParts>
  <Company>Cisco Systems, Inc.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Desafío de resolución de problemas</dc:title>
  <dc:creator>Martin Benson</dc:creator>
  <dc:description>2019</dc:description>
  <cp:lastModifiedBy>Yuri Sanchez Gutierrez</cp:lastModifiedBy>
  <cp:revision>5</cp:revision>
  <cp:lastPrinted>2020-06-23T15:18:00Z</cp:lastPrinted>
  <dcterms:created xsi:type="dcterms:W3CDTF">2020-06-23T15:17:00Z</dcterms:created>
  <dcterms:modified xsi:type="dcterms:W3CDTF">2020-06-23T15:19:00Z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0x01010030AA72DDBEBD8A48903F37D4157C352F</vt:lpwstr>
  </property>
</Properties>
</file>