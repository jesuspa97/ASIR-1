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BE94" w14:textId="77777777" w:rsidR="001353CD" w:rsidRDefault="006B3C4C" w:rsidP="001353CD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71FD">
            <w:t>Packet Tracer - Configurar Enrutamiento entre VLANS usando Router-on-a-Stick</w:t>
          </w:r>
        </w:sdtContent>
      </w:sdt>
      <w:r w:rsidR="008E71FD">
        <w:rPr>
          <w:rStyle w:val="LabTitleInstVersred"/>
        </w:rPr>
        <w:t xml:space="preserve"> </w:t>
      </w:r>
    </w:p>
    <w:p w14:paraId="1F2B2D72" w14:textId="7A3AE575" w:rsidR="00CA1372" w:rsidRDefault="00CA1372" w:rsidP="001353CD">
      <w:pPr>
        <w:pStyle w:val="Ttulo"/>
      </w:pPr>
      <w:r>
        <w:t>Tabla de asignación de direcciones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Dispositivo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Interfaz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Dirección IPv4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Máscara de subred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Gateway predeterminado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>
              <w:t>G0/0,10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N/D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>
              <w:t>G0/0,30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N/D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Ttulo1"/>
      </w:pPr>
      <w:r>
        <w:t>Objetivos</w:t>
      </w:r>
    </w:p>
    <w:p w14:paraId="657DD8E7" w14:textId="77777777" w:rsidR="00CA1372" w:rsidRPr="004C0909" w:rsidRDefault="00CA1372" w:rsidP="00CA1372">
      <w:pPr>
        <w:pStyle w:val="BodyTextL25Bold"/>
      </w:pPr>
      <w:r>
        <w:t>Parte 1: Agregar VLAN a un switch</w:t>
      </w:r>
    </w:p>
    <w:p w14:paraId="27F6F7ED" w14:textId="77777777" w:rsidR="00CA1372" w:rsidRPr="004C0909" w:rsidRDefault="00CA1372" w:rsidP="00CA1372">
      <w:pPr>
        <w:pStyle w:val="BodyTextL25Bold"/>
      </w:pPr>
      <w:r>
        <w:t>Parte 2: configurar subinterfaces</w:t>
      </w:r>
    </w:p>
    <w:p w14:paraId="4892090D" w14:textId="77777777" w:rsidR="00CA1372" w:rsidRDefault="00CA1372" w:rsidP="00CA1372">
      <w:pPr>
        <w:pStyle w:val="BodyTextL25Bold"/>
      </w:pPr>
      <w:r>
        <w:t>Parte 3: Probar la conectividad con entre VLANS</w:t>
      </w:r>
    </w:p>
    <w:p w14:paraId="25721C47" w14:textId="77777777" w:rsidR="00CA1372" w:rsidRPr="00C07FD9" w:rsidRDefault="00CA1372" w:rsidP="00CA1372">
      <w:pPr>
        <w:pStyle w:val="Ttulo1"/>
      </w:pPr>
      <w:r>
        <w:t>Situación</w:t>
      </w:r>
    </w:p>
    <w:p w14:paraId="25B3A07E" w14:textId="77777777" w:rsidR="00CA1372" w:rsidRDefault="00CA1372" w:rsidP="00CA1372">
      <w:pPr>
        <w:pStyle w:val="BodyTextL25"/>
      </w:pPr>
      <w:r>
        <w:t>En esta actividad, configurará las VLAN y el enrutamiento entre VLAN. Luego habilitará las interfaces troncales y verificará la conectividad entre las VLAN.</w:t>
      </w:r>
    </w:p>
    <w:p w14:paraId="7720CD4C" w14:textId="77777777" w:rsidR="00CA1372" w:rsidRPr="0045046B" w:rsidRDefault="00CA1372" w:rsidP="00CA1372">
      <w:pPr>
        <w:pStyle w:val="Ttulo1"/>
      </w:pPr>
      <w:r>
        <w:t>Instrucciones</w:t>
      </w:r>
    </w:p>
    <w:p w14:paraId="4070E069" w14:textId="77777777" w:rsidR="00CA1372" w:rsidRDefault="00CA1372" w:rsidP="00160321">
      <w:pPr>
        <w:pStyle w:val="Ttulo2"/>
      </w:pPr>
      <w:r>
        <w:t>agregar VLAN a un switch</w:t>
      </w:r>
    </w:p>
    <w:p w14:paraId="455DE31A" w14:textId="77777777" w:rsidR="00CA1372" w:rsidRDefault="00CA1372" w:rsidP="00CA1372">
      <w:pPr>
        <w:pStyle w:val="Ttulo3"/>
      </w:pPr>
      <w:r>
        <w:t>crear VLAN en el S1.</w:t>
      </w:r>
    </w:p>
    <w:p w14:paraId="3DDE36CF" w14:textId="77777777" w:rsidR="00CA1372" w:rsidRDefault="00CA1372" w:rsidP="00CA1372">
      <w:pPr>
        <w:pStyle w:val="BodyTextL25"/>
      </w:pPr>
      <w:r>
        <w:t xml:space="preserve">Cree VLAN 10 y VLAN 30 en </w:t>
      </w:r>
      <w:r w:rsidRPr="00F62DF5">
        <w:rPr>
          <w:b/>
        </w:rPr>
        <w:t>S1</w:t>
      </w:r>
      <w:r>
        <w:t xml:space="preserve">. </w:t>
      </w:r>
    </w:p>
    <w:p w14:paraId="10E97F4A" w14:textId="4C79098F" w:rsidR="00160321" w:rsidRDefault="00160321" w:rsidP="00160321">
      <w:pPr>
        <w:pStyle w:val="ConfigWindow"/>
      </w:pPr>
      <w:r>
        <w:t>Abrir la ventana de configuración</w:t>
      </w:r>
    </w:p>
    <w:p w14:paraId="5A708BF6" w14:textId="2AB6547B" w:rsidR="001353CD" w:rsidRDefault="001353CD" w:rsidP="001353CD">
      <w:pPr>
        <w:pStyle w:val="BodyTextL25"/>
      </w:pPr>
    </w:p>
    <w:p w14:paraId="2FD3ACAE" w14:textId="77777777" w:rsidR="001353CD" w:rsidRPr="001353CD" w:rsidRDefault="001353CD" w:rsidP="001353CD">
      <w:pPr>
        <w:pStyle w:val="BodyTextL25"/>
      </w:pPr>
    </w:p>
    <w:p w14:paraId="7E9BE2E0" w14:textId="77777777" w:rsidR="00CA1372" w:rsidRDefault="00CA1372" w:rsidP="00CA1372">
      <w:pPr>
        <w:pStyle w:val="Ttulo3"/>
      </w:pPr>
      <w:r>
        <w:t>Asignar VLAN a puertos.</w:t>
      </w:r>
    </w:p>
    <w:p w14:paraId="3D5BA6EF" w14:textId="77777777" w:rsidR="00CA1372" w:rsidRDefault="00CA1372" w:rsidP="00915F3A">
      <w:pPr>
        <w:pStyle w:val="SubStepAlpha"/>
      </w:pPr>
      <w:r>
        <w:t xml:space="preserve">Configure las interfaces F0 / 6 y F0 / 11 como puertos de acceso y asigne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PC1</w:t>
      </w:r>
      <w:r>
        <w:t xml:space="preserve"> a la VLAN 10.</w:t>
      </w:r>
    </w:p>
    <w:p w14:paraId="62DBC2BA" w14:textId="66945950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PC3</w:t>
      </w:r>
      <w:r>
        <w:t xml:space="preserve"> a la VLAN 30.</w:t>
      </w:r>
    </w:p>
    <w:p w14:paraId="6433448D" w14:textId="1DD9C40B" w:rsidR="001353CD" w:rsidRDefault="001353CD" w:rsidP="001353CD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4642A646" w14:textId="05F1A1D3" w:rsidR="001353CD" w:rsidRDefault="001353CD" w:rsidP="001353CD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1D9DFB0" w14:textId="3E673A14" w:rsidR="001353CD" w:rsidRDefault="001353CD" w:rsidP="001353CD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192BF4A0" w14:textId="46544C0E" w:rsidR="001353CD" w:rsidRDefault="001353CD" w:rsidP="001353CD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AF69C30" w14:textId="77777777" w:rsidR="001353CD" w:rsidRDefault="001353CD" w:rsidP="001353CD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49F08A73" w14:textId="77777777" w:rsidR="00CA1372" w:rsidRDefault="00CA1372" w:rsidP="00915F3A">
      <w:pPr>
        <w:pStyle w:val="SubStepAlpha"/>
      </w:pPr>
      <w:r>
        <w:lastRenderedPageBreak/>
        <w:t xml:space="preserve">Emita el comando </w:t>
      </w:r>
      <w:r>
        <w:rPr>
          <w:b/>
        </w:rPr>
        <w:t>show vlan brief</w:t>
      </w:r>
      <w:r>
        <w:t xml:space="preserve"> para verificar la configuración de VLAN.</w:t>
      </w:r>
    </w:p>
    <w:p w14:paraId="2BFC4208" w14:textId="77777777" w:rsidR="00CA1372" w:rsidRPr="001353CD" w:rsidRDefault="00CA1372" w:rsidP="00CA1372">
      <w:pPr>
        <w:pStyle w:val="CMDOutput"/>
        <w:rPr>
          <w:b/>
          <w:sz w:val="20"/>
          <w:lang w:val="en-US"/>
        </w:rPr>
      </w:pPr>
      <w:r w:rsidRPr="001353CD">
        <w:rPr>
          <w:sz w:val="20"/>
          <w:lang w:val="en-US"/>
        </w:rPr>
        <w:t>S1#</w:t>
      </w:r>
      <w:r w:rsidRPr="001353CD">
        <w:rPr>
          <w:b/>
          <w:sz w:val="20"/>
          <w:lang w:val="en-US"/>
        </w:rPr>
        <w:t xml:space="preserve"> show </w:t>
      </w:r>
      <w:proofErr w:type="spellStart"/>
      <w:r w:rsidRPr="001353CD">
        <w:rPr>
          <w:b/>
          <w:sz w:val="20"/>
          <w:lang w:val="en-US"/>
        </w:rPr>
        <w:t>vlan</w:t>
      </w:r>
      <w:proofErr w:type="spellEnd"/>
      <w:r w:rsidRPr="001353CD">
        <w:rPr>
          <w:b/>
          <w:sz w:val="20"/>
          <w:lang w:val="en-US"/>
        </w:rPr>
        <w:t xml:space="preserve"> brief</w:t>
      </w:r>
    </w:p>
    <w:p w14:paraId="077E0819" w14:textId="77777777" w:rsidR="00CA1372" w:rsidRPr="001353CD" w:rsidRDefault="00CA1372" w:rsidP="00CA1372">
      <w:pPr>
        <w:pStyle w:val="CMDOutput"/>
        <w:rPr>
          <w:b/>
          <w:sz w:val="20"/>
          <w:lang w:val="en-US"/>
        </w:rPr>
      </w:pPr>
    </w:p>
    <w:p w14:paraId="09095CBC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>VLAN Name Status Ports</w:t>
      </w:r>
    </w:p>
    <w:p w14:paraId="47374DDF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>---- -------------------------------- --------- -------------------------------</w:t>
      </w:r>
    </w:p>
    <w:p w14:paraId="2FB338FB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>1 default active Fa0/1, Fa0/2, Fa0/3, Fa0/4</w:t>
      </w:r>
    </w:p>
    <w:p w14:paraId="099DCE47" w14:textId="77777777" w:rsidR="00CA1372" w:rsidRPr="00F008CB" w:rsidRDefault="00CA1372" w:rsidP="00CA1372">
      <w:pPr>
        <w:pStyle w:val="CMDOutput"/>
      </w:pPr>
      <w:r w:rsidRPr="001353CD">
        <w:rPr>
          <w:lang w:val="en-US"/>
        </w:rPr>
        <w:t xml:space="preserve">                                                </w:t>
      </w:r>
      <w:r>
        <w:t>Fa0/5, Fa0/7, Fa0/8, Fa0/9</w:t>
      </w:r>
    </w:p>
    <w:p w14:paraId="05FF2C26" w14:textId="77777777" w:rsidR="00CA1372" w:rsidRPr="00F008CB" w:rsidRDefault="00CA1372" w:rsidP="00CA1372">
      <w:pPr>
        <w:pStyle w:val="CMDOutput"/>
      </w:pPr>
      <w: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</w:pPr>
      <w: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</w:pPr>
      <w:r>
        <w:t xml:space="preserve">                                                Fa0/19, Fa0/20, Fa0/21, Fa0/22</w:t>
      </w:r>
    </w:p>
    <w:p w14:paraId="29ED52E8" w14:textId="77777777" w:rsidR="00CA1372" w:rsidRPr="001353CD" w:rsidRDefault="00CA1372" w:rsidP="00CA1372">
      <w:pPr>
        <w:pStyle w:val="CMDOutput"/>
        <w:rPr>
          <w:lang w:val="en-US"/>
        </w:rPr>
      </w:pPr>
      <w:r>
        <w:t xml:space="preserve">                                                </w:t>
      </w:r>
      <w:r w:rsidRPr="001353CD">
        <w:rPr>
          <w:lang w:val="en-US"/>
        </w:rPr>
        <w:t>Fa0/23, Fa0/24, Gig0/1, Gig0/2</w:t>
      </w:r>
    </w:p>
    <w:p w14:paraId="10926880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>10 VLAN0010 active Fa0/11</w:t>
      </w:r>
    </w:p>
    <w:p w14:paraId="5BBF9E49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>30 VLAN0030 active Fa0/6</w:t>
      </w:r>
    </w:p>
    <w:p w14:paraId="612841AA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 xml:space="preserve">1002 </w:t>
      </w:r>
      <w:proofErr w:type="spellStart"/>
      <w:r w:rsidRPr="001353CD">
        <w:rPr>
          <w:lang w:val="en-US"/>
        </w:rPr>
        <w:t>fddi</w:t>
      </w:r>
      <w:proofErr w:type="spellEnd"/>
      <w:r w:rsidRPr="001353CD">
        <w:rPr>
          <w:lang w:val="en-US"/>
        </w:rPr>
        <w:t xml:space="preserve">-default active    </w:t>
      </w:r>
    </w:p>
    <w:p w14:paraId="606C0D38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 xml:space="preserve">1003 token-ring-default active    </w:t>
      </w:r>
    </w:p>
    <w:p w14:paraId="2C43FDDA" w14:textId="77777777" w:rsidR="00CA1372" w:rsidRPr="001353CD" w:rsidRDefault="00CA1372" w:rsidP="00CA1372">
      <w:pPr>
        <w:pStyle w:val="CMDOutput"/>
        <w:rPr>
          <w:lang w:val="en-US"/>
        </w:rPr>
      </w:pPr>
      <w:r w:rsidRPr="001353CD">
        <w:rPr>
          <w:lang w:val="en-US"/>
        </w:rPr>
        <w:t xml:space="preserve">1004 </w:t>
      </w:r>
      <w:proofErr w:type="spellStart"/>
      <w:r w:rsidRPr="001353CD">
        <w:rPr>
          <w:lang w:val="en-US"/>
        </w:rPr>
        <w:t>fddinet</w:t>
      </w:r>
      <w:proofErr w:type="spellEnd"/>
      <w:r w:rsidRPr="001353CD">
        <w:rPr>
          <w:lang w:val="en-US"/>
        </w:rPr>
        <w:t xml:space="preserve">-default active    </w:t>
      </w:r>
    </w:p>
    <w:p w14:paraId="476E6C3C" w14:textId="77777777" w:rsidR="00CA1372" w:rsidRDefault="00CA1372" w:rsidP="00CA1372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Cerrar la ventana de configuración</w:t>
      </w:r>
    </w:p>
    <w:p w14:paraId="61E2A990" w14:textId="77777777" w:rsidR="00CA1372" w:rsidRDefault="00CA1372" w:rsidP="00160321">
      <w:pPr>
        <w:pStyle w:val="Ttulo3"/>
        <w:spacing w:before="120"/>
      </w:pPr>
      <w:r>
        <w:t>probar la conectividad entre la PC1 y la PC3.</w:t>
      </w:r>
    </w:p>
    <w:p w14:paraId="732F7467" w14:textId="77777777" w:rsidR="00CC6165" w:rsidRDefault="00CA1372" w:rsidP="00CA1372">
      <w:pPr>
        <w:pStyle w:val="BodyTextL25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Ttulo4"/>
      </w:pPr>
      <w:r>
        <w:t>Pregunta:</w:t>
      </w:r>
    </w:p>
    <w:p w14:paraId="5E50720F" w14:textId="6FDF2A6D" w:rsidR="00915F3A" w:rsidRDefault="00CA1372" w:rsidP="00CC6165">
      <w:pPr>
        <w:pStyle w:val="BodyTextL25"/>
        <w:spacing w:before="0"/>
      </w:pPr>
      <w:r>
        <w:t>¿Fueron correctos los pings? ¿Por qué conseguiste este resultado?</w:t>
      </w:r>
    </w:p>
    <w:p w14:paraId="4F349379" w14:textId="77777777" w:rsidR="00915F3A" w:rsidRDefault="00915F3A" w:rsidP="00915F3A">
      <w:pPr>
        <w:pStyle w:val="AnswerLineL25"/>
      </w:pPr>
      <w:r>
        <w:t>Escriba sus respuestas aquí.</w:t>
      </w:r>
    </w:p>
    <w:p w14:paraId="2F0A639F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>Los pings no tuvieron éxito. Las PC están en diferentes redes IP y requieren un router o un switch de Capa 3 para proporcionar comunicación entre ellas.</w:t>
      </w:r>
    </w:p>
    <w:p w14:paraId="5F2747D7" w14:textId="77777777" w:rsidR="00CA1372" w:rsidRDefault="00CA1372" w:rsidP="00160321">
      <w:pPr>
        <w:pStyle w:val="Ttulo2"/>
      </w:pPr>
      <w:r>
        <w:t>configurar subinterfaces</w:t>
      </w:r>
    </w:p>
    <w:p w14:paraId="00FBFBD2" w14:textId="77777777" w:rsidR="00CA1372" w:rsidRDefault="00CA1372" w:rsidP="00CA1372">
      <w:pPr>
        <w:pStyle w:val="Ttulo3"/>
      </w:pPr>
      <w:r>
        <w:t>configurar las subinterfaces en el R1 con la encapsulación 802.1Q.</w:t>
      </w:r>
    </w:p>
    <w:p w14:paraId="5DF84C4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Cree la subinterfaz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Establezca el tipo de encapsulación en 802.1Q y asigne la VLAN 10 a la subinterfaz.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Consulte la</w:t>
      </w:r>
      <w:r w:rsidRPr="00E06089">
        <w:rPr>
          <w:b/>
        </w:rPr>
        <w:t xml:space="preserve"> tabla de direccionamiento</w:t>
      </w:r>
      <w:r>
        <w:t xml:space="preserve"> y asigne la dirección IP correcta a la subinterfaz.</w:t>
      </w:r>
    </w:p>
    <w:p w14:paraId="47EE2FC5" w14:textId="77777777" w:rsidR="00CA1372" w:rsidRPr="001353CD" w:rsidRDefault="00CA1372" w:rsidP="00CA1372">
      <w:pPr>
        <w:pStyle w:val="CMD"/>
        <w:rPr>
          <w:lang w:val="en-US"/>
        </w:rPr>
      </w:pPr>
      <w:r w:rsidRPr="001353CD">
        <w:rPr>
          <w:lang w:val="en-US"/>
        </w:rPr>
        <w:t xml:space="preserve">R1(config)# </w:t>
      </w:r>
      <w:r w:rsidRPr="001353CD">
        <w:rPr>
          <w:b/>
          <w:lang w:val="en-US"/>
        </w:rPr>
        <w:t>int g0/0,10</w:t>
      </w:r>
    </w:p>
    <w:p w14:paraId="17AB6A8A" w14:textId="77777777" w:rsidR="00CA1372" w:rsidRPr="001353CD" w:rsidRDefault="00CA1372" w:rsidP="00CA1372">
      <w:pPr>
        <w:pStyle w:val="CMD"/>
        <w:rPr>
          <w:lang w:val="en-US"/>
        </w:rPr>
      </w:pPr>
      <w:r w:rsidRPr="001353CD">
        <w:rPr>
          <w:lang w:val="en-US"/>
        </w:rPr>
        <w:t>R1(config-</w:t>
      </w:r>
      <w:proofErr w:type="spellStart"/>
      <w:proofErr w:type="gramStart"/>
      <w:r w:rsidRPr="001353CD">
        <w:rPr>
          <w:lang w:val="en-US"/>
        </w:rPr>
        <w:t>subif</w:t>
      </w:r>
      <w:proofErr w:type="spellEnd"/>
      <w:r w:rsidRPr="001353CD">
        <w:rPr>
          <w:lang w:val="en-US"/>
        </w:rPr>
        <w:t>)#</w:t>
      </w:r>
      <w:proofErr w:type="gramEnd"/>
      <w:r w:rsidRPr="001353CD">
        <w:rPr>
          <w:b/>
          <w:lang w:val="en-US"/>
        </w:rPr>
        <w:t xml:space="preserve"> encapsulation dot1Q 10</w:t>
      </w:r>
    </w:p>
    <w:p w14:paraId="2622FF09" w14:textId="77777777" w:rsidR="00CA1372" w:rsidRPr="001353CD" w:rsidRDefault="00CA1372" w:rsidP="00CA1372">
      <w:pPr>
        <w:pStyle w:val="CMD"/>
        <w:rPr>
          <w:shd w:val="clear" w:color="auto" w:fill="BFBFBF"/>
          <w:lang w:val="en-US"/>
        </w:rPr>
      </w:pPr>
      <w:r w:rsidRPr="001353CD">
        <w:rPr>
          <w:lang w:val="en-US"/>
        </w:rPr>
        <w:t>R1(config-</w:t>
      </w:r>
      <w:proofErr w:type="spellStart"/>
      <w:proofErr w:type="gramStart"/>
      <w:r w:rsidRPr="001353CD">
        <w:rPr>
          <w:lang w:val="en-US"/>
        </w:rPr>
        <w:t>subif</w:t>
      </w:r>
      <w:proofErr w:type="spellEnd"/>
      <w:r w:rsidRPr="001353CD">
        <w:rPr>
          <w:lang w:val="en-US"/>
        </w:rPr>
        <w:t>)#</w:t>
      </w:r>
      <w:proofErr w:type="gramEnd"/>
      <w:r w:rsidRPr="001353CD">
        <w:rPr>
          <w:b/>
          <w:lang w:val="en-US"/>
        </w:rPr>
        <w:t xml:space="preserve"> </w:t>
      </w:r>
      <w:proofErr w:type="spellStart"/>
      <w:r w:rsidRPr="001353CD">
        <w:rPr>
          <w:b/>
          <w:lang w:val="en-US"/>
        </w:rPr>
        <w:t>ip</w:t>
      </w:r>
      <w:proofErr w:type="spellEnd"/>
      <w:r w:rsidRPr="001353CD">
        <w:rPr>
          <w:b/>
          <w:lang w:val="en-US"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Repita el proceso para la subinterfaz G0/0.30.</w:t>
      </w:r>
    </w:p>
    <w:p w14:paraId="1B71F49B" w14:textId="7DC1A21E" w:rsidR="001353CD" w:rsidRDefault="001353CD" w:rsidP="001353CD">
      <w:pPr>
        <w:pStyle w:val="Ttulo3"/>
        <w:numPr>
          <w:ilvl w:val="0"/>
          <w:numId w:val="0"/>
        </w:numPr>
      </w:pPr>
    </w:p>
    <w:p w14:paraId="08754181" w14:textId="155E94DC" w:rsidR="001353CD" w:rsidRDefault="001353CD" w:rsidP="001353CD"/>
    <w:p w14:paraId="688168BA" w14:textId="479B993D" w:rsidR="001353CD" w:rsidRDefault="001353CD" w:rsidP="001353CD"/>
    <w:p w14:paraId="375281B1" w14:textId="77777777" w:rsidR="001353CD" w:rsidRPr="001353CD" w:rsidRDefault="001353CD" w:rsidP="001353CD"/>
    <w:p w14:paraId="1D0AE443" w14:textId="51D2B4E1" w:rsidR="00CA1372" w:rsidRDefault="00CA1372" w:rsidP="00CA1372">
      <w:pPr>
        <w:pStyle w:val="Ttulo3"/>
      </w:pPr>
      <w:r>
        <w:lastRenderedPageBreak/>
        <w:t>verificar la configuración.</w:t>
      </w:r>
    </w:p>
    <w:p w14:paraId="45E39AE2" w14:textId="77777777" w:rsidR="00CA1372" w:rsidRDefault="00CA1372" w:rsidP="00915F3A">
      <w:pPr>
        <w:pStyle w:val="SubStepAlpha"/>
      </w:pPr>
      <w:r>
        <w:t xml:space="preserve">Utilice el comando </w:t>
      </w:r>
      <w:r>
        <w:rPr>
          <w:b/>
        </w:rPr>
        <w:t>show ip interface brief</w:t>
      </w:r>
      <w: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14:paraId="47B9A0F3" w14:textId="77777777" w:rsidR="00CA1372" w:rsidRDefault="00CA1372" w:rsidP="00915F3A">
      <w:pPr>
        <w:pStyle w:val="SubStepAlpha"/>
      </w:pPr>
      <w:r>
        <w:t>Habilite la interfaz G0/0. Verifique que las subinterfaces ahora estén activas.</w:t>
      </w:r>
    </w:p>
    <w:p w14:paraId="376063BE" w14:textId="77777777" w:rsidR="00160321" w:rsidRDefault="00160321" w:rsidP="00160321">
      <w:pPr>
        <w:pStyle w:val="ConfigWindow"/>
      </w:pPr>
      <w:r>
        <w:t>Cerrar la ventana de configuración</w:t>
      </w:r>
    </w:p>
    <w:p w14:paraId="07DF4538" w14:textId="77777777" w:rsidR="00CA1372" w:rsidRDefault="00CA1372" w:rsidP="00FF50C9">
      <w:pPr>
        <w:pStyle w:val="Ttulo2"/>
        <w:spacing w:before="120"/>
      </w:pPr>
      <w:r>
        <w:t>probar la conectividad con routing entre VLAN</w:t>
      </w:r>
    </w:p>
    <w:p w14:paraId="1B6F3CFA" w14:textId="77777777" w:rsidR="00CA1372" w:rsidRDefault="00CA1372" w:rsidP="00CA1372">
      <w:pPr>
        <w:pStyle w:val="Ttulo3"/>
      </w:pPr>
      <w:r>
        <w:t>hacer ping entre la PC1 y la PC3.</w:t>
      </w:r>
    </w:p>
    <w:p w14:paraId="5FE9E858" w14:textId="77777777" w:rsidR="00915F3A" w:rsidRPr="00915F3A" w:rsidRDefault="00915F3A" w:rsidP="00915F3A">
      <w:pPr>
        <w:pStyle w:val="Ttulo4"/>
      </w:pPr>
      <w:r>
        <w:t>Pregunta: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 Los pings deberían seguir fallando. Explique.</w:t>
      </w:r>
    </w:p>
    <w:p w14:paraId="69C36E67" w14:textId="77777777" w:rsidR="00915F3A" w:rsidRDefault="00915F3A" w:rsidP="00915F3A">
      <w:pPr>
        <w:pStyle w:val="AnswerLineL25"/>
      </w:pPr>
      <w:r>
        <w:t>Escriba sus respuestas aquí.</w:t>
      </w:r>
    </w:p>
    <w:p w14:paraId="67A76B21" w14:textId="77777777" w:rsidR="001353CD" w:rsidRDefault="001353CD" w:rsidP="001353CD">
      <w:pPr>
        <w:pStyle w:val="Ttulo3"/>
        <w:numPr>
          <w:ilvl w:val="0"/>
          <w:numId w:val="0"/>
        </w:numPr>
        <w:spacing w:before="120"/>
      </w:pPr>
    </w:p>
    <w:p w14:paraId="522008F2" w14:textId="7346368B" w:rsidR="00CA1372" w:rsidRDefault="00CA1372" w:rsidP="00160321">
      <w:pPr>
        <w:pStyle w:val="Ttulo3"/>
        <w:spacing w:before="120"/>
      </w:pPr>
      <w:r>
        <w:t>habilitar el enlace troncal.</w:t>
      </w:r>
    </w:p>
    <w:p w14:paraId="3204181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 xml:space="preserve">, emita el comando </w:t>
      </w:r>
      <w:r>
        <w:rPr>
          <w:b/>
        </w:rPr>
        <w:t>show vlan</w:t>
      </w:r>
      <w:r>
        <w:t xml:space="preserve"> </w:t>
      </w:r>
    </w:p>
    <w:p w14:paraId="2C9EE59F" w14:textId="77777777" w:rsidR="00160321" w:rsidRDefault="00160321" w:rsidP="00160321">
      <w:pPr>
        <w:pStyle w:val="Ttulo4"/>
      </w:pPr>
      <w:r>
        <w:t>Pregunta:</w:t>
      </w:r>
    </w:p>
    <w:p w14:paraId="66DBE20C" w14:textId="77777777" w:rsidR="00160321" w:rsidRDefault="00CA1372" w:rsidP="00160321">
      <w:pPr>
        <w:pStyle w:val="BodyTextL50"/>
        <w:spacing w:before="0"/>
      </w:pPr>
      <w:r>
        <w:t>¿A qué VLAN está asignado G0/1?</w:t>
      </w:r>
    </w:p>
    <w:p w14:paraId="68C6BB33" w14:textId="77777777" w:rsidR="001353CD" w:rsidRDefault="00160321" w:rsidP="00160321">
      <w:pPr>
        <w:pStyle w:val="AnswerLineL50"/>
      </w:pPr>
      <w:proofErr w:type="spellStart"/>
      <w:r>
        <w:t>Escri</w:t>
      </w:r>
      <w:proofErr w:type="spellEnd"/>
    </w:p>
    <w:p w14:paraId="1C7BC5AC" w14:textId="1CC5BBEA" w:rsidR="00160321" w:rsidRDefault="00160321" w:rsidP="00160321">
      <w:pPr>
        <w:pStyle w:val="AnswerLineL50"/>
      </w:pPr>
      <w:proofErr w:type="spellStart"/>
      <w:r>
        <w:t>ba</w:t>
      </w:r>
      <w:proofErr w:type="spellEnd"/>
      <w:r>
        <w:t xml:space="preserve"> sus respuestas aquí.</w:t>
      </w:r>
    </w:p>
    <w:p w14:paraId="67054DEF" w14:textId="312FE1E8" w:rsidR="00CA1372" w:rsidRDefault="00CA1372" w:rsidP="00915F3A">
      <w:pPr>
        <w:pStyle w:val="SubStepAlpha"/>
      </w:pPr>
      <w:r>
        <w:t xml:space="preserve">Como el </w:t>
      </w:r>
      <w:proofErr w:type="spellStart"/>
      <w:r>
        <w:t>router</w:t>
      </w:r>
      <w:proofErr w:type="spellEnd"/>
      <w:r>
        <w:t xml:space="preserve"> se configuró con varias subinterfaces asignadas a diferentes VLAN, el puerto de switch que se conecta al router se debe configurar como enlace troncal. Habilite los enlaces troncales en la interfaz G0/1.</w:t>
      </w:r>
    </w:p>
    <w:p w14:paraId="14FA61F1" w14:textId="77777777" w:rsidR="001353CD" w:rsidRDefault="001353CD" w:rsidP="001353CD">
      <w:pPr>
        <w:pStyle w:val="Ttulo3"/>
        <w:numPr>
          <w:ilvl w:val="0"/>
          <w:numId w:val="0"/>
        </w:numPr>
      </w:pPr>
    </w:p>
    <w:p w14:paraId="00329FFA" w14:textId="77777777" w:rsidR="001353CD" w:rsidRDefault="001353CD" w:rsidP="00915F3A">
      <w:pPr>
        <w:pStyle w:val="Ttulo4"/>
      </w:pPr>
    </w:p>
    <w:p w14:paraId="57E56C63" w14:textId="2B088066" w:rsidR="00915F3A" w:rsidRPr="00915F3A" w:rsidRDefault="00915F3A" w:rsidP="00915F3A">
      <w:pPr>
        <w:pStyle w:val="Ttulo4"/>
      </w:pPr>
      <w:r>
        <w:t>Pregunta: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¿Cómo puede determinar que la interfaz es un puerto de enlace troncal con el comando </w:t>
      </w:r>
      <w:r>
        <w:rPr>
          <w:b/>
        </w:rPr>
        <w:t>show vlan</w:t>
      </w:r>
      <w:r>
        <w:t>?</w:t>
      </w:r>
    </w:p>
    <w:p w14:paraId="468F7321" w14:textId="77777777" w:rsidR="001353CD" w:rsidRDefault="00915F3A" w:rsidP="00915F3A">
      <w:pPr>
        <w:pStyle w:val="AnswerLineL50"/>
      </w:pPr>
      <w:r>
        <w:t>Escriba sus respuestas</w:t>
      </w:r>
    </w:p>
    <w:p w14:paraId="0C61DDDA" w14:textId="5C871DCF" w:rsidR="00915F3A" w:rsidRDefault="00915F3A" w:rsidP="00915F3A">
      <w:pPr>
        <w:pStyle w:val="AnswerLineL50"/>
      </w:pPr>
      <w:r>
        <w:t>aquí.</w:t>
      </w:r>
    </w:p>
    <w:p w14:paraId="1114147D" w14:textId="77777777" w:rsidR="00CA1372" w:rsidRDefault="00CA1372" w:rsidP="00915F3A">
      <w:pPr>
        <w:pStyle w:val="SubStepAlpha"/>
      </w:pPr>
      <w:r>
        <w:t xml:space="preserve">Emita el comando </w:t>
      </w:r>
      <w:r w:rsidRPr="00BE575A">
        <w:rPr>
          <w:b/>
        </w:rPr>
        <w:t>show interface trunk</w:t>
      </w:r>
      <w:r>
        <w:t xml:space="preserve"> para verificar que la interfaz esté configurada como una troncal.</w:t>
      </w:r>
    </w:p>
    <w:p w14:paraId="4A62C192" w14:textId="77777777" w:rsidR="00160321" w:rsidRPr="00E06089" w:rsidRDefault="00160321" w:rsidP="00160321">
      <w:pPr>
        <w:pStyle w:val="ConfigWindow"/>
      </w:pPr>
      <w:r>
        <w:t>Cerrar la ventana de configuración</w:t>
      </w:r>
    </w:p>
    <w:p w14:paraId="49A8E6CA" w14:textId="77777777" w:rsidR="00CA1372" w:rsidRDefault="00CA1372" w:rsidP="00160321">
      <w:pPr>
        <w:pStyle w:val="Ttulo3"/>
        <w:spacing w:before="120"/>
      </w:pPr>
      <w:r>
        <w:t>Probar la conectividad</w:t>
      </w:r>
    </w:p>
    <w:p w14:paraId="6FAAAAAC" w14:textId="77777777" w:rsidR="00CA1372" w:rsidRDefault="00CA1372" w:rsidP="00CA1372">
      <w:pPr>
        <w:pStyle w:val="BodyTextL25"/>
      </w:pPr>
      <w:r>
        <w:t>Si las configuraciones son correctas, PC1 y PC3 deberían poder hacer ping a sus puertas de enlace predeterminadas y entre sí.</w:t>
      </w:r>
    </w:p>
    <w:p w14:paraId="016279C8" w14:textId="77777777" w:rsidR="00915F3A" w:rsidRDefault="00915F3A" w:rsidP="00915F3A">
      <w:pPr>
        <w:pStyle w:val="Ttulo4"/>
      </w:pPr>
      <w:r>
        <w:t>Pregunta:</w:t>
      </w:r>
    </w:p>
    <w:p w14:paraId="39E69359" w14:textId="77777777" w:rsidR="00915F3A" w:rsidRDefault="00CA1372" w:rsidP="00160321">
      <w:pPr>
        <w:pStyle w:val="BodyTextL25"/>
        <w:spacing w:before="0"/>
      </w:pPr>
      <w:r>
        <w:t>¿Qué direcciones usan PC1 y PC3 como sus direcciones de puerta de enlace predeterminadas?</w:t>
      </w:r>
    </w:p>
    <w:p w14:paraId="5DAF7ED2" w14:textId="77777777" w:rsidR="00915F3A" w:rsidRDefault="00915F3A" w:rsidP="00915F3A">
      <w:pPr>
        <w:pStyle w:val="AnswerLineL25"/>
      </w:pPr>
      <w:r>
        <w:t>Escriba sus respuestas aquí.</w:t>
      </w:r>
      <w:bookmarkStart w:id="0" w:name="_GoBack"/>
      <w:bookmarkEnd w:id="0"/>
    </w:p>
    <w:sectPr w:rsidR="00915F3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C0CB" w14:textId="77777777" w:rsidR="006B3C4C" w:rsidRDefault="006B3C4C" w:rsidP="00710659">
      <w:pPr>
        <w:spacing w:after="0" w:line="240" w:lineRule="auto"/>
      </w:pPr>
      <w:r>
        <w:separator/>
      </w:r>
    </w:p>
    <w:p w14:paraId="33152BBA" w14:textId="77777777" w:rsidR="006B3C4C" w:rsidRDefault="006B3C4C"/>
  </w:endnote>
  <w:endnote w:type="continuationSeparator" w:id="0">
    <w:p w14:paraId="516037FE" w14:textId="77777777" w:rsidR="006B3C4C" w:rsidRDefault="006B3C4C" w:rsidP="00710659">
      <w:pPr>
        <w:spacing w:after="0" w:line="240" w:lineRule="auto"/>
      </w:pPr>
      <w:r>
        <w:continuationSeparator/>
      </w:r>
    </w:p>
    <w:p w14:paraId="7350FEBC" w14:textId="77777777" w:rsidR="006B3C4C" w:rsidRDefault="006B3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A061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85F1" w14:textId="2438BB0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FB7EC1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E5C39" w14:textId="0EA82EC8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FB7EC1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6819" w14:textId="77777777" w:rsidR="006B3C4C" w:rsidRDefault="006B3C4C" w:rsidP="00710659">
      <w:pPr>
        <w:spacing w:after="0" w:line="240" w:lineRule="auto"/>
      </w:pPr>
      <w:r>
        <w:separator/>
      </w:r>
    </w:p>
    <w:p w14:paraId="35CC8F61" w14:textId="77777777" w:rsidR="006B3C4C" w:rsidRDefault="006B3C4C"/>
  </w:footnote>
  <w:footnote w:type="continuationSeparator" w:id="0">
    <w:p w14:paraId="757A3640" w14:textId="77777777" w:rsidR="006B3C4C" w:rsidRDefault="006B3C4C" w:rsidP="00710659">
      <w:pPr>
        <w:spacing w:after="0" w:line="240" w:lineRule="auto"/>
      </w:pPr>
      <w:r>
        <w:continuationSeparator/>
      </w:r>
    </w:p>
    <w:p w14:paraId="6C8027D0" w14:textId="77777777" w:rsidR="006B3C4C" w:rsidRDefault="006B3C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E25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 - Configurar Enrutamiento entre VLANS usando Router-on-a-Stick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3CD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C4C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EC1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496D32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A72DDBEBD8A48903F37D4157C352F" ma:contentTypeVersion="3" ma:contentTypeDescription="Crear nuevo documento." ma:contentTypeScope="" ma:versionID="b7797127e38d5c300903a208e48c1b76">
  <xsd:schema xmlns:xsd="http://www.w3.org/2001/XMLSchema" xmlns:xs="http://www.w3.org/2001/XMLSchema" xmlns:p="http://schemas.microsoft.com/office/2006/metadata/properties" xmlns:ns2="9da4b37a-3d0a-4698-9e3b-347f8a980c92" targetNamespace="http://schemas.microsoft.com/office/2006/metadata/properties" ma:root="true" ma:fieldsID="44449f18a0a4da60534a52ea9808fe85" ns2:_="">
    <xsd:import namespace="9da4b37a-3d0a-4698-9e3b-347f8a980c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b37a-3d0a-4698-9e3b-347f8a980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4b37a-3d0a-4698-9e3b-347f8a980c92" xsi:nil="true"/>
  </documentManagement>
</p:properties>
</file>

<file path=customXml/itemProps1.xml><?xml version="1.0" encoding="utf-8"?>
<ds:datastoreItem xmlns:ds="http://schemas.openxmlformats.org/officeDocument/2006/customXml" ds:itemID="{A1BC9B24-1EE8-4616-AEC4-71511B3C54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6F60D-4258-43A3-8086-A6AE741A19F1}"/>
</file>

<file path=customXml/itemProps3.xml><?xml version="1.0" encoding="utf-8"?>
<ds:datastoreItem xmlns:ds="http://schemas.openxmlformats.org/officeDocument/2006/customXml" ds:itemID="{478F0924-1EE4-494F-8ACD-E7A03268F2F6}"/>
</file>

<file path=customXml/itemProps4.xml><?xml version="1.0" encoding="utf-8"?>
<ds:datastoreItem xmlns:ds="http://schemas.openxmlformats.org/officeDocument/2006/customXml" ds:itemID="{10B03A0B-DBC2-4AB3-B210-94D8D2EDEBFA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Configurar Enrutamiento entre VLANS usando Router-on-a-Stick</vt:lpstr>
      <vt:lpstr>Packet Tracer - Configure Router-on-a-Stick Inter-VLAN Routing</vt:lpstr>
    </vt:vector>
  </TitlesOfParts>
  <Company>Cisco Systems, Inc.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Enrutamiento entre VLANS usando Router-on-a-Stick</dc:title>
  <dc:creator>SP</dc:creator>
  <dc:description>2013</dc:description>
  <cp:lastModifiedBy>Johanna Bermudez Escobar</cp:lastModifiedBy>
  <cp:revision>3</cp:revision>
  <cp:lastPrinted>2020-05-16T01:37:00Z</cp:lastPrinted>
  <dcterms:created xsi:type="dcterms:W3CDTF">2020-05-16T01:37:00Z</dcterms:created>
  <dcterms:modified xsi:type="dcterms:W3CDTF">2020-05-16T01:37:00Z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0x01010030AA72DDBEBD8A48903F37D4157C352F</vt:lpwstr>
  </property>
</Properties>
</file>