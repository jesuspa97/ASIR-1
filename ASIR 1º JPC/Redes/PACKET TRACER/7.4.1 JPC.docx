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glossary/styles.xml" ContentType="application/vnd.openxmlformats-officedocument.wordprocessingml.styles+xml"/>
  <Override PartName="/docProps/core.xml" ContentType="application/vnd.openxmlformats-package.core-properties+xml"/>
  <Override PartName="/word/webSettings.xml" ContentType="application/vnd.openxmlformats-officedocument.wordprocessingml.webSettings+xml"/>
  <Override PartName="/word/fontTable.xml" ContentType="application/vnd.openxmlformats-officedocument.wordprocessingml.fontTable+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F71D8D" w14:textId="77777777" w:rsidR="00922E39" w:rsidRDefault="001F3431" w:rsidP="00922E39">
      <w:pPr>
        <w:pStyle w:val="Ttulo"/>
        <w:rPr>
          <w:rStyle w:val="LabTitleInstVersred"/>
        </w:rPr>
      </w:pPr>
      <w:sdt>
        <w:sdtPr>
          <w:rPr>
            <w:b w:val="0"/>
            <w:color w:val="EE0000"/>
          </w:rPr>
          <w:alias w:val="Título"/>
          <w:tag w:val=""/>
          <w:id w:val="-487021785"/>
          <w:placeholder>
            <w:docPart w:val="0438A49381DA453699B750019DC31BA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3E3E5D">
            <w:t>Packet Tracer - Implementar DHCPv4</w:t>
          </w:r>
        </w:sdtContent>
      </w:sdt>
      <w:r w:rsidR="003E3E5D">
        <w:rPr>
          <w:rStyle w:val="LabTitleInstVersred"/>
        </w:rPr>
        <w:t xml:space="preserve"> </w:t>
      </w:r>
    </w:p>
    <w:p w14:paraId="62243EEB" w14:textId="291D168E" w:rsidR="002A7FAB" w:rsidRPr="00BB73FF" w:rsidRDefault="002A7FAB" w:rsidP="00922E39">
      <w:pPr>
        <w:pStyle w:val="Ttulo"/>
      </w:pPr>
      <w:r>
        <w:t>Tabla de asignación de direcciones</w:t>
      </w:r>
    </w:p>
    <w:tbl>
      <w:tblPr>
        <w:tblW w:w="1012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Esta tabla muestra el direccionamiento del dispositivo, la interfaz, la dirección IP, la máscara de subred y la puerta de enlace predeterminada, según corresponda."/>
      </w:tblPr>
      <w:tblGrid>
        <w:gridCol w:w="2025"/>
        <w:gridCol w:w="2026"/>
        <w:gridCol w:w="2026"/>
        <w:gridCol w:w="2026"/>
        <w:gridCol w:w="2026"/>
      </w:tblGrid>
      <w:tr w:rsidR="002A7FAB" w14:paraId="147E512A" w14:textId="77777777" w:rsidTr="00E75566">
        <w:trPr>
          <w:cantSplit/>
          <w:tblHeader/>
          <w:jc w:val="center"/>
        </w:trPr>
        <w:tc>
          <w:tcPr>
            <w:tcW w:w="20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38E9A49" w14:textId="77777777" w:rsidR="002A7FAB" w:rsidRPr="00E87D62" w:rsidRDefault="002A7FAB" w:rsidP="00D50C2A">
            <w:pPr>
              <w:pStyle w:val="TableHeading"/>
            </w:pPr>
            <w:r>
              <w:t>Dispositivo</w:t>
            </w:r>
          </w:p>
        </w:tc>
        <w:tc>
          <w:tcPr>
            <w:tcW w:w="20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0C19EFD" w14:textId="77777777" w:rsidR="002A7FAB" w:rsidRPr="00E87D62" w:rsidRDefault="002A7FAB" w:rsidP="00D50C2A">
            <w:pPr>
              <w:pStyle w:val="TableHeading"/>
            </w:pPr>
            <w:r>
              <w:t>Interfaz</w:t>
            </w:r>
          </w:p>
        </w:tc>
        <w:tc>
          <w:tcPr>
            <w:tcW w:w="20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EFD19CB" w14:textId="77777777" w:rsidR="002A7FAB" w:rsidRPr="00E87D62" w:rsidRDefault="002A7FAB" w:rsidP="00D50C2A">
            <w:pPr>
              <w:pStyle w:val="TableHeading"/>
            </w:pPr>
            <w:r>
              <w:t>Dirección IPv4</w:t>
            </w:r>
          </w:p>
        </w:tc>
        <w:tc>
          <w:tcPr>
            <w:tcW w:w="20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ED337F8" w14:textId="77777777" w:rsidR="002A7FAB" w:rsidRPr="00E87D62" w:rsidRDefault="002A7FAB" w:rsidP="00D50C2A">
            <w:pPr>
              <w:pStyle w:val="TableHeading"/>
            </w:pPr>
            <w:r>
              <w:t>Máscara de subred</w:t>
            </w:r>
          </w:p>
        </w:tc>
        <w:tc>
          <w:tcPr>
            <w:tcW w:w="20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816F9EA" w14:textId="77777777" w:rsidR="002A7FAB" w:rsidRPr="00E87D62" w:rsidRDefault="002A7FAB" w:rsidP="00D50C2A">
            <w:pPr>
              <w:pStyle w:val="TableHeading"/>
            </w:pPr>
            <w:r>
              <w:t>Gateway predeterminado</w:t>
            </w:r>
          </w:p>
        </w:tc>
      </w:tr>
      <w:tr w:rsidR="002A7FAB" w:rsidRPr="001C48F1" w14:paraId="55E4962A" w14:textId="77777777" w:rsidTr="00E75566">
        <w:trPr>
          <w:cantSplit/>
          <w:tblHeader/>
          <w:jc w:val="center"/>
        </w:trPr>
        <w:tc>
          <w:tcPr>
            <w:tcW w:w="2025" w:type="dxa"/>
            <w:tcBorders>
              <w:bottom w:val="nil"/>
            </w:tcBorders>
            <w:vAlign w:val="bottom"/>
          </w:tcPr>
          <w:p w14:paraId="4CFC72DA" w14:textId="77777777" w:rsidR="002A7FAB" w:rsidRPr="001C48F1" w:rsidRDefault="002A7FAB" w:rsidP="00D50C2A">
            <w:pPr>
              <w:pStyle w:val="TableText"/>
            </w:pPr>
            <w:r>
              <w:t>R1</w:t>
            </w:r>
          </w:p>
        </w:tc>
        <w:tc>
          <w:tcPr>
            <w:tcW w:w="2026" w:type="dxa"/>
            <w:vAlign w:val="bottom"/>
          </w:tcPr>
          <w:p w14:paraId="0BCEF0B0" w14:textId="77777777" w:rsidR="002A7FAB" w:rsidRPr="001C48F1" w:rsidRDefault="002A7FAB" w:rsidP="00D50C2A">
            <w:pPr>
              <w:pStyle w:val="TableText"/>
            </w:pPr>
            <w:r>
              <w:t>G0/0</w:t>
            </w:r>
          </w:p>
        </w:tc>
        <w:tc>
          <w:tcPr>
            <w:tcW w:w="2026" w:type="dxa"/>
            <w:vAlign w:val="bottom"/>
          </w:tcPr>
          <w:p w14:paraId="1CF43B19" w14:textId="77777777" w:rsidR="002A7FAB" w:rsidRPr="001C48F1" w:rsidRDefault="002A7FAB" w:rsidP="00D50C2A">
            <w:pPr>
              <w:pStyle w:val="TableText"/>
            </w:pPr>
            <w:r>
              <w:t>192.168.10.1</w:t>
            </w:r>
          </w:p>
        </w:tc>
        <w:tc>
          <w:tcPr>
            <w:tcW w:w="2026" w:type="dxa"/>
            <w:vAlign w:val="bottom"/>
          </w:tcPr>
          <w:p w14:paraId="608BF988" w14:textId="77777777" w:rsidR="002A7FAB" w:rsidRPr="001C48F1" w:rsidRDefault="002A7FAB" w:rsidP="00D50C2A">
            <w:pPr>
              <w:pStyle w:val="TableText"/>
            </w:pPr>
            <w:r>
              <w:t>255.255.255.0</w:t>
            </w:r>
          </w:p>
        </w:tc>
        <w:tc>
          <w:tcPr>
            <w:tcW w:w="2026" w:type="dxa"/>
            <w:tcBorders>
              <w:bottom w:val="nil"/>
            </w:tcBorders>
            <w:vAlign w:val="bottom"/>
          </w:tcPr>
          <w:p w14:paraId="74F0D33C" w14:textId="77777777" w:rsidR="002A7FAB" w:rsidRPr="001C48F1" w:rsidRDefault="002A7FAB" w:rsidP="00D50C2A">
            <w:pPr>
              <w:pStyle w:val="TableText"/>
            </w:pPr>
            <w:r>
              <w:t>N/D</w:t>
            </w:r>
          </w:p>
        </w:tc>
      </w:tr>
      <w:tr w:rsidR="00BF1576" w:rsidRPr="001C48F1" w14:paraId="2490C992" w14:textId="77777777" w:rsidTr="00E75566">
        <w:trPr>
          <w:cantSplit/>
          <w:tblHeader/>
          <w:jc w:val="center"/>
        </w:trPr>
        <w:tc>
          <w:tcPr>
            <w:tcW w:w="2025" w:type="dxa"/>
            <w:tcBorders>
              <w:top w:val="nil"/>
              <w:bottom w:val="single" w:sz="2" w:space="0" w:color="auto"/>
            </w:tcBorders>
            <w:vAlign w:val="bottom"/>
          </w:tcPr>
          <w:p w14:paraId="3D619C5B" w14:textId="6099BF2D" w:rsidR="00BF1576" w:rsidRPr="001C48F1" w:rsidRDefault="00BF1576" w:rsidP="00BF1576">
            <w:pPr>
              <w:pStyle w:val="ConfigWindow"/>
            </w:pPr>
            <w:r>
              <w:t>R1</w:t>
            </w:r>
          </w:p>
        </w:tc>
        <w:tc>
          <w:tcPr>
            <w:tcW w:w="2026" w:type="dxa"/>
            <w:vAlign w:val="bottom"/>
          </w:tcPr>
          <w:p w14:paraId="64B81364" w14:textId="77777777" w:rsidR="00BF1576" w:rsidRPr="001C48F1" w:rsidRDefault="00BF1576" w:rsidP="00BF1576">
            <w:pPr>
              <w:pStyle w:val="TableText"/>
            </w:pPr>
            <w:r>
              <w:t>S0/0/0</w:t>
            </w:r>
          </w:p>
        </w:tc>
        <w:tc>
          <w:tcPr>
            <w:tcW w:w="2026" w:type="dxa"/>
            <w:vAlign w:val="bottom"/>
          </w:tcPr>
          <w:p w14:paraId="04CCD659" w14:textId="77777777" w:rsidR="00BF1576" w:rsidRPr="001C48F1" w:rsidRDefault="00BF1576" w:rsidP="00BF1576">
            <w:pPr>
              <w:pStyle w:val="TableText"/>
            </w:pPr>
            <w:r>
              <w:t>10.1.1.1</w:t>
            </w:r>
          </w:p>
        </w:tc>
        <w:tc>
          <w:tcPr>
            <w:tcW w:w="2026" w:type="dxa"/>
            <w:vAlign w:val="bottom"/>
          </w:tcPr>
          <w:p w14:paraId="4147C0D7" w14:textId="77777777" w:rsidR="00BF1576" w:rsidRPr="001C48F1" w:rsidRDefault="00BF1576" w:rsidP="00BF1576">
            <w:pPr>
              <w:pStyle w:val="TableText"/>
            </w:pPr>
            <w:r>
              <w:t>255.255.255.252</w:t>
            </w:r>
          </w:p>
        </w:tc>
        <w:tc>
          <w:tcPr>
            <w:tcW w:w="2026" w:type="dxa"/>
            <w:tcBorders>
              <w:top w:val="nil"/>
              <w:bottom w:val="single" w:sz="2" w:space="0" w:color="auto"/>
            </w:tcBorders>
            <w:vAlign w:val="bottom"/>
          </w:tcPr>
          <w:p w14:paraId="78BDCDE5" w14:textId="77777777" w:rsidR="00BF1576" w:rsidRPr="001C48F1" w:rsidRDefault="00BF1576" w:rsidP="00E75566">
            <w:pPr>
              <w:pStyle w:val="ConfigWindow"/>
            </w:pPr>
            <w:r>
              <w:t>N/D</w:t>
            </w:r>
          </w:p>
        </w:tc>
      </w:tr>
      <w:tr w:rsidR="00BF1576" w:rsidRPr="001C48F1" w14:paraId="3AFD9A69" w14:textId="77777777" w:rsidTr="00E75566">
        <w:trPr>
          <w:cantSplit/>
          <w:jc w:val="center"/>
        </w:trPr>
        <w:tc>
          <w:tcPr>
            <w:tcW w:w="2025" w:type="dxa"/>
            <w:tcBorders>
              <w:bottom w:val="nil"/>
            </w:tcBorders>
            <w:vAlign w:val="bottom"/>
          </w:tcPr>
          <w:p w14:paraId="6191B7C9" w14:textId="77777777" w:rsidR="00BF1576" w:rsidRPr="001C48F1" w:rsidRDefault="00BF1576" w:rsidP="00BF1576">
            <w:pPr>
              <w:pStyle w:val="TableText"/>
            </w:pPr>
            <w:r>
              <w:t>R2</w:t>
            </w:r>
          </w:p>
        </w:tc>
        <w:tc>
          <w:tcPr>
            <w:tcW w:w="2026" w:type="dxa"/>
            <w:vAlign w:val="bottom"/>
          </w:tcPr>
          <w:p w14:paraId="2E447A61" w14:textId="77777777" w:rsidR="00BF1576" w:rsidRPr="001C48F1" w:rsidRDefault="00BF1576" w:rsidP="00BF1576">
            <w:pPr>
              <w:pStyle w:val="TableText"/>
            </w:pPr>
            <w:r>
              <w:t>G0/0</w:t>
            </w:r>
          </w:p>
        </w:tc>
        <w:tc>
          <w:tcPr>
            <w:tcW w:w="2026" w:type="dxa"/>
            <w:vAlign w:val="bottom"/>
          </w:tcPr>
          <w:p w14:paraId="1417A558" w14:textId="77777777" w:rsidR="00BF1576" w:rsidRPr="001C48F1" w:rsidRDefault="00BF1576" w:rsidP="00BF1576">
            <w:pPr>
              <w:pStyle w:val="TableText"/>
            </w:pPr>
            <w:r>
              <w:t>192.168.20.1</w:t>
            </w:r>
          </w:p>
        </w:tc>
        <w:tc>
          <w:tcPr>
            <w:tcW w:w="2026" w:type="dxa"/>
            <w:vAlign w:val="bottom"/>
          </w:tcPr>
          <w:p w14:paraId="6A2EED18" w14:textId="77777777" w:rsidR="00BF1576" w:rsidRPr="001C48F1" w:rsidRDefault="00BF1576" w:rsidP="00BF1576">
            <w:pPr>
              <w:pStyle w:val="TableText"/>
            </w:pPr>
            <w:r>
              <w:t>255.255.255.0</w:t>
            </w:r>
          </w:p>
        </w:tc>
        <w:tc>
          <w:tcPr>
            <w:tcW w:w="2026" w:type="dxa"/>
            <w:tcBorders>
              <w:bottom w:val="nil"/>
            </w:tcBorders>
            <w:vAlign w:val="bottom"/>
          </w:tcPr>
          <w:p w14:paraId="254AA08A" w14:textId="77777777" w:rsidR="00BF1576" w:rsidRPr="001C48F1" w:rsidRDefault="00BF1576" w:rsidP="00BF1576">
            <w:pPr>
              <w:pStyle w:val="TableText"/>
            </w:pPr>
            <w:r>
              <w:t>N/D</w:t>
            </w:r>
          </w:p>
        </w:tc>
      </w:tr>
      <w:tr w:rsidR="00BF1576" w:rsidRPr="001C48F1" w14:paraId="31C9A36C" w14:textId="77777777" w:rsidTr="00E75566">
        <w:trPr>
          <w:cantSplit/>
          <w:jc w:val="center"/>
        </w:trPr>
        <w:tc>
          <w:tcPr>
            <w:tcW w:w="2025" w:type="dxa"/>
            <w:tcBorders>
              <w:top w:val="nil"/>
              <w:bottom w:val="nil"/>
            </w:tcBorders>
            <w:vAlign w:val="bottom"/>
          </w:tcPr>
          <w:p w14:paraId="2E19848A" w14:textId="271A09D0" w:rsidR="00BF1576" w:rsidRPr="001C48F1" w:rsidRDefault="00BF1576" w:rsidP="00BF1576">
            <w:pPr>
              <w:pStyle w:val="ConfigWindow"/>
            </w:pPr>
            <w:r>
              <w:t>R2</w:t>
            </w:r>
          </w:p>
        </w:tc>
        <w:tc>
          <w:tcPr>
            <w:tcW w:w="2026" w:type="dxa"/>
            <w:vAlign w:val="bottom"/>
          </w:tcPr>
          <w:p w14:paraId="23FE662B" w14:textId="77777777" w:rsidR="00BF1576" w:rsidRPr="001C48F1" w:rsidRDefault="00BF1576" w:rsidP="00BF1576">
            <w:pPr>
              <w:pStyle w:val="TableText"/>
            </w:pPr>
            <w:r>
              <w:t>G0/1</w:t>
            </w:r>
          </w:p>
        </w:tc>
        <w:tc>
          <w:tcPr>
            <w:tcW w:w="2026" w:type="dxa"/>
            <w:vAlign w:val="bottom"/>
          </w:tcPr>
          <w:p w14:paraId="71A256C3" w14:textId="77777777" w:rsidR="00BF1576" w:rsidRPr="001C48F1" w:rsidRDefault="00BF1576" w:rsidP="00BF1576">
            <w:pPr>
              <w:pStyle w:val="TableText"/>
            </w:pPr>
            <w:r>
              <w:t>DHCP asignado</w:t>
            </w:r>
          </w:p>
        </w:tc>
        <w:tc>
          <w:tcPr>
            <w:tcW w:w="2026" w:type="dxa"/>
            <w:vAlign w:val="bottom"/>
          </w:tcPr>
          <w:p w14:paraId="7BE75A31" w14:textId="77777777" w:rsidR="00BF1576" w:rsidRPr="001C48F1" w:rsidRDefault="00BF1576" w:rsidP="00BF1576">
            <w:pPr>
              <w:pStyle w:val="TableText"/>
            </w:pPr>
            <w:r>
              <w:t>DHCP asignado</w:t>
            </w:r>
          </w:p>
        </w:tc>
        <w:tc>
          <w:tcPr>
            <w:tcW w:w="2026" w:type="dxa"/>
            <w:tcBorders>
              <w:top w:val="nil"/>
              <w:bottom w:val="nil"/>
            </w:tcBorders>
            <w:vAlign w:val="bottom"/>
          </w:tcPr>
          <w:p w14:paraId="757C049B" w14:textId="77777777" w:rsidR="00BF1576" w:rsidRPr="001C48F1" w:rsidRDefault="00BF1576" w:rsidP="00E75566">
            <w:pPr>
              <w:pStyle w:val="ConfigWindow"/>
            </w:pPr>
            <w:r>
              <w:t>N/D</w:t>
            </w:r>
          </w:p>
        </w:tc>
      </w:tr>
      <w:tr w:rsidR="00BF1576" w:rsidRPr="001C48F1" w14:paraId="14C5AF2A" w14:textId="77777777" w:rsidTr="00E75566">
        <w:trPr>
          <w:cantSplit/>
          <w:jc w:val="center"/>
        </w:trPr>
        <w:tc>
          <w:tcPr>
            <w:tcW w:w="2025" w:type="dxa"/>
            <w:tcBorders>
              <w:top w:val="nil"/>
              <w:bottom w:val="nil"/>
            </w:tcBorders>
            <w:vAlign w:val="bottom"/>
          </w:tcPr>
          <w:p w14:paraId="1F8F3C7B" w14:textId="2CF74A1A" w:rsidR="00BF1576" w:rsidRPr="001C48F1" w:rsidRDefault="00BF1576" w:rsidP="00BF1576">
            <w:pPr>
              <w:pStyle w:val="ConfigWindow"/>
            </w:pPr>
            <w:r>
              <w:t>R2</w:t>
            </w:r>
          </w:p>
        </w:tc>
        <w:tc>
          <w:tcPr>
            <w:tcW w:w="2026" w:type="dxa"/>
            <w:vAlign w:val="bottom"/>
          </w:tcPr>
          <w:p w14:paraId="550FF0C8" w14:textId="77777777" w:rsidR="00BF1576" w:rsidRPr="001C48F1" w:rsidRDefault="00BF1576" w:rsidP="00BF1576">
            <w:pPr>
              <w:pStyle w:val="TableText"/>
            </w:pPr>
            <w:r>
              <w:t>S0/0/0</w:t>
            </w:r>
          </w:p>
        </w:tc>
        <w:tc>
          <w:tcPr>
            <w:tcW w:w="2026" w:type="dxa"/>
            <w:vAlign w:val="bottom"/>
          </w:tcPr>
          <w:p w14:paraId="5F95080A" w14:textId="77777777" w:rsidR="00BF1576" w:rsidRPr="001C48F1" w:rsidRDefault="00BF1576" w:rsidP="00BF1576">
            <w:pPr>
              <w:pStyle w:val="TableText"/>
            </w:pPr>
            <w:r>
              <w:t>10.1.1.2</w:t>
            </w:r>
          </w:p>
        </w:tc>
        <w:tc>
          <w:tcPr>
            <w:tcW w:w="2026" w:type="dxa"/>
            <w:vAlign w:val="bottom"/>
          </w:tcPr>
          <w:p w14:paraId="73624A3C" w14:textId="77777777" w:rsidR="00BF1576" w:rsidRPr="001C48F1" w:rsidRDefault="00BF1576" w:rsidP="00BF1576">
            <w:pPr>
              <w:pStyle w:val="TableText"/>
            </w:pPr>
            <w:r>
              <w:t>255.255.255.252</w:t>
            </w:r>
          </w:p>
        </w:tc>
        <w:tc>
          <w:tcPr>
            <w:tcW w:w="2026" w:type="dxa"/>
            <w:tcBorders>
              <w:top w:val="nil"/>
              <w:bottom w:val="nil"/>
            </w:tcBorders>
            <w:vAlign w:val="bottom"/>
          </w:tcPr>
          <w:p w14:paraId="1CC6E180" w14:textId="77777777" w:rsidR="00BF1576" w:rsidRPr="001C48F1" w:rsidRDefault="00BF1576" w:rsidP="00E75566">
            <w:pPr>
              <w:pStyle w:val="ConfigWindow"/>
            </w:pPr>
            <w:r>
              <w:t>N/D</w:t>
            </w:r>
          </w:p>
        </w:tc>
      </w:tr>
      <w:tr w:rsidR="00BF1576" w:rsidRPr="001C48F1" w14:paraId="70FB204C" w14:textId="77777777" w:rsidTr="00E75566">
        <w:trPr>
          <w:cantSplit/>
          <w:jc w:val="center"/>
        </w:trPr>
        <w:tc>
          <w:tcPr>
            <w:tcW w:w="2025" w:type="dxa"/>
            <w:tcBorders>
              <w:top w:val="nil"/>
              <w:bottom w:val="single" w:sz="2" w:space="0" w:color="auto"/>
            </w:tcBorders>
            <w:vAlign w:val="bottom"/>
          </w:tcPr>
          <w:p w14:paraId="7EDD928E" w14:textId="25E2A39C" w:rsidR="00BF1576" w:rsidRPr="001C48F1" w:rsidRDefault="00BF1576" w:rsidP="00BF1576">
            <w:pPr>
              <w:pStyle w:val="ConfigWindow"/>
            </w:pPr>
            <w:r>
              <w:t>R2</w:t>
            </w:r>
          </w:p>
        </w:tc>
        <w:tc>
          <w:tcPr>
            <w:tcW w:w="2026" w:type="dxa"/>
            <w:vAlign w:val="bottom"/>
          </w:tcPr>
          <w:p w14:paraId="154C498D" w14:textId="77777777" w:rsidR="00BF1576" w:rsidRPr="001C48F1" w:rsidRDefault="00BF1576" w:rsidP="00BF1576">
            <w:pPr>
              <w:pStyle w:val="TableText"/>
            </w:pPr>
            <w:r>
              <w:t>S0/0/1</w:t>
            </w:r>
          </w:p>
        </w:tc>
        <w:tc>
          <w:tcPr>
            <w:tcW w:w="2026" w:type="dxa"/>
            <w:vAlign w:val="bottom"/>
          </w:tcPr>
          <w:p w14:paraId="2AAE525B" w14:textId="77777777" w:rsidR="00BF1576" w:rsidRPr="001C48F1" w:rsidRDefault="00BF1576" w:rsidP="00BF1576">
            <w:pPr>
              <w:pStyle w:val="TableText"/>
            </w:pPr>
            <w:r>
              <w:t>10.2.2.2</w:t>
            </w:r>
          </w:p>
        </w:tc>
        <w:tc>
          <w:tcPr>
            <w:tcW w:w="2026" w:type="dxa"/>
            <w:vAlign w:val="bottom"/>
          </w:tcPr>
          <w:p w14:paraId="7C9A465F" w14:textId="77777777" w:rsidR="00BF1576" w:rsidRPr="001C48F1" w:rsidRDefault="00BF1576" w:rsidP="00BF1576">
            <w:pPr>
              <w:pStyle w:val="TableText"/>
            </w:pPr>
            <w:r>
              <w:t>255.255.255.252</w:t>
            </w:r>
          </w:p>
        </w:tc>
        <w:tc>
          <w:tcPr>
            <w:tcW w:w="2026" w:type="dxa"/>
            <w:tcBorders>
              <w:top w:val="nil"/>
              <w:bottom w:val="single" w:sz="2" w:space="0" w:color="auto"/>
            </w:tcBorders>
            <w:vAlign w:val="bottom"/>
          </w:tcPr>
          <w:p w14:paraId="458A9822" w14:textId="77777777" w:rsidR="00BF1576" w:rsidRPr="001C48F1" w:rsidRDefault="00BF1576" w:rsidP="00E75566">
            <w:pPr>
              <w:pStyle w:val="ConfigWindow"/>
            </w:pPr>
            <w:r>
              <w:t>N/D</w:t>
            </w:r>
          </w:p>
        </w:tc>
      </w:tr>
      <w:tr w:rsidR="00BF1576" w:rsidRPr="001C48F1" w14:paraId="57F1E195" w14:textId="77777777" w:rsidTr="00E75566">
        <w:trPr>
          <w:cantSplit/>
          <w:jc w:val="center"/>
        </w:trPr>
        <w:tc>
          <w:tcPr>
            <w:tcW w:w="2025" w:type="dxa"/>
            <w:tcBorders>
              <w:bottom w:val="nil"/>
            </w:tcBorders>
            <w:vAlign w:val="bottom"/>
          </w:tcPr>
          <w:p w14:paraId="6D12FC8B" w14:textId="77777777" w:rsidR="00BF1576" w:rsidRPr="001C48F1" w:rsidRDefault="00BF1576" w:rsidP="00BF1576">
            <w:pPr>
              <w:pStyle w:val="TableText"/>
            </w:pPr>
            <w:r>
              <w:t>R3</w:t>
            </w:r>
          </w:p>
        </w:tc>
        <w:tc>
          <w:tcPr>
            <w:tcW w:w="2026" w:type="dxa"/>
            <w:vAlign w:val="bottom"/>
          </w:tcPr>
          <w:p w14:paraId="0C6F40EF" w14:textId="77777777" w:rsidR="00BF1576" w:rsidRPr="001C48F1" w:rsidRDefault="00BF1576" w:rsidP="00BF1576">
            <w:pPr>
              <w:pStyle w:val="TableText"/>
            </w:pPr>
            <w:r>
              <w:t>G0/0</w:t>
            </w:r>
          </w:p>
        </w:tc>
        <w:tc>
          <w:tcPr>
            <w:tcW w:w="2026" w:type="dxa"/>
            <w:vAlign w:val="bottom"/>
          </w:tcPr>
          <w:p w14:paraId="231ABB9C" w14:textId="77777777" w:rsidR="00BF1576" w:rsidRPr="001C48F1" w:rsidRDefault="00BF1576" w:rsidP="00BF1576">
            <w:pPr>
              <w:pStyle w:val="TableText"/>
            </w:pPr>
            <w:r>
              <w:t>192.168.30.1</w:t>
            </w:r>
          </w:p>
        </w:tc>
        <w:tc>
          <w:tcPr>
            <w:tcW w:w="2026" w:type="dxa"/>
            <w:vAlign w:val="bottom"/>
          </w:tcPr>
          <w:p w14:paraId="539C1EA5" w14:textId="77777777" w:rsidR="00BF1576" w:rsidRPr="001C48F1" w:rsidRDefault="00BF1576" w:rsidP="00BF1576">
            <w:pPr>
              <w:pStyle w:val="TableText"/>
            </w:pPr>
            <w:r>
              <w:t>255.255.255.0</w:t>
            </w:r>
          </w:p>
        </w:tc>
        <w:tc>
          <w:tcPr>
            <w:tcW w:w="2026" w:type="dxa"/>
            <w:tcBorders>
              <w:bottom w:val="nil"/>
            </w:tcBorders>
            <w:vAlign w:val="bottom"/>
          </w:tcPr>
          <w:p w14:paraId="27508B04" w14:textId="77777777" w:rsidR="00BF1576" w:rsidRPr="001C48F1" w:rsidRDefault="00BF1576" w:rsidP="00BF1576">
            <w:pPr>
              <w:pStyle w:val="TableText"/>
            </w:pPr>
            <w:r>
              <w:t>N/D</w:t>
            </w:r>
          </w:p>
        </w:tc>
      </w:tr>
      <w:tr w:rsidR="00BF1576" w:rsidRPr="001C48F1" w14:paraId="4BD29F59" w14:textId="77777777" w:rsidTr="00E75566">
        <w:trPr>
          <w:cantSplit/>
          <w:jc w:val="center"/>
        </w:trPr>
        <w:tc>
          <w:tcPr>
            <w:tcW w:w="2025" w:type="dxa"/>
            <w:tcBorders>
              <w:top w:val="nil"/>
            </w:tcBorders>
            <w:vAlign w:val="bottom"/>
          </w:tcPr>
          <w:p w14:paraId="7567F5C1" w14:textId="27E8DFC6" w:rsidR="00BF1576" w:rsidRPr="001C48F1" w:rsidRDefault="00BF1576" w:rsidP="00BF1576">
            <w:pPr>
              <w:pStyle w:val="ConfigWindow"/>
            </w:pPr>
            <w:r>
              <w:t>R3</w:t>
            </w:r>
          </w:p>
        </w:tc>
        <w:tc>
          <w:tcPr>
            <w:tcW w:w="2026" w:type="dxa"/>
            <w:vAlign w:val="bottom"/>
          </w:tcPr>
          <w:p w14:paraId="304BEB25" w14:textId="77777777" w:rsidR="00BF1576" w:rsidRPr="001C48F1" w:rsidRDefault="00BF1576" w:rsidP="00BF1576">
            <w:pPr>
              <w:pStyle w:val="TableText"/>
            </w:pPr>
            <w:r>
              <w:t>S0/0/1</w:t>
            </w:r>
          </w:p>
        </w:tc>
        <w:tc>
          <w:tcPr>
            <w:tcW w:w="2026" w:type="dxa"/>
            <w:vAlign w:val="bottom"/>
          </w:tcPr>
          <w:p w14:paraId="6B88B1FF" w14:textId="77777777" w:rsidR="00BF1576" w:rsidRPr="001C48F1" w:rsidRDefault="00BF1576" w:rsidP="00BF1576">
            <w:pPr>
              <w:pStyle w:val="TableText"/>
            </w:pPr>
            <w:r>
              <w:t>10.2.2.1</w:t>
            </w:r>
          </w:p>
        </w:tc>
        <w:tc>
          <w:tcPr>
            <w:tcW w:w="2026" w:type="dxa"/>
            <w:vAlign w:val="bottom"/>
          </w:tcPr>
          <w:p w14:paraId="76216F61" w14:textId="77777777" w:rsidR="00BF1576" w:rsidRPr="001C48F1" w:rsidRDefault="00BF1576" w:rsidP="00BF1576">
            <w:pPr>
              <w:pStyle w:val="TableText"/>
            </w:pPr>
            <w:r>
              <w:t>255.255.255.0</w:t>
            </w:r>
          </w:p>
        </w:tc>
        <w:tc>
          <w:tcPr>
            <w:tcW w:w="2026" w:type="dxa"/>
            <w:tcBorders>
              <w:top w:val="nil"/>
            </w:tcBorders>
            <w:vAlign w:val="bottom"/>
          </w:tcPr>
          <w:p w14:paraId="7BBAE43B" w14:textId="77777777" w:rsidR="00BF1576" w:rsidRPr="001C48F1" w:rsidRDefault="00BF1576" w:rsidP="00E75566">
            <w:pPr>
              <w:pStyle w:val="ConfigWindow"/>
            </w:pPr>
            <w:r>
              <w:t>N/D</w:t>
            </w:r>
          </w:p>
        </w:tc>
      </w:tr>
      <w:tr w:rsidR="00BF1576" w:rsidRPr="001C48F1" w14:paraId="2BEACEA2" w14:textId="77777777" w:rsidTr="00BF1576">
        <w:trPr>
          <w:cantSplit/>
          <w:jc w:val="center"/>
        </w:trPr>
        <w:tc>
          <w:tcPr>
            <w:tcW w:w="2025" w:type="dxa"/>
            <w:vAlign w:val="bottom"/>
          </w:tcPr>
          <w:p w14:paraId="6A37F32B" w14:textId="77777777" w:rsidR="00BF1576" w:rsidRPr="001C48F1" w:rsidRDefault="00BF1576" w:rsidP="00BF1576">
            <w:pPr>
              <w:pStyle w:val="TableText"/>
            </w:pPr>
            <w:r>
              <w:t>PC1</w:t>
            </w:r>
          </w:p>
        </w:tc>
        <w:tc>
          <w:tcPr>
            <w:tcW w:w="2026" w:type="dxa"/>
            <w:vAlign w:val="bottom"/>
          </w:tcPr>
          <w:p w14:paraId="7F78B0A7" w14:textId="77777777" w:rsidR="00BF1576" w:rsidRPr="001C48F1" w:rsidRDefault="00BF1576" w:rsidP="00BF1576">
            <w:pPr>
              <w:pStyle w:val="TableText"/>
            </w:pPr>
            <w:r>
              <w:t>NIC</w:t>
            </w:r>
          </w:p>
        </w:tc>
        <w:tc>
          <w:tcPr>
            <w:tcW w:w="2026" w:type="dxa"/>
            <w:vAlign w:val="bottom"/>
          </w:tcPr>
          <w:p w14:paraId="541DF66B" w14:textId="77777777" w:rsidR="00BF1576" w:rsidRPr="001C48F1" w:rsidRDefault="00BF1576" w:rsidP="00BF1576">
            <w:pPr>
              <w:pStyle w:val="TableText"/>
            </w:pPr>
            <w:r>
              <w:t>DHCP asignado</w:t>
            </w:r>
          </w:p>
        </w:tc>
        <w:tc>
          <w:tcPr>
            <w:tcW w:w="2026" w:type="dxa"/>
            <w:vAlign w:val="bottom"/>
          </w:tcPr>
          <w:p w14:paraId="1C835B89" w14:textId="77777777" w:rsidR="00BF1576" w:rsidRPr="001C48F1" w:rsidRDefault="00BF1576" w:rsidP="00BF1576">
            <w:pPr>
              <w:pStyle w:val="TableText"/>
            </w:pPr>
            <w:r>
              <w:t>DHCP asignado</w:t>
            </w:r>
          </w:p>
        </w:tc>
        <w:tc>
          <w:tcPr>
            <w:tcW w:w="2026" w:type="dxa"/>
            <w:vAlign w:val="bottom"/>
          </w:tcPr>
          <w:p w14:paraId="765B697D" w14:textId="77777777" w:rsidR="00BF1576" w:rsidRPr="001C48F1" w:rsidRDefault="00BF1576" w:rsidP="00BF1576">
            <w:pPr>
              <w:pStyle w:val="TableText"/>
            </w:pPr>
            <w:r>
              <w:t>DHCP asignado</w:t>
            </w:r>
          </w:p>
        </w:tc>
      </w:tr>
      <w:tr w:rsidR="00BF1576" w:rsidRPr="001C48F1" w14:paraId="6D0C0F4D" w14:textId="77777777" w:rsidTr="00BF1576">
        <w:trPr>
          <w:cantSplit/>
          <w:jc w:val="center"/>
        </w:trPr>
        <w:tc>
          <w:tcPr>
            <w:tcW w:w="2025" w:type="dxa"/>
            <w:vAlign w:val="bottom"/>
          </w:tcPr>
          <w:p w14:paraId="6A05D7D1" w14:textId="77777777" w:rsidR="00BF1576" w:rsidRPr="001C48F1" w:rsidRDefault="00BF1576" w:rsidP="00BF1576">
            <w:pPr>
              <w:pStyle w:val="TableText"/>
            </w:pPr>
            <w:r>
              <w:t>PC2</w:t>
            </w:r>
          </w:p>
        </w:tc>
        <w:tc>
          <w:tcPr>
            <w:tcW w:w="2026" w:type="dxa"/>
            <w:vAlign w:val="bottom"/>
          </w:tcPr>
          <w:p w14:paraId="7D356B40" w14:textId="77777777" w:rsidR="00BF1576" w:rsidRPr="001C48F1" w:rsidRDefault="00BF1576" w:rsidP="00BF1576">
            <w:pPr>
              <w:pStyle w:val="TableText"/>
            </w:pPr>
            <w:r>
              <w:t>NIC</w:t>
            </w:r>
          </w:p>
        </w:tc>
        <w:tc>
          <w:tcPr>
            <w:tcW w:w="2026" w:type="dxa"/>
            <w:vAlign w:val="bottom"/>
          </w:tcPr>
          <w:p w14:paraId="05607FE6" w14:textId="77777777" w:rsidR="00BF1576" w:rsidRPr="001C48F1" w:rsidRDefault="00BF1576" w:rsidP="00BF1576">
            <w:pPr>
              <w:pStyle w:val="TableText"/>
            </w:pPr>
            <w:r>
              <w:t>DHCP asignado</w:t>
            </w:r>
          </w:p>
        </w:tc>
        <w:tc>
          <w:tcPr>
            <w:tcW w:w="2026" w:type="dxa"/>
            <w:vAlign w:val="bottom"/>
          </w:tcPr>
          <w:p w14:paraId="62174197" w14:textId="77777777" w:rsidR="00BF1576" w:rsidRPr="001C48F1" w:rsidRDefault="00BF1576" w:rsidP="00BF1576">
            <w:pPr>
              <w:pStyle w:val="TableText"/>
            </w:pPr>
            <w:r>
              <w:t>DHCP asignado</w:t>
            </w:r>
          </w:p>
        </w:tc>
        <w:tc>
          <w:tcPr>
            <w:tcW w:w="2026" w:type="dxa"/>
            <w:vAlign w:val="bottom"/>
          </w:tcPr>
          <w:p w14:paraId="313C300C" w14:textId="77777777" w:rsidR="00BF1576" w:rsidRPr="001C48F1" w:rsidRDefault="00BF1576" w:rsidP="00BF1576">
            <w:pPr>
              <w:pStyle w:val="TableText"/>
            </w:pPr>
            <w:r>
              <w:t>DHCP asignado</w:t>
            </w:r>
          </w:p>
        </w:tc>
      </w:tr>
      <w:tr w:rsidR="00BF1576" w:rsidRPr="001C48F1" w14:paraId="60C74030" w14:textId="77777777" w:rsidTr="00BF1576">
        <w:trPr>
          <w:cantSplit/>
          <w:jc w:val="center"/>
        </w:trPr>
        <w:tc>
          <w:tcPr>
            <w:tcW w:w="2025" w:type="dxa"/>
            <w:vAlign w:val="bottom"/>
          </w:tcPr>
          <w:p w14:paraId="02B4001A" w14:textId="77777777" w:rsidR="00BF1576" w:rsidRPr="001C48F1" w:rsidRDefault="00BF1576" w:rsidP="00BF1576">
            <w:pPr>
              <w:pStyle w:val="TableText"/>
            </w:pPr>
            <w:r>
              <w:t>Servidor DNS</w:t>
            </w:r>
          </w:p>
        </w:tc>
        <w:tc>
          <w:tcPr>
            <w:tcW w:w="2026" w:type="dxa"/>
            <w:vAlign w:val="bottom"/>
          </w:tcPr>
          <w:p w14:paraId="4E749420" w14:textId="77777777" w:rsidR="00BF1576" w:rsidRPr="001C48F1" w:rsidRDefault="00BF1576" w:rsidP="00BF1576">
            <w:pPr>
              <w:pStyle w:val="TableText"/>
            </w:pPr>
            <w:r>
              <w:t>NIC</w:t>
            </w:r>
          </w:p>
        </w:tc>
        <w:tc>
          <w:tcPr>
            <w:tcW w:w="2026" w:type="dxa"/>
            <w:vAlign w:val="bottom"/>
          </w:tcPr>
          <w:p w14:paraId="69636FAF" w14:textId="77777777" w:rsidR="00BF1576" w:rsidRPr="001C48F1" w:rsidRDefault="00BF1576" w:rsidP="00BF1576">
            <w:pPr>
              <w:pStyle w:val="TableText"/>
            </w:pPr>
            <w:r>
              <w:t>192.168.20.254</w:t>
            </w:r>
          </w:p>
        </w:tc>
        <w:tc>
          <w:tcPr>
            <w:tcW w:w="2026" w:type="dxa"/>
            <w:vAlign w:val="bottom"/>
          </w:tcPr>
          <w:p w14:paraId="26C0782C" w14:textId="77777777" w:rsidR="00BF1576" w:rsidRPr="001C48F1" w:rsidRDefault="00BF1576" w:rsidP="00BF1576">
            <w:pPr>
              <w:pStyle w:val="TableText"/>
            </w:pPr>
            <w:r>
              <w:t>255.255.255.0</w:t>
            </w:r>
          </w:p>
        </w:tc>
        <w:tc>
          <w:tcPr>
            <w:tcW w:w="2026" w:type="dxa"/>
            <w:vAlign w:val="bottom"/>
          </w:tcPr>
          <w:p w14:paraId="40CF0388" w14:textId="77777777" w:rsidR="00BF1576" w:rsidRPr="001C48F1" w:rsidRDefault="00BF1576" w:rsidP="00BF1576">
            <w:pPr>
              <w:pStyle w:val="TableText"/>
            </w:pPr>
            <w:r>
              <w:t>192.168.20.1</w:t>
            </w:r>
          </w:p>
        </w:tc>
      </w:tr>
    </w:tbl>
    <w:p w14:paraId="56F64BBA" w14:textId="77777777" w:rsidR="002A7FAB" w:rsidRPr="00BB73FF" w:rsidRDefault="002A7FAB" w:rsidP="002A7FAB">
      <w:pPr>
        <w:pStyle w:val="Ttulo1"/>
      </w:pPr>
      <w:r>
        <w:t>Objetivos</w:t>
      </w:r>
    </w:p>
    <w:p w14:paraId="41C3F3B0" w14:textId="77777777" w:rsidR="002A7FAB" w:rsidRPr="004C0909" w:rsidRDefault="002A7FAB" w:rsidP="002A7FAB">
      <w:pPr>
        <w:pStyle w:val="BodyTextL25Bold"/>
      </w:pPr>
      <w:r>
        <w:t>Parte 1: Configurar un router como servidor de DHCP</w:t>
      </w:r>
    </w:p>
    <w:p w14:paraId="15688DF8" w14:textId="77777777" w:rsidR="002A7FAB" w:rsidRPr="004C0909" w:rsidRDefault="002A7FAB" w:rsidP="002A7FAB">
      <w:pPr>
        <w:pStyle w:val="BodyTextL25Bold"/>
      </w:pPr>
      <w:r>
        <w:t>Parte 2: Configurar la retransmisión de DHCP</w:t>
      </w:r>
    </w:p>
    <w:p w14:paraId="671B0D34" w14:textId="77777777" w:rsidR="002A7FAB" w:rsidRPr="004C0909" w:rsidRDefault="002A7FAB" w:rsidP="002A7FAB">
      <w:pPr>
        <w:pStyle w:val="BodyTextL25Bold"/>
      </w:pPr>
      <w:r>
        <w:t>Parte 3: Configurar un router como cliente DHCP</w:t>
      </w:r>
    </w:p>
    <w:p w14:paraId="13D660E1" w14:textId="77777777" w:rsidR="002A7FAB" w:rsidRPr="00C07FD9" w:rsidRDefault="002A7FAB" w:rsidP="002A7FAB">
      <w:pPr>
        <w:pStyle w:val="Ttulo1"/>
      </w:pPr>
      <w:r>
        <w:t>Situación</w:t>
      </w:r>
    </w:p>
    <w:p w14:paraId="224F5B2D" w14:textId="77777777" w:rsidR="002A7FAB" w:rsidRDefault="002A7FAB" w:rsidP="002A7FAB">
      <w:pPr>
        <w:pStyle w:val="BodyTextL25"/>
      </w:pPr>
      <w:r>
        <w:t>Como técnico de red de la empresa, tiene la tarea de configurar un router Cisco como servidor de DHCP para proporcionar la asignación dinámica de direcciones a los clientes de la red. También se le pide que configure el router perimetral como cliente DHCP para que reciba una dirección IP de la red ISP. Dado que el servidor está centralizado, deberá configurar los dos routers LAN para retransmitir el tráfico DHCP entre las LAN y el router que sirve como servidor DHCP.</w:t>
      </w:r>
    </w:p>
    <w:p w14:paraId="122BC8C4" w14:textId="78BD4300" w:rsidR="00BF1576" w:rsidRDefault="00BF1576" w:rsidP="00BF1576">
      <w:pPr>
        <w:pStyle w:val="Ttulo1"/>
      </w:pPr>
      <w:r>
        <w:t>Instrucciones</w:t>
      </w:r>
    </w:p>
    <w:p w14:paraId="5969931B" w14:textId="727BCB1B" w:rsidR="002A7FAB" w:rsidRDefault="002A7FAB" w:rsidP="002A7FAB">
      <w:pPr>
        <w:pStyle w:val="Ttulo2"/>
      </w:pPr>
      <w:r>
        <w:t>Configurar un router como servidor de DHCP</w:t>
      </w:r>
    </w:p>
    <w:p w14:paraId="423D50C5" w14:textId="77777777" w:rsidR="002A7FAB" w:rsidRDefault="002A7FAB" w:rsidP="002A7FAB">
      <w:pPr>
        <w:pStyle w:val="Ttulo3"/>
      </w:pPr>
      <w:r>
        <w:t>Configurar las direcciones IPv4 excluidas</w:t>
      </w:r>
    </w:p>
    <w:p w14:paraId="455066DD" w14:textId="77777777" w:rsidR="002A7FAB" w:rsidRDefault="002A7FAB" w:rsidP="002A7FAB">
      <w:pPr>
        <w:pStyle w:val="BodyTextL25"/>
      </w:pPr>
      <w:r>
        <w:t>Configure el</w:t>
      </w:r>
      <w:r w:rsidRPr="001C48F1">
        <w:rPr>
          <w:b/>
        </w:rPr>
        <w:t xml:space="preserve"> R2</w:t>
      </w:r>
      <w:r>
        <w:t xml:space="preserve"> para excluir las primeras 10 direcciones de las LAN del R1 y del R3. El resto de las direcciones deben estar disponibles en el conjunto de direcciones DHCP.</w:t>
      </w:r>
    </w:p>
    <w:p w14:paraId="38870932" w14:textId="77777777" w:rsidR="002A7FAB" w:rsidRDefault="002A7FAB" w:rsidP="002A7FAB">
      <w:pPr>
        <w:pStyle w:val="Ttulo3"/>
      </w:pPr>
      <w:r>
        <w:lastRenderedPageBreak/>
        <w:t>Crear un pool de DHCP en el R2 para la LAN del R1</w:t>
      </w:r>
    </w:p>
    <w:p w14:paraId="2F78A5FF" w14:textId="77777777" w:rsidR="002A7FAB" w:rsidRDefault="002A7FAB" w:rsidP="00BF1576">
      <w:pPr>
        <w:pStyle w:val="SubStepAlpha"/>
      </w:pPr>
      <w:r>
        <w:t xml:space="preserve">Cree un pool de DHCP con el nombre </w:t>
      </w:r>
      <w:r w:rsidRPr="00BF1576">
        <w:rPr>
          <w:b/>
        </w:rPr>
        <w:t>R1-LAN</w:t>
      </w:r>
      <w:r>
        <w:t>. El nombre del pool debe coincidir con este valor para que pueda obtener crédito por su configuración.</w:t>
      </w:r>
    </w:p>
    <w:p w14:paraId="4284F184" w14:textId="77777777" w:rsidR="002A7FAB" w:rsidRDefault="002A7FAB" w:rsidP="00BF1576">
      <w:pPr>
        <w:pStyle w:val="SubStepAlpha"/>
      </w:pPr>
      <w:r>
        <w:t>Configure el pool de DHCP para que incluya la dirección de red, el gateway predeterminado y la dirección IP del servidor DNS.</w:t>
      </w:r>
    </w:p>
    <w:p w14:paraId="0132328B" w14:textId="77777777" w:rsidR="002A7FAB" w:rsidRDefault="002A7FAB" w:rsidP="002A7FAB">
      <w:pPr>
        <w:pStyle w:val="Ttulo3"/>
      </w:pPr>
      <w:r>
        <w:t>Crear un pool de DHCP en el R2 para la LAN del R3</w:t>
      </w:r>
    </w:p>
    <w:p w14:paraId="7DC9ACF3" w14:textId="77777777" w:rsidR="002A7FAB" w:rsidRDefault="002A7FAB" w:rsidP="00BF1576">
      <w:pPr>
        <w:pStyle w:val="SubStepAlpha"/>
      </w:pPr>
      <w:r>
        <w:t xml:space="preserve">Cree un pool de DHCP llamado </w:t>
      </w:r>
      <w:r w:rsidRPr="00BF1576">
        <w:rPr>
          <w:b/>
        </w:rPr>
        <w:t>R3-LAN</w:t>
      </w:r>
      <w:r>
        <w:t xml:space="preserve"> (con distinción entre mayúsculas y minúsculas).</w:t>
      </w:r>
    </w:p>
    <w:p w14:paraId="3CFCD7CC" w14:textId="77777777" w:rsidR="002A7FAB" w:rsidRDefault="002A7FAB" w:rsidP="00BF1576">
      <w:pPr>
        <w:pStyle w:val="SubStepAlpha"/>
      </w:pPr>
      <w:r>
        <w:t>Configure el pool de DHCP para que incluya la dirección de red, el gateway predeterminado y la dirección IP del servidor DNS.</w:t>
      </w:r>
    </w:p>
    <w:p w14:paraId="4AEF7351" w14:textId="77777777" w:rsidR="002A7FAB" w:rsidRDefault="002A7FAB" w:rsidP="002A7FAB">
      <w:pPr>
        <w:pStyle w:val="Ttulo2"/>
      </w:pPr>
      <w:r>
        <w:t>Configurar la retransmisión de DHCP (relay)</w:t>
      </w:r>
    </w:p>
    <w:p w14:paraId="5F27CBD5" w14:textId="77777777" w:rsidR="002A7FAB" w:rsidRPr="00C97B2F" w:rsidRDefault="002A7FAB" w:rsidP="002A7FAB">
      <w:pPr>
        <w:pStyle w:val="Ttulo3"/>
      </w:pPr>
      <w:r>
        <w:t>Configurar el R1 y el R3 como agentes de retransmisión DHCP</w:t>
      </w:r>
    </w:p>
    <w:p w14:paraId="14C38951" w14:textId="77777777" w:rsidR="002A7FAB" w:rsidRPr="002E4999" w:rsidRDefault="002A7FAB" w:rsidP="002A7FAB">
      <w:pPr>
        <w:pStyle w:val="Ttulo3"/>
      </w:pPr>
      <w:r>
        <w:t>Establecer la PC1 y la PC2 para que reciban información de direccionamiento IP de DHCP</w:t>
      </w:r>
    </w:p>
    <w:p w14:paraId="2C77A139" w14:textId="77777777" w:rsidR="002A7FAB" w:rsidRDefault="002A7FAB" w:rsidP="002A7FAB">
      <w:pPr>
        <w:pStyle w:val="Ttulo2"/>
      </w:pPr>
      <w:r>
        <w:t>Configurar el R2 como cliente DHCP</w:t>
      </w:r>
    </w:p>
    <w:p w14:paraId="0470D569" w14:textId="77777777" w:rsidR="002A7FAB" w:rsidRDefault="002A7FAB" w:rsidP="002A7FAB">
      <w:pPr>
        <w:pStyle w:val="Ttulo3"/>
      </w:pPr>
      <w:r>
        <w:t>Configure a interfaz Gigabit Ethernet 0/1 en el R2 para que reciba el direccionamiento IP de DHCP y active la interfaz.</w:t>
      </w:r>
    </w:p>
    <w:p w14:paraId="77B7DE7B" w14:textId="77777777" w:rsidR="002A7FAB" w:rsidRDefault="002A7FAB" w:rsidP="002A7FAB">
      <w:pPr>
        <w:pStyle w:val="Ttulo3"/>
      </w:pPr>
      <w:r>
        <w:t>Active la interfaz.</w:t>
      </w:r>
    </w:p>
    <w:p w14:paraId="63DEFD82" w14:textId="3A0BD1C8" w:rsidR="002A7FAB" w:rsidRDefault="00BF1576" w:rsidP="00BF1576">
      <w:pPr>
        <w:pStyle w:val="ConfigWindow"/>
      </w:pPr>
      <w:r>
        <w:t>Fin del documento</w:t>
      </w:r>
      <w:bookmarkStart w:id="0" w:name="_GoBack"/>
      <w:bookmarkEnd w:id="0"/>
    </w:p>
    <w:sectPr w:rsidR="002A7FAB"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F2775" w14:textId="77777777" w:rsidR="001F3431" w:rsidRDefault="001F3431" w:rsidP="00710659">
      <w:pPr>
        <w:spacing w:after="0" w:line="240" w:lineRule="auto"/>
      </w:pPr>
      <w:r>
        <w:separator/>
      </w:r>
    </w:p>
    <w:p w14:paraId="46E9707F" w14:textId="77777777" w:rsidR="001F3431" w:rsidRDefault="001F3431"/>
  </w:endnote>
  <w:endnote w:type="continuationSeparator" w:id="0">
    <w:p w14:paraId="45513F10" w14:textId="77777777" w:rsidR="001F3431" w:rsidRDefault="001F3431" w:rsidP="00710659">
      <w:pPr>
        <w:spacing w:after="0" w:line="240" w:lineRule="auto"/>
      </w:pPr>
      <w:r>
        <w:continuationSeparator/>
      </w:r>
    </w:p>
    <w:p w14:paraId="58ED2041" w14:textId="77777777" w:rsidR="001F3431" w:rsidRDefault="001F34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CE1BA" w14:textId="667B8F8E"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922E39">
      <w:rPr>
        <w:noProof/>
      </w:rPr>
      <w:t>2019</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szCs w:val="16"/>
      </w:rPr>
      <w:t>6</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B8917" w14:textId="5C6F5148"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7E6402">
      <w:fldChar w:fldCharType="begin"/>
    </w:r>
    <w:r w:rsidR="007E6402">
      <w:instrText xml:space="preserve"> SAVEDATE  \@ "yyyy"  \* MERGEFORMAT </w:instrText>
    </w:r>
    <w:r w:rsidR="007E6402">
      <w:fldChar w:fldCharType="separate"/>
    </w:r>
    <w:r w:rsidR="00922E39">
      <w:rPr>
        <w:noProof/>
      </w:rPr>
      <w:t>2019</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49DDB2" w14:textId="77777777" w:rsidR="001F3431" w:rsidRDefault="001F3431" w:rsidP="00710659">
      <w:pPr>
        <w:spacing w:after="0" w:line="240" w:lineRule="auto"/>
      </w:pPr>
      <w:r>
        <w:separator/>
      </w:r>
    </w:p>
    <w:p w14:paraId="5ACA9B6D" w14:textId="77777777" w:rsidR="001F3431" w:rsidRDefault="001F3431"/>
  </w:footnote>
  <w:footnote w:type="continuationSeparator" w:id="0">
    <w:p w14:paraId="4F593C26" w14:textId="77777777" w:rsidR="001F3431" w:rsidRDefault="001F3431" w:rsidP="00710659">
      <w:pPr>
        <w:spacing w:after="0" w:line="240" w:lineRule="auto"/>
      </w:pPr>
      <w:r>
        <w:continuationSeparator/>
      </w:r>
    </w:p>
    <w:p w14:paraId="2D655433" w14:textId="77777777" w:rsidR="001F3431" w:rsidRDefault="001F34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ítulo"/>
      <w:tag w:val=""/>
      <w:id w:val="-1711953976"/>
      <w:placeholder>
        <w:docPart w:val="0438A49381DA453699B750019DC31BA4"/>
      </w:placeholder>
      <w:dataBinding w:prefixMappings="xmlns:ns0='http://purl.org/dc/elements/1.1/' xmlns:ns1='http://schemas.openxmlformats.org/package/2006/metadata/core-properties' " w:xpath="/ns1:coreProperties[1]/ns0:title[1]" w:storeItemID="{6C3C8BC8-F283-45AE-878A-BAB7291924A1}"/>
      <w:text/>
    </w:sdtPr>
    <w:sdtEndPr/>
    <w:sdtContent>
      <w:p w14:paraId="28825620" w14:textId="77777777" w:rsidR="00926CB2" w:rsidRDefault="002A7FAB" w:rsidP="008402F2">
        <w:pPr>
          <w:pStyle w:val="PageHead"/>
        </w:pPr>
        <w:r>
          <w:t>Packet Tracer - Implementar DHCPv4</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EDCC2" w14:textId="77777777" w:rsidR="00926CB2" w:rsidRDefault="00882B63" w:rsidP="006C3FCF">
    <w:pPr>
      <w:ind w:left="-288"/>
    </w:pPr>
    <w:r>
      <w:rPr>
        <w:noProof/>
      </w:rPr>
      <w:drawing>
        <wp:inline distT="0" distB="0" distL="0" distR="0" wp14:anchorId="474E9444" wp14:editId="2C9ACE3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9905546"/>
    <w:multiLevelType w:val="multilevel"/>
    <w:tmpl w:val="1258F7A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e %1:"/>
        <w:lvlJc w:val="left"/>
        <w:pPr>
          <w:tabs>
            <w:tab w:val="num" w:pos="1152"/>
          </w:tabs>
          <w:ind w:left="1152" w:hanging="792"/>
        </w:pPr>
        <w:rPr>
          <w:rFonts w:hint="default"/>
        </w:rPr>
      </w:lvl>
    </w:lvlOverride>
  </w:num>
  <w:num w:numId="9">
    <w:abstractNumId w:val="4"/>
    <w:lvlOverride w:ilvl="2">
      <w:lvl w:ilvl="2">
        <w:start w:val="1"/>
        <w:numFmt w:val="lowerLetter"/>
        <w:pStyle w:val="Ttulo3"/>
        <w:lvlText w:val="%3."/>
        <w:lvlJc w:val="left"/>
        <w:pPr>
          <w:tabs>
            <w:tab w:val="num" w:pos="720"/>
          </w:tabs>
          <w:ind w:left="720" w:hanging="360"/>
        </w:pPr>
        <w:rPr>
          <w:rFonts w:hint="default"/>
          <w:b w:val="0"/>
        </w:rPr>
      </w:lvl>
    </w:lvlOverride>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1A4"/>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3431"/>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A7FAB"/>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6D6"/>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3E5D"/>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1A4"/>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28B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4868"/>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2E39"/>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862A8"/>
    <w:rsid w:val="00996053"/>
    <w:rsid w:val="00997E71"/>
    <w:rsid w:val="009A0B2F"/>
    <w:rsid w:val="009A1CF4"/>
    <w:rsid w:val="009A37D7"/>
    <w:rsid w:val="009A4E17"/>
    <w:rsid w:val="009A6955"/>
    <w:rsid w:val="009B0697"/>
    <w:rsid w:val="009B13CA"/>
    <w:rsid w:val="009B341C"/>
    <w:rsid w:val="009B5747"/>
    <w:rsid w:val="009C0B81"/>
    <w:rsid w:val="009C3182"/>
    <w:rsid w:val="009D2C27"/>
    <w:rsid w:val="009D409E"/>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376D0"/>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576"/>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75566"/>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488"/>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2D7DB3"/>
  <w15:docId w15:val="{9F9705ED-96BB-4AE6-88BA-153027A88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BF1576"/>
    <w:pPr>
      <w:spacing w:before="60" w:after="60" w:line="276" w:lineRule="auto"/>
    </w:pPr>
    <w:rPr>
      <w:sz w:val="22"/>
      <w:szCs w:val="22"/>
    </w:rPr>
  </w:style>
  <w:style w:type="paragraph" w:styleId="Ttulo1">
    <w:name w:val="heading 1"/>
    <w:basedOn w:val="Normal"/>
    <w:next w:val="BodyTextL25"/>
    <w:link w:val="Ttulo1C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uiPriority w:val="9"/>
    <w:semiHidden/>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981CCA"/>
    <w:pPr>
      <w:keepNext/>
      <w:spacing w:before="0" w:after="0"/>
      <w:ind w:left="720"/>
      <w:outlineLvl w:val="3"/>
    </w:pPr>
    <w:rPr>
      <w:rFonts w:eastAsia="Times New Roman"/>
      <w:bCs/>
      <w:color w:val="984806" w:themeColor="accent6" w:themeShade="80"/>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CF26E3"/>
    <w:rPr>
      <w:b/>
      <w:bCs/>
      <w:noProof/>
      <w:sz w:val="26"/>
      <w:szCs w:val="26"/>
    </w:rPr>
  </w:style>
  <w:style w:type="character" w:customStyle="1" w:styleId="Ttulo2Car">
    <w:name w:val="Título 2 Car"/>
    <w:link w:val="Ttulo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B376D0"/>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BF1576"/>
    <w:rPr>
      <w:rFonts w:ascii="Courier New" w:hAnsi="Courier New"/>
      <w:b w:val="0"/>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981CCA"/>
    <w:rPr>
      <w:rFonts w:eastAsia="Times New Roman"/>
      <w:bCs/>
      <w:color w:val="984806" w:themeColor="accent6" w:themeShade="80"/>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BodyText1">
    <w:name w:val="Body Text1"/>
    <w:basedOn w:val="Normal"/>
    <w:qFormat/>
    <w:rsid w:val="002A7FAB"/>
    <w:pPr>
      <w:spacing w:line="240" w:lineRule="auto"/>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438A49381DA453699B750019DC31BA4"/>
        <w:category>
          <w:name w:val="General"/>
          <w:gallery w:val="placeholder"/>
        </w:category>
        <w:types>
          <w:type w:val="bbPlcHdr"/>
        </w:types>
        <w:behaviors>
          <w:behavior w:val="content"/>
        </w:behaviors>
        <w:guid w:val="{4632D0D6-494B-475D-804D-DC2742AFDF7D}"/>
      </w:docPartPr>
      <w:docPartBody>
        <w:p w:rsidR="008370D9" w:rsidRDefault="00B636E4">
          <w:pPr>
            <w:pStyle w:val="0438A49381DA453699B750019DC31BA4"/>
          </w:pPr>
          <w:r>
            <w:rPr>
              <w:rStyle w:val="Textodelmarcadordeposicin"/>
              <w:lang w:val="es-419"/>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6E4"/>
    <w:rsid w:val="008370D9"/>
    <w:rsid w:val="00B636E4"/>
    <w:rsid w:val="00D83FFF"/>
    <w:rsid w:val="00FA0F65"/>
    <w:rsid w:val="00FD3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0438A49381DA453699B750019DC31BA4">
    <w:name w:val="0438A49381DA453699B750019DC31B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o" ma:contentTypeID="0x01010030AA72DDBEBD8A48903F37D4157C352F" ma:contentTypeVersion="3" ma:contentTypeDescription="Crear nuevo documento." ma:contentTypeScope="" ma:versionID="b7797127e38d5c300903a208e48c1b76">
  <xsd:schema xmlns:xsd="http://www.w3.org/2001/XMLSchema" xmlns:xs="http://www.w3.org/2001/XMLSchema" xmlns:p="http://schemas.microsoft.com/office/2006/metadata/properties" xmlns:ns2="9da4b37a-3d0a-4698-9e3b-347f8a980c92" targetNamespace="http://schemas.microsoft.com/office/2006/metadata/properties" ma:root="true" ma:fieldsID="44449f18a0a4da60534a52ea9808fe85" ns2:_="">
    <xsd:import namespace="9da4b37a-3d0a-4698-9e3b-347f8a980c92"/>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a4b37a-3d0a-4698-9e3b-347f8a980c9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9da4b37a-3d0a-4698-9e3b-347f8a980c92" xsi:nil="true"/>
  </documentManagement>
</p:properties>
</file>

<file path=customXml/itemProps1.xml><?xml version="1.0" encoding="utf-8"?>
<ds:datastoreItem xmlns:ds="http://schemas.openxmlformats.org/officeDocument/2006/customXml" ds:itemID="{8BC35682-C753-4FC1-8486-C52AED2443FD}">
  <ds:schemaRefs>
    <ds:schemaRef ds:uri="http://schemas.openxmlformats.org/officeDocument/2006/bibliography"/>
  </ds:schemaRefs>
</ds:datastoreItem>
</file>

<file path=customXml/itemProps2.xml><?xml version="1.0" encoding="utf-8"?>
<ds:datastoreItem xmlns:ds="http://schemas.openxmlformats.org/officeDocument/2006/customXml" ds:itemID="{3DD421C5-5F4D-4333-BBFA-C1ED96526D9A}"/>
</file>

<file path=customXml/itemProps3.xml><?xml version="1.0" encoding="utf-8"?>
<ds:datastoreItem xmlns:ds="http://schemas.openxmlformats.org/officeDocument/2006/customXml" ds:itemID="{308BEA4F-5B11-42C4-AFDC-0F2B24F1587E}"/>
</file>

<file path=customXml/itemProps4.xml><?xml version="1.0" encoding="utf-8"?>
<ds:datastoreItem xmlns:ds="http://schemas.openxmlformats.org/officeDocument/2006/customXml" ds:itemID="{B81EBA50-5F1A-4154-85E7-28970B1A6CFC}"/>
</file>

<file path=docProps/app.xml><?xml version="1.0" encoding="utf-8"?>
<Properties xmlns="http://schemas.openxmlformats.org/officeDocument/2006/extended-properties" xmlns:vt="http://schemas.openxmlformats.org/officeDocument/2006/docPropsVTypes">
  <Template>Lab_Template - ILM_2019_Accessibility</Template>
  <TotalTime>0</TotalTime>
  <Pages>2</Pages>
  <Words>374</Words>
  <Characters>2132</Characters>
  <Application>Microsoft Office Word</Application>
  <DocSecurity>0</DocSecurity>
  <Lines>17</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 Implementar DHCPv4</vt:lpstr>
      <vt:lpstr>Packet Tracer - Implement DHCPv4</vt:lpstr>
    </vt:vector>
  </TitlesOfParts>
  <Company>Cisco Systems, Inc.</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Implementar DHCPv4</dc:title>
  <dc:creator>SP</dc:creator>
  <dc:description>2013</dc:description>
  <cp:lastModifiedBy>Johanna Bermudez Escobar</cp:lastModifiedBy>
  <cp:revision>2</cp:revision>
  <cp:lastPrinted>2019-10-31T21:00:00Z</cp:lastPrinted>
  <dcterms:created xsi:type="dcterms:W3CDTF">2020-05-16T01:59:00Z</dcterms:created>
  <dcterms:modified xsi:type="dcterms:W3CDTF">2020-05-16T01:59:00Z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0x01010030AA72DDBEBD8A48903F37D4157C352F</vt:lpwstr>
  </property>
</Properties>
</file>