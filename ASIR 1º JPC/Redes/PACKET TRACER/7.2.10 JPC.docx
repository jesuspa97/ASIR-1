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4846" w14:textId="77777777" w:rsidR="00E5067A" w:rsidRDefault="00FF2572" w:rsidP="00E5067A">
      <w:pPr>
        <w:pStyle w:val="Ttulo"/>
        <w:rPr>
          <w:rStyle w:val="LabTitleInstVersred"/>
        </w:rPr>
      </w:pPr>
      <w:sdt>
        <w:sdtPr>
          <w:rPr>
            <w:b w:val="0"/>
            <w:color w:val="EE0000"/>
          </w:rPr>
          <w:alias w:val="Título"/>
          <w:tag w:val=""/>
          <w:id w:val="-487021785"/>
          <w:placeholder>
            <w:docPart w:val="CB6ED237D611486E9A288135E08E8D9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322FF">
            <w:t>Packet Tracer - Configurar DHCPv4</w:t>
          </w:r>
        </w:sdtContent>
      </w:sdt>
      <w:r w:rsidR="00E322FF">
        <w:rPr>
          <w:rStyle w:val="LabTitleInstVersred"/>
        </w:rPr>
        <w:t xml:space="preserve"> </w:t>
      </w:r>
    </w:p>
    <w:p w14:paraId="3C987A2A" w14:textId="0D1E9D32" w:rsidR="000C59A0" w:rsidRPr="00BB73FF" w:rsidRDefault="000C59A0" w:rsidP="00E5067A">
      <w:pPr>
        <w:pStyle w:val="Ttulo"/>
      </w:pPr>
      <w:r>
        <w:t>Tabla de asignación de direcciones</w:t>
      </w:r>
    </w:p>
    <w:tbl>
      <w:tblPr>
        <w:tblW w:w="101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Caption w:val="Addressing Table"/>
        <w:tblDescription w:val="Tabla de interfaz de dispositivo y sus direcciones IP, máscaras de subred y puertas de enlace predeterminadas, si procede."/>
      </w:tblPr>
      <w:tblGrid>
        <w:gridCol w:w="2025"/>
        <w:gridCol w:w="2026"/>
        <w:gridCol w:w="2026"/>
        <w:gridCol w:w="2026"/>
        <w:gridCol w:w="2026"/>
      </w:tblGrid>
      <w:tr w:rsidR="000C59A0" w14:paraId="77BEA694" w14:textId="77777777" w:rsidTr="000C59A0">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93645D" w14:textId="77777777" w:rsidR="000C59A0" w:rsidRPr="00E87D62" w:rsidRDefault="000C59A0" w:rsidP="00D50C2A">
            <w:pPr>
              <w:pStyle w:val="TableHeading"/>
            </w:pPr>
            <w:r>
              <w:t>Dispositivo</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7E2C15" w14:textId="77777777" w:rsidR="000C59A0" w:rsidRPr="00E87D62" w:rsidRDefault="000C59A0" w:rsidP="00D50C2A">
            <w:pPr>
              <w:pStyle w:val="TableHeading"/>
            </w:pPr>
            <w:r>
              <w:t>Interfaz</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6E1BD7" w14:textId="77777777" w:rsidR="000C59A0" w:rsidRPr="00E87D62" w:rsidRDefault="000C59A0" w:rsidP="00D50C2A">
            <w:pPr>
              <w:pStyle w:val="TableHeading"/>
            </w:pPr>
            <w:r>
              <w:t>Dirección IPv4</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EC478" w14:textId="77777777" w:rsidR="000C59A0" w:rsidRPr="00E87D62" w:rsidRDefault="000C59A0" w:rsidP="00D50C2A">
            <w:pPr>
              <w:pStyle w:val="TableHeading"/>
            </w:pPr>
            <w:r>
              <w:t>Máscara de subred</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3426BA" w14:textId="77777777" w:rsidR="000C59A0" w:rsidRPr="00E87D62" w:rsidRDefault="000C59A0" w:rsidP="00D50C2A">
            <w:pPr>
              <w:pStyle w:val="TableHeading"/>
            </w:pPr>
            <w:r>
              <w:t>Gateway predeterminado</w:t>
            </w:r>
          </w:p>
        </w:tc>
      </w:tr>
      <w:tr w:rsidR="000C59A0" w:rsidRPr="001C48F1" w14:paraId="01BFEC08" w14:textId="77777777" w:rsidTr="000C59A0">
        <w:trPr>
          <w:cantSplit/>
          <w:jc w:val="center"/>
        </w:trPr>
        <w:tc>
          <w:tcPr>
            <w:tcW w:w="2025" w:type="dxa"/>
            <w:tcBorders>
              <w:bottom w:val="nil"/>
            </w:tcBorders>
            <w:vAlign w:val="bottom"/>
          </w:tcPr>
          <w:p w14:paraId="68096317" w14:textId="77777777" w:rsidR="000C59A0" w:rsidRPr="001C48F1" w:rsidRDefault="000C59A0" w:rsidP="00D50C2A">
            <w:pPr>
              <w:pStyle w:val="TableText"/>
            </w:pPr>
            <w:r>
              <w:t>R1</w:t>
            </w:r>
          </w:p>
        </w:tc>
        <w:tc>
          <w:tcPr>
            <w:tcW w:w="2026" w:type="dxa"/>
            <w:vAlign w:val="bottom"/>
          </w:tcPr>
          <w:p w14:paraId="4B2B55C7" w14:textId="77777777" w:rsidR="000C59A0" w:rsidRPr="001C48F1" w:rsidRDefault="000C59A0" w:rsidP="00D50C2A">
            <w:pPr>
              <w:pStyle w:val="TableText"/>
            </w:pPr>
            <w:r>
              <w:t>G0/0</w:t>
            </w:r>
          </w:p>
        </w:tc>
        <w:tc>
          <w:tcPr>
            <w:tcW w:w="2026" w:type="dxa"/>
            <w:vAlign w:val="bottom"/>
          </w:tcPr>
          <w:p w14:paraId="588686C3" w14:textId="77777777" w:rsidR="000C59A0" w:rsidRPr="001C48F1" w:rsidRDefault="000C59A0" w:rsidP="00D50C2A">
            <w:pPr>
              <w:pStyle w:val="TableText"/>
            </w:pPr>
            <w:r>
              <w:t>192.168.10.1</w:t>
            </w:r>
          </w:p>
        </w:tc>
        <w:tc>
          <w:tcPr>
            <w:tcW w:w="2026" w:type="dxa"/>
            <w:vAlign w:val="bottom"/>
          </w:tcPr>
          <w:p w14:paraId="3BECCE04" w14:textId="77777777" w:rsidR="000C59A0" w:rsidRPr="001C48F1" w:rsidRDefault="000C59A0" w:rsidP="00D50C2A">
            <w:pPr>
              <w:pStyle w:val="TableText"/>
            </w:pPr>
            <w:r>
              <w:t>255.255.255.0</w:t>
            </w:r>
          </w:p>
        </w:tc>
        <w:tc>
          <w:tcPr>
            <w:tcW w:w="2026" w:type="dxa"/>
            <w:vAlign w:val="bottom"/>
          </w:tcPr>
          <w:p w14:paraId="06A84DDE" w14:textId="77777777" w:rsidR="000C59A0" w:rsidRPr="001C48F1" w:rsidRDefault="000C59A0" w:rsidP="00D50C2A">
            <w:pPr>
              <w:pStyle w:val="TableText"/>
            </w:pPr>
            <w:r>
              <w:t>N/D</w:t>
            </w:r>
          </w:p>
        </w:tc>
      </w:tr>
      <w:tr w:rsidR="000C59A0" w:rsidRPr="001C48F1" w14:paraId="541CB81E" w14:textId="77777777" w:rsidTr="000C59A0">
        <w:trPr>
          <w:cantSplit/>
          <w:jc w:val="center"/>
        </w:trPr>
        <w:tc>
          <w:tcPr>
            <w:tcW w:w="2025" w:type="dxa"/>
            <w:tcBorders>
              <w:top w:val="nil"/>
              <w:bottom w:val="single" w:sz="2" w:space="0" w:color="auto"/>
            </w:tcBorders>
            <w:vAlign w:val="bottom"/>
          </w:tcPr>
          <w:p w14:paraId="3ACEB317" w14:textId="77777777" w:rsidR="000C59A0" w:rsidRPr="003979F1" w:rsidRDefault="000C59A0" w:rsidP="000C59A0">
            <w:pPr>
              <w:pStyle w:val="ConfigWindow"/>
            </w:pPr>
            <w:r>
              <w:t>R1</w:t>
            </w:r>
          </w:p>
        </w:tc>
        <w:tc>
          <w:tcPr>
            <w:tcW w:w="2026" w:type="dxa"/>
            <w:vAlign w:val="bottom"/>
          </w:tcPr>
          <w:p w14:paraId="26B95E70" w14:textId="77777777" w:rsidR="000C59A0" w:rsidRPr="001C48F1" w:rsidRDefault="000C59A0" w:rsidP="00D50C2A">
            <w:pPr>
              <w:pStyle w:val="TableText"/>
            </w:pPr>
            <w:r>
              <w:t>S0/0/0</w:t>
            </w:r>
          </w:p>
        </w:tc>
        <w:tc>
          <w:tcPr>
            <w:tcW w:w="2026" w:type="dxa"/>
            <w:vAlign w:val="bottom"/>
          </w:tcPr>
          <w:p w14:paraId="3068BA71" w14:textId="77777777" w:rsidR="000C59A0" w:rsidRPr="001C48F1" w:rsidRDefault="000C59A0" w:rsidP="00D50C2A">
            <w:pPr>
              <w:pStyle w:val="TableText"/>
            </w:pPr>
            <w:r>
              <w:t>10.1.1.1</w:t>
            </w:r>
          </w:p>
        </w:tc>
        <w:tc>
          <w:tcPr>
            <w:tcW w:w="2026" w:type="dxa"/>
            <w:vAlign w:val="bottom"/>
          </w:tcPr>
          <w:p w14:paraId="3CC54D07" w14:textId="77777777" w:rsidR="000C59A0" w:rsidRPr="001C48F1" w:rsidRDefault="000C59A0" w:rsidP="00D50C2A">
            <w:pPr>
              <w:pStyle w:val="TableText"/>
            </w:pPr>
            <w:r>
              <w:t>255.255.255.252</w:t>
            </w:r>
          </w:p>
        </w:tc>
        <w:tc>
          <w:tcPr>
            <w:tcW w:w="2026" w:type="dxa"/>
            <w:vAlign w:val="bottom"/>
          </w:tcPr>
          <w:p w14:paraId="7828E66C" w14:textId="77777777" w:rsidR="000C59A0" w:rsidRPr="001C48F1" w:rsidRDefault="000C59A0" w:rsidP="00D50C2A">
            <w:pPr>
              <w:pStyle w:val="TableText"/>
            </w:pPr>
            <w:r>
              <w:t>N/D</w:t>
            </w:r>
          </w:p>
        </w:tc>
      </w:tr>
      <w:tr w:rsidR="000C59A0" w:rsidRPr="001C48F1" w14:paraId="4B93DDB2" w14:textId="77777777" w:rsidTr="000C59A0">
        <w:trPr>
          <w:cantSplit/>
          <w:jc w:val="center"/>
        </w:trPr>
        <w:tc>
          <w:tcPr>
            <w:tcW w:w="2025" w:type="dxa"/>
            <w:tcBorders>
              <w:bottom w:val="nil"/>
            </w:tcBorders>
            <w:vAlign w:val="bottom"/>
          </w:tcPr>
          <w:p w14:paraId="6CD02C8A" w14:textId="77777777" w:rsidR="000C59A0" w:rsidRPr="001C48F1" w:rsidRDefault="000C59A0" w:rsidP="00D50C2A">
            <w:pPr>
              <w:pStyle w:val="TableText"/>
            </w:pPr>
            <w:r>
              <w:t>R2</w:t>
            </w:r>
          </w:p>
        </w:tc>
        <w:tc>
          <w:tcPr>
            <w:tcW w:w="2026" w:type="dxa"/>
            <w:vAlign w:val="bottom"/>
          </w:tcPr>
          <w:p w14:paraId="09499B94" w14:textId="77777777" w:rsidR="000C59A0" w:rsidRPr="001C48F1" w:rsidRDefault="000C59A0" w:rsidP="00D50C2A">
            <w:pPr>
              <w:pStyle w:val="TableText"/>
            </w:pPr>
            <w:r>
              <w:t>G0/0</w:t>
            </w:r>
          </w:p>
        </w:tc>
        <w:tc>
          <w:tcPr>
            <w:tcW w:w="2026" w:type="dxa"/>
            <w:vAlign w:val="bottom"/>
          </w:tcPr>
          <w:p w14:paraId="67E2308A" w14:textId="77777777" w:rsidR="000C59A0" w:rsidRPr="001C48F1" w:rsidRDefault="000C59A0" w:rsidP="00D50C2A">
            <w:pPr>
              <w:pStyle w:val="TableText"/>
            </w:pPr>
            <w:r>
              <w:t>192.168.20.1</w:t>
            </w:r>
          </w:p>
        </w:tc>
        <w:tc>
          <w:tcPr>
            <w:tcW w:w="2026" w:type="dxa"/>
            <w:vAlign w:val="bottom"/>
          </w:tcPr>
          <w:p w14:paraId="6B6D0BAD" w14:textId="77777777" w:rsidR="000C59A0" w:rsidRPr="001C48F1" w:rsidRDefault="000C59A0" w:rsidP="00D50C2A">
            <w:pPr>
              <w:pStyle w:val="TableText"/>
            </w:pPr>
            <w:r>
              <w:t>255.255.255.0</w:t>
            </w:r>
          </w:p>
        </w:tc>
        <w:tc>
          <w:tcPr>
            <w:tcW w:w="2026" w:type="dxa"/>
            <w:vAlign w:val="bottom"/>
          </w:tcPr>
          <w:p w14:paraId="5165DB1E" w14:textId="77777777" w:rsidR="000C59A0" w:rsidRPr="001C48F1" w:rsidRDefault="000C59A0" w:rsidP="00D50C2A">
            <w:pPr>
              <w:pStyle w:val="TableText"/>
            </w:pPr>
            <w:r>
              <w:t>N/D</w:t>
            </w:r>
          </w:p>
        </w:tc>
      </w:tr>
      <w:tr w:rsidR="000C59A0" w:rsidRPr="001C48F1" w14:paraId="0C53A184" w14:textId="77777777" w:rsidTr="000C59A0">
        <w:trPr>
          <w:cantSplit/>
          <w:jc w:val="center"/>
        </w:trPr>
        <w:tc>
          <w:tcPr>
            <w:tcW w:w="2025" w:type="dxa"/>
            <w:tcBorders>
              <w:top w:val="nil"/>
              <w:bottom w:val="nil"/>
            </w:tcBorders>
            <w:vAlign w:val="bottom"/>
          </w:tcPr>
          <w:p w14:paraId="02ACE0AA" w14:textId="77777777" w:rsidR="000C59A0" w:rsidRPr="003979F1" w:rsidRDefault="000C59A0" w:rsidP="000C59A0">
            <w:pPr>
              <w:pStyle w:val="ConfigWindow"/>
            </w:pPr>
            <w:r>
              <w:t>R2</w:t>
            </w:r>
          </w:p>
        </w:tc>
        <w:tc>
          <w:tcPr>
            <w:tcW w:w="2026" w:type="dxa"/>
            <w:vAlign w:val="bottom"/>
          </w:tcPr>
          <w:p w14:paraId="3D339BEC" w14:textId="77777777" w:rsidR="000C59A0" w:rsidRPr="001C48F1" w:rsidRDefault="000C59A0" w:rsidP="00D50C2A">
            <w:pPr>
              <w:pStyle w:val="TableText"/>
            </w:pPr>
            <w:r>
              <w:t>G0/1</w:t>
            </w:r>
          </w:p>
        </w:tc>
        <w:tc>
          <w:tcPr>
            <w:tcW w:w="2026" w:type="dxa"/>
            <w:vAlign w:val="bottom"/>
          </w:tcPr>
          <w:p w14:paraId="7FF16F1F" w14:textId="77777777" w:rsidR="000C59A0" w:rsidRPr="001C48F1" w:rsidRDefault="000C59A0" w:rsidP="00D50C2A">
            <w:pPr>
              <w:pStyle w:val="TableText"/>
            </w:pPr>
            <w:r>
              <w:t>DHCP asignado</w:t>
            </w:r>
          </w:p>
        </w:tc>
        <w:tc>
          <w:tcPr>
            <w:tcW w:w="2026" w:type="dxa"/>
            <w:vAlign w:val="bottom"/>
          </w:tcPr>
          <w:p w14:paraId="6C40E68E" w14:textId="77777777" w:rsidR="000C59A0" w:rsidRPr="001C48F1" w:rsidRDefault="000C59A0" w:rsidP="00D50C2A">
            <w:pPr>
              <w:pStyle w:val="TableText"/>
            </w:pPr>
            <w:r>
              <w:t>DHCP asignado</w:t>
            </w:r>
          </w:p>
        </w:tc>
        <w:tc>
          <w:tcPr>
            <w:tcW w:w="2026" w:type="dxa"/>
            <w:vAlign w:val="bottom"/>
          </w:tcPr>
          <w:p w14:paraId="10D9BDD0" w14:textId="77777777" w:rsidR="000C59A0" w:rsidRPr="001C48F1" w:rsidRDefault="000C59A0" w:rsidP="00D50C2A">
            <w:pPr>
              <w:pStyle w:val="TableText"/>
            </w:pPr>
            <w:r>
              <w:t>N/D</w:t>
            </w:r>
          </w:p>
        </w:tc>
      </w:tr>
      <w:tr w:rsidR="000C59A0" w:rsidRPr="001C48F1" w14:paraId="5E90F5F0" w14:textId="77777777" w:rsidTr="000C59A0">
        <w:trPr>
          <w:cantSplit/>
          <w:jc w:val="center"/>
        </w:trPr>
        <w:tc>
          <w:tcPr>
            <w:tcW w:w="2025" w:type="dxa"/>
            <w:tcBorders>
              <w:top w:val="nil"/>
              <w:bottom w:val="nil"/>
            </w:tcBorders>
            <w:vAlign w:val="bottom"/>
          </w:tcPr>
          <w:p w14:paraId="7F680D55" w14:textId="77777777" w:rsidR="000C59A0" w:rsidRPr="003979F1" w:rsidRDefault="000C59A0" w:rsidP="000C59A0">
            <w:pPr>
              <w:pStyle w:val="ConfigWindow"/>
            </w:pPr>
            <w:r>
              <w:t>R2</w:t>
            </w:r>
          </w:p>
        </w:tc>
        <w:tc>
          <w:tcPr>
            <w:tcW w:w="2026" w:type="dxa"/>
            <w:vAlign w:val="bottom"/>
          </w:tcPr>
          <w:p w14:paraId="55D4618D" w14:textId="77777777" w:rsidR="000C59A0" w:rsidRPr="001C48F1" w:rsidRDefault="000C59A0" w:rsidP="00D50C2A">
            <w:pPr>
              <w:pStyle w:val="TableText"/>
            </w:pPr>
            <w:r>
              <w:t>S0/0/0</w:t>
            </w:r>
          </w:p>
        </w:tc>
        <w:tc>
          <w:tcPr>
            <w:tcW w:w="2026" w:type="dxa"/>
            <w:vAlign w:val="bottom"/>
          </w:tcPr>
          <w:p w14:paraId="4FAF38CF" w14:textId="77777777" w:rsidR="000C59A0" w:rsidRPr="001C48F1" w:rsidRDefault="000C59A0" w:rsidP="00D50C2A">
            <w:pPr>
              <w:pStyle w:val="TableText"/>
            </w:pPr>
            <w:r>
              <w:t>10.1.1.2</w:t>
            </w:r>
          </w:p>
        </w:tc>
        <w:tc>
          <w:tcPr>
            <w:tcW w:w="2026" w:type="dxa"/>
            <w:vAlign w:val="bottom"/>
          </w:tcPr>
          <w:p w14:paraId="10234E32" w14:textId="77777777" w:rsidR="000C59A0" w:rsidRPr="001C48F1" w:rsidRDefault="000C59A0" w:rsidP="00D50C2A">
            <w:pPr>
              <w:pStyle w:val="TableText"/>
            </w:pPr>
            <w:r>
              <w:t>255.255.255.252</w:t>
            </w:r>
          </w:p>
        </w:tc>
        <w:tc>
          <w:tcPr>
            <w:tcW w:w="2026" w:type="dxa"/>
            <w:vAlign w:val="bottom"/>
          </w:tcPr>
          <w:p w14:paraId="357B8458" w14:textId="77777777" w:rsidR="000C59A0" w:rsidRPr="001C48F1" w:rsidRDefault="000C59A0" w:rsidP="00D50C2A">
            <w:pPr>
              <w:pStyle w:val="TableText"/>
            </w:pPr>
            <w:r>
              <w:t>N/D</w:t>
            </w:r>
          </w:p>
        </w:tc>
      </w:tr>
      <w:tr w:rsidR="000C59A0" w:rsidRPr="001C48F1" w14:paraId="0B3C3CDC" w14:textId="77777777" w:rsidTr="000C59A0">
        <w:trPr>
          <w:cantSplit/>
          <w:jc w:val="center"/>
        </w:trPr>
        <w:tc>
          <w:tcPr>
            <w:tcW w:w="2025" w:type="dxa"/>
            <w:tcBorders>
              <w:top w:val="nil"/>
              <w:bottom w:val="single" w:sz="2" w:space="0" w:color="auto"/>
            </w:tcBorders>
            <w:vAlign w:val="bottom"/>
          </w:tcPr>
          <w:p w14:paraId="7A37ED72" w14:textId="77777777" w:rsidR="000C59A0" w:rsidRPr="003979F1" w:rsidRDefault="000C59A0" w:rsidP="000C59A0">
            <w:pPr>
              <w:pStyle w:val="ConfigWindow"/>
            </w:pPr>
            <w:r>
              <w:t>R2</w:t>
            </w:r>
          </w:p>
        </w:tc>
        <w:tc>
          <w:tcPr>
            <w:tcW w:w="2026" w:type="dxa"/>
            <w:vAlign w:val="bottom"/>
          </w:tcPr>
          <w:p w14:paraId="4E9D38E2" w14:textId="77777777" w:rsidR="000C59A0" w:rsidRPr="001C48F1" w:rsidRDefault="000C59A0" w:rsidP="00D50C2A">
            <w:pPr>
              <w:pStyle w:val="TableText"/>
            </w:pPr>
            <w:r>
              <w:t>S0/0/1</w:t>
            </w:r>
          </w:p>
        </w:tc>
        <w:tc>
          <w:tcPr>
            <w:tcW w:w="2026" w:type="dxa"/>
            <w:vAlign w:val="bottom"/>
          </w:tcPr>
          <w:p w14:paraId="009C035B" w14:textId="77777777" w:rsidR="000C59A0" w:rsidRPr="001C48F1" w:rsidRDefault="000C59A0" w:rsidP="00D50C2A">
            <w:pPr>
              <w:pStyle w:val="TableText"/>
            </w:pPr>
            <w:r>
              <w:t>10.2.2.2</w:t>
            </w:r>
          </w:p>
        </w:tc>
        <w:tc>
          <w:tcPr>
            <w:tcW w:w="2026" w:type="dxa"/>
            <w:vAlign w:val="bottom"/>
          </w:tcPr>
          <w:p w14:paraId="7C3977F2" w14:textId="77777777" w:rsidR="000C59A0" w:rsidRPr="001C48F1" w:rsidRDefault="000C59A0" w:rsidP="00D50C2A">
            <w:pPr>
              <w:pStyle w:val="TableText"/>
            </w:pPr>
            <w:r>
              <w:t>255.255.255.252</w:t>
            </w:r>
          </w:p>
        </w:tc>
        <w:tc>
          <w:tcPr>
            <w:tcW w:w="2026" w:type="dxa"/>
            <w:vAlign w:val="bottom"/>
          </w:tcPr>
          <w:p w14:paraId="43BB8077" w14:textId="77777777" w:rsidR="000C59A0" w:rsidRPr="001C48F1" w:rsidRDefault="000C59A0" w:rsidP="00D50C2A">
            <w:pPr>
              <w:pStyle w:val="TableText"/>
            </w:pPr>
            <w:r>
              <w:t>N/D</w:t>
            </w:r>
          </w:p>
        </w:tc>
      </w:tr>
      <w:tr w:rsidR="000C59A0" w:rsidRPr="001C48F1" w14:paraId="6E365D6C" w14:textId="77777777" w:rsidTr="000C59A0">
        <w:trPr>
          <w:cantSplit/>
          <w:jc w:val="center"/>
        </w:trPr>
        <w:tc>
          <w:tcPr>
            <w:tcW w:w="2025" w:type="dxa"/>
            <w:tcBorders>
              <w:bottom w:val="nil"/>
            </w:tcBorders>
            <w:vAlign w:val="bottom"/>
          </w:tcPr>
          <w:p w14:paraId="20F77F6B" w14:textId="77777777" w:rsidR="000C59A0" w:rsidRPr="001C48F1" w:rsidRDefault="000C59A0" w:rsidP="00D50C2A">
            <w:pPr>
              <w:pStyle w:val="TableText"/>
            </w:pPr>
            <w:r>
              <w:t>R3</w:t>
            </w:r>
          </w:p>
        </w:tc>
        <w:tc>
          <w:tcPr>
            <w:tcW w:w="2026" w:type="dxa"/>
            <w:vAlign w:val="bottom"/>
          </w:tcPr>
          <w:p w14:paraId="51DFE7E3" w14:textId="77777777" w:rsidR="000C59A0" w:rsidRPr="001C48F1" w:rsidRDefault="000C59A0" w:rsidP="00D50C2A">
            <w:pPr>
              <w:pStyle w:val="TableText"/>
            </w:pPr>
            <w:r>
              <w:t>G0/0</w:t>
            </w:r>
          </w:p>
        </w:tc>
        <w:tc>
          <w:tcPr>
            <w:tcW w:w="2026" w:type="dxa"/>
            <w:vAlign w:val="bottom"/>
          </w:tcPr>
          <w:p w14:paraId="15CFDC43" w14:textId="77777777" w:rsidR="000C59A0" w:rsidRPr="001C48F1" w:rsidRDefault="000C59A0" w:rsidP="00D50C2A">
            <w:pPr>
              <w:pStyle w:val="TableText"/>
            </w:pPr>
            <w:r>
              <w:t>192.168.30.1</w:t>
            </w:r>
          </w:p>
        </w:tc>
        <w:tc>
          <w:tcPr>
            <w:tcW w:w="2026" w:type="dxa"/>
            <w:vAlign w:val="bottom"/>
          </w:tcPr>
          <w:p w14:paraId="6241C649" w14:textId="77777777" w:rsidR="000C59A0" w:rsidRPr="001C48F1" w:rsidRDefault="000C59A0" w:rsidP="00D50C2A">
            <w:pPr>
              <w:pStyle w:val="TableText"/>
            </w:pPr>
            <w:r>
              <w:t>255.255.255.0</w:t>
            </w:r>
          </w:p>
        </w:tc>
        <w:tc>
          <w:tcPr>
            <w:tcW w:w="2026" w:type="dxa"/>
            <w:vAlign w:val="bottom"/>
          </w:tcPr>
          <w:p w14:paraId="1060D775" w14:textId="77777777" w:rsidR="000C59A0" w:rsidRPr="001C48F1" w:rsidRDefault="000C59A0" w:rsidP="00D50C2A">
            <w:pPr>
              <w:pStyle w:val="TableText"/>
            </w:pPr>
            <w:r>
              <w:t>N/D</w:t>
            </w:r>
          </w:p>
        </w:tc>
      </w:tr>
      <w:tr w:rsidR="000C59A0" w:rsidRPr="001C48F1" w14:paraId="232D1B0C" w14:textId="77777777" w:rsidTr="000C59A0">
        <w:trPr>
          <w:cantSplit/>
          <w:jc w:val="center"/>
        </w:trPr>
        <w:tc>
          <w:tcPr>
            <w:tcW w:w="2025" w:type="dxa"/>
            <w:tcBorders>
              <w:top w:val="nil"/>
            </w:tcBorders>
            <w:vAlign w:val="bottom"/>
          </w:tcPr>
          <w:p w14:paraId="36AAE1BC" w14:textId="77777777" w:rsidR="000C59A0" w:rsidRPr="003979F1" w:rsidRDefault="000C59A0" w:rsidP="000C59A0">
            <w:pPr>
              <w:pStyle w:val="ConfigWindow"/>
            </w:pPr>
            <w:r>
              <w:t>R3</w:t>
            </w:r>
          </w:p>
        </w:tc>
        <w:tc>
          <w:tcPr>
            <w:tcW w:w="2026" w:type="dxa"/>
            <w:vAlign w:val="bottom"/>
          </w:tcPr>
          <w:p w14:paraId="54A2B98B" w14:textId="77777777" w:rsidR="000C59A0" w:rsidRPr="001C48F1" w:rsidRDefault="000C59A0" w:rsidP="00D50C2A">
            <w:pPr>
              <w:pStyle w:val="TableText"/>
            </w:pPr>
            <w:r>
              <w:t>S0/0/1</w:t>
            </w:r>
          </w:p>
        </w:tc>
        <w:tc>
          <w:tcPr>
            <w:tcW w:w="2026" w:type="dxa"/>
            <w:vAlign w:val="bottom"/>
          </w:tcPr>
          <w:p w14:paraId="01B4F7F2" w14:textId="77777777" w:rsidR="000C59A0" w:rsidRPr="001C48F1" w:rsidRDefault="000C59A0" w:rsidP="00D50C2A">
            <w:pPr>
              <w:pStyle w:val="TableText"/>
            </w:pPr>
            <w:r>
              <w:t>10.2.2.1</w:t>
            </w:r>
          </w:p>
        </w:tc>
        <w:tc>
          <w:tcPr>
            <w:tcW w:w="2026" w:type="dxa"/>
            <w:vAlign w:val="bottom"/>
          </w:tcPr>
          <w:p w14:paraId="1698A85A" w14:textId="77777777" w:rsidR="000C59A0" w:rsidRPr="001C48F1" w:rsidRDefault="000C59A0" w:rsidP="00D50C2A">
            <w:pPr>
              <w:pStyle w:val="TableText"/>
            </w:pPr>
            <w:r>
              <w:t>255.255.255.0</w:t>
            </w:r>
          </w:p>
        </w:tc>
        <w:tc>
          <w:tcPr>
            <w:tcW w:w="2026" w:type="dxa"/>
            <w:vAlign w:val="bottom"/>
          </w:tcPr>
          <w:p w14:paraId="797F4954" w14:textId="77777777" w:rsidR="000C59A0" w:rsidRPr="001C48F1" w:rsidRDefault="000C59A0" w:rsidP="00D50C2A">
            <w:pPr>
              <w:pStyle w:val="TableText"/>
            </w:pPr>
            <w:r>
              <w:t>N/D</w:t>
            </w:r>
          </w:p>
        </w:tc>
      </w:tr>
      <w:tr w:rsidR="000C59A0" w:rsidRPr="001C48F1" w14:paraId="056A01A4" w14:textId="77777777" w:rsidTr="000C59A0">
        <w:trPr>
          <w:cantSplit/>
          <w:jc w:val="center"/>
        </w:trPr>
        <w:tc>
          <w:tcPr>
            <w:tcW w:w="2025" w:type="dxa"/>
            <w:vAlign w:val="bottom"/>
          </w:tcPr>
          <w:p w14:paraId="147354D5" w14:textId="77777777" w:rsidR="000C59A0" w:rsidRPr="001C48F1" w:rsidRDefault="000C59A0" w:rsidP="00D50C2A">
            <w:pPr>
              <w:pStyle w:val="TableText"/>
            </w:pPr>
            <w:r>
              <w:t>PC1</w:t>
            </w:r>
          </w:p>
        </w:tc>
        <w:tc>
          <w:tcPr>
            <w:tcW w:w="2026" w:type="dxa"/>
            <w:vAlign w:val="bottom"/>
          </w:tcPr>
          <w:p w14:paraId="278A2F12" w14:textId="77777777" w:rsidR="000C59A0" w:rsidRPr="001C48F1" w:rsidRDefault="000C59A0" w:rsidP="00D50C2A">
            <w:pPr>
              <w:pStyle w:val="TableText"/>
            </w:pPr>
            <w:r>
              <w:t>NIC</w:t>
            </w:r>
          </w:p>
        </w:tc>
        <w:tc>
          <w:tcPr>
            <w:tcW w:w="2026" w:type="dxa"/>
            <w:vAlign w:val="bottom"/>
          </w:tcPr>
          <w:p w14:paraId="7B3C8826" w14:textId="77777777" w:rsidR="000C59A0" w:rsidRPr="001C48F1" w:rsidRDefault="000C59A0" w:rsidP="00D50C2A">
            <w:pPr>
              <w:pStyle w:val="TableText"/>
            </w:pPr>
            <w:r>
              <w:t>DHCP asignado</w:t>
            </w:r>
          </w:p>
        </w:tc>
        <w:tc>
          <w:tcPr>
            <w:tcW w:w="2026" w:type="dxa"/>
            <w:vAlign w:val="bottom"/>
          </w:tcPr>
          <w:p w14:paraId="5C400600" w14:textId="77777777" w:rsidR="000C59A0" w:rsidRPr="001C48F1" w:rsidRDefault="000C59A0" w:rsidP="00D50C2A">
            <w:pPr>
              <w:pStyle w:val="TableText"/>
            </w:pPr>
            <w:r>
              <w:t>DHCP asignado</w:t>
            </w:r>
          </w:p>
        </w:tc>
        <w:tc>
          <w:tcPr>
            <w:tcW w:w="2026" w:type="dxa"/>
            <w:vAlign w:val="bottom"/>
          </w:tcPr>
          <w:p w14:paraId="1F3312EE" w14:textId="77777777" w:rsidR="000C59A0" w:rsidRPr="001C48F1" w:rsidRDefault="000C59A0" w:rsidP="00D50C2A">
            <w:pPr>
              <w:pStyle w:val="TableText"/>
            </w:pPr>
            <w:r>
              <w:t>DHCP asignado</w:t>
            </w:r>
          </w:p>
        </w:tc>
      </w:tr>
      <w:tr w:rsidR="000C59A0" w:rsidRPr="001C48F1" w14:paraId="681B23BC" w14:textId="77777777" w:rsidTr="000C59A0">
        <w:trPr>
          <w:cantSplit/>
          <w:jc w:val="center"/>
        </w:trPr>
        <w:tc>
          <w:tcPr>
            <w:tcW w:w="2025" w:type="dxa"/>
            <w:vAlign w:val="bottom"/>
          </w:tcPr>
          <w:p w14:paraId="4ECDA780" w14:textId="77777777" w:rsidR="000C59A0" w:rsidRPr="001C48F1" w:rsidRDefault="000C59A0" w:rsidP="00D50C2A">
            <w:pPr>
              <w:pStyle w:val="TableText"/>
            </w:pPr>
            <w:r>
              <w:t>PC2</w:t>
            </w:r>
          </w:p>
        </w:tc>
        <w:tc>
          <w:tcPr>
            <w:tcW w:w="2026" w:type="dxa"/>
            <w:vAlign w:val="bottom"/>
          </w:tcPr>
          <w:p w14:paraId="429FB8CF" w14:textId="77777777" w:rsidR="000C59A0" w:rsidRPr="001C48F1" w:rsidRDefault="000C59A0" w:rsidP="00D50C2A">
            <w:pPr>
              <w:pStyle w:val="TableText"/>
            </w:pPr>
            <w:r>
              <w:t>NIC</w:t>
            </w:r>
          </w:p>
        </w:tc>
        <w:tc>
          <w:tcPr>
            <w:tcW w:w="2026" w:type="dxa"/>
            <w:vAlign w:val="bottom"/>
          </w:tcPr>
          <w:p w14:paraId="0481B8D7" w14:textId="77777777" w:rsidR="000C59A0" w:rsidRPr="001C48F1" w:rsidRDefault="000C59A0" w:rsidP="00D50C2A">
            <w:pPr>
              <w:pStyle w:val="TableText"/>
            </w:pPr>
            <w:r>
              <w:t>DHCP asignado</w:t>
            </w:r>
          </w:p>
        </w:tc>
        <w:tc>
          <w:tcPr>
            <w:tcW w:w="2026" w:type="dxa"/>
            <w:vAlign w:val="bottom"/>
          </w:tcPr>
          <w:p w14:paraId="7F9CC933" w14:textId="77777777" w:rsidR="000C59A0" w:rsidRPr="001C48F1" w:rsidRDefault="000C59A0" w:rsidP="00D50C2A">
            <w:pPr>
              <w:pStyle w:val="TableText"/>
            </w:pPr>
            <w:r>
              <w:t>DHCP asignado</w:t>
            </w:r>
          </w:p>
        </w:tc>
        <w:tc>
          <w:tcPr>
            <w:tcW w:w="2026" w:type="dxa"/>
            <w:vAlign w:val="bottom"/>
          </w:tcPr>
          <w:p w14:paraId="3CDF931A" w14:textId="77777777" w:rsidR="000C59A0" w:rsidRPr="001C48F1" w:rsidRDefault="000C59A0" w:rsidP="00D50C2A">
            <w:pPr>
              <w:pStyle w:val="TableText"/>
            </w:pPr>
            <w:r>
              <w:t>DHCP asignado</w:t>
            </w:r>
          </w:p>
        </w:tc>
      </w:tr>
      <w:tr w:rsidR="000C59A0" w:rsidRPr="001C48F1" w14:paraId="0E534A5F" w14:textId="77777777" w:rsidTr="000C59A0">
        <w:trPr>
          <w:cantSplit/>
          <w:jc w:val="center"/>
        </w:trPr>
        <w:tc>
          <w:tcPr>
            <w:tcW w:w="2025" w:type="dxa"/>
            <w:vAlign w:val="bottom"/>
          </w:tcPr>
          <w:p w14:paraId="7436D496" w14:textId="77777777" w:rsidR="000C59A0" w:rsidRPr="001C48F1" w:rsidRDefault="000C59A0" w:rsidP="00D50C2A">
            <w:pPr>
              <w:pStyle w:val="TableText"/>
            </w:pPr>
            <w:r>
              <w:t>Servidor DNS</w:t>
            </w:r>
          </w:p>
        </w:tc>
        <w:tc>
          <w:tcPr>
            <w:tcW w:w="2026" w:type="dxa"/>
            <w:vAlign w:val="bottom"/>
          </w:tcPr>
          <w:p w14:paraId="768670E8" w14:textId="77777777" w:rsidR="000C59A0" w:rsidRPr="001C48F1" w:rsidRDefault="000C59A0" w:rsidP="00D50C2A">
            <w:pPr>
              <w:pStyle w:val="TableText"/>
            </w:pPr>
            <w:r>
              <w:t>NIC</w:t>
            </w:r>
          </w:p>
        </w:tc>
        <w:tc>
          <w:tcPr>
            <w:tcW w:w="2026" w:type="dxa"/>
            <w:vAlign w:val="bottom"/>
          </w:tcPr>
          <w:p w14:paraId="1EA65C36" w14:textId="77777777" w:rsidR="000C59A0" w:rsidRPr="001C48F1" w:rsidRDefault="000C59A0" w:rsidP="00D50C2A">
            <w:pPr>
              <w:pStyle w:val="TableText"/>
            </w:pPr>
            <w:r>
              <w:t>192.168.20.254</w:t>
            </w:r>
          </w:p>
        </w:tc>
        <w:tc>
          <w:tcPr>
            <w:tcW w:w="2026" w:type="dxa"/>
            <w:vAlign w:val="bottom"/>
          </w:tcPr>
          <w:p w14:paraId="6F2C34B1" w14:textId="77777777" w:rsidR="000C59A0" w:rsidRPr="001C48F1" w:rsidRDefault="000C59A0" w:rsidP="00D50C2A">
            <w:pPr>
              <w:pStyle w:val="TableText"/>
            </w:pPr>
            <w:r>
              <w:t>255.255.255.0</w:t>
            </w:r>
          </w:p>
        </w:tc>
        <w:tc>
          <w:tcPr>
            <w:tcW w:w="2026" w:type="dxa"/>
            <w:vAlign w:val="bottom"/>
          </w:tcPr>
          <w:p w14:paraId="0DEE6988" w14:textId="77777777" w:rsidR="000C59A0" w:rsidRPr="001C48F1" w:rsidRDefault="000C59A0" w:rsidP="00D50C2A">
            <w:pPr>
              <w:pStyle w:val="TableText"/>
            </w:pPr>
            <w:r>
              <w:t>192.168.20.1</w:t>
            </w:r>
          </w:p>
        </w:tc>
      </w:tr>
    </w:tbl>
    <w:p w14:paraId="2C58C853" w14:textId="77777777" w:rsidR="000C59A0" w:rsidRPr="00BB73FF" w:rsidRDefault="000C59A0" w:rsidP="000C59A0">
      <w:pPr>
        <w:pStyle w:val="Ttulo1"/>
      </w:pPr>
      <w:r>
        <w:t>Objetivos</w:t>
      </w:r>
    </w:p>
    <w:p w14:paraId="6509D943" w14:textId="77777777" w:rsidR="000C59A0" w:rsidRPr="004C0909" w:rsidRDefault="000C59A0" w:rsidP="000C59A0">
      <w:pPr>
        <w:pStyle w:val="BodyTextL25Bold"/>
      </w:pPr>
      <w:r>
        <w:t>Parte 1: Configurar un router como servidor de DHCP</w:t>
      </w:r>
    </w:p>
    <w:p w14:paraId="45E0D99F" w14:textId="77777777" w:rsidR="000C59A0" w:rsidRPr="004C0909" w:rsidRDefault="000C59A0" w:rsidP="000C59A0">
      <w:pPr>
        <w:pStyle w:val="BodyTextL25Bold"/>
      </w:pPr>
      <w:r>
        <w:t>Parte 2: Configurar DHCP Relay</w:t>
      </w:r>
    </w:p>
    <w:p w14:paraId="5E099362" w14:textId="77777777" w:rsidR="000C59A0" w:rsidRPr="004C0909" w:rsidRDefault="000C59A0" w:rsidP="000C59A0">
      <w:pPr>
        <w:pStyle w:val="BodyTextL25Bold"/>
      </w:pPr>
      <w:r>
        <w:t>Parte 3: Configurar un router como cliente DHCP</w:t>
      </w:r>
    </w:p>
    <w:p w14:paraId="306802A6" w14:textId="77777777" w:rsidR="000C59A0" w:rsidRDefault="000C59A0" w:rsidP="000C59A0">
      <w:pPr>
        <w:pStyle w:val="BodyTextL25Bold"/>
      </w:pPr>
      <w:r>
        <w:t>Parte 4: Verificar DHCP y la conectividad</w:t>
      </w:r>
    </w:p>
    <w:p w14:paraId="213A714C" w14:textId="77777777" w:rsidR="000C59A0" w:rsidRPr="00C07FD9" w:rsidRDefault="000C59A0" w:rsidP="000C59A0">
      <w:pPr>
        <w:pStyle w:val="Ttulo1"/>
      </w:pPr>
      <w:r>
        <w:t>Situación</w:t>
      </w:r>
    </w:p>
    <w:p w14:paraId="5A194607" w14:textId="77777777" w:rsidR="000C59A0" w:rsidRDefault="000C59A0" w:rsidP="000C59A0">
      <w:pPr>
        <w:pStyle w:val="BodyTextL25"/>
      </w:pPr>
      <w:r>
        <w:t>Un servidor de DHCP dedicado es escalable y relativamente fácil de administrar, pero puede ser costoso tener uno en cada ubicación en una red. Sin embargo, se puede configurar un router Cisco para proporcionar servicios DHCP sin necesidad de un servidor dedicado. Como técnico de red de su empresa, se le ha asignado la tarea de configurar un router Cisco como servidor DHCP. También se le pide que configure el router perimetral como cliente DHCP para que reciba una dirección IP de la red ISP.</w:t>
      </w:r>
    </w:p>
    <w:p w14:paraId="16A05715" w14:textId="77777777" w:rsidR="000C59A0" w:rsidRDefault="000C59A0" w:rsidP="000C59A0">
      <w:pPr>
        <w:pStyle w:val="Ttulo1"/>
      </w:pPr>
      <w:r>
        <w:t>Instrucciones</w:t>
      </w:r>
    </w:p>
    <w:p w14:paraId="2039809F" w14:textId="77777777" w:rsidR="000C59A0" w:rsidRDefault="000C59A0" w:rsidP="000C59A0">
      <w:pPr>
        <w:pStyle w:val="Ttulo2"/>
      </w:pPr>
      <w:r>
        <w:t>Configure un router como servidor de DHCP</w:t>
      </w:r>
    </w:p>
    <w:p w14:paraId="59080BE2" w14:textId="77777777" w:rsidR="000C59A0" w:rsidRDefault="000C59A0" w:rsidP="000C59A0">
      <w:pPr>
        <w:pStyle w:val="Ttulo3"/>
      </w:pPr>
      <w:r>
        <w:t>Configure las direcciones IPv4 excluidas</w:t>
      </w:r>
    </w:p>
    <w:p w14:paraId="24BCB8D1" w14:textId="77777777" w:rsidR="000C59A0" w:rsidRPr="00BB28FA" w:rsidRDefault="000C59A0" w:rsidP="000C59A0">
      <w:pPr>
        <w:pStyle w:val="BodyTextL25"/>
      </w:pPr>
      <w:r>
        <w:t xml:space="preserve">Las direcciones que se han asignado estáticamente a los dispositivos de las redes que utilizarán DHCP deben excluirse de los grupos DHCP (DHCP Pool). Esto evita errores asociados con direcciones IP duplicadas. En este caso, las direcciones IP de las interfaces LAN R1 y R3 deben excluirse de DHCP. </w:t>
      </w:r>
      <w:r>
        <w:lastRenderedPageBreak/>
        <w:t>Además, se excluyen otras nueve direcciones para la asignación estática a otros dispositivos, como servidores e interfaces de administración de dispositivos.</w:t>
      </w:r>
    </w:p>
    <w:p w14:paraId="770AE9FD" w14:textId="4333D0E4" w:rsidR="000C59A0" w:rsidRDefault="000C59A0" w:rsidP="00DD155E">
      <w:pPr>
        <w:pStyle w:val="SubStepAlpha"/>
        <w:spacing w:after="0"/>
      </w:pPr>
      <w:r>
        <w:t xml:space="preserve">Configure </w:t>
      </w:r>
      <w:r w:rsidRPr="001C48F1">
        <w:rPr>
          <w:b/>
        </w:rPr>
        <w:t>R2</w:t>
      </w:r>
      <w:r>
        <w:t xml:space="preserve"> pata excluir las 10 primeras direcciones de la LAN de R1.</w:t>
      </w:r>
    </w:p>
    <w:p w14:paraId="35E196D7" w14:textId="36C180F8" w:rsidR="00DD155E" w:rsidRDefault="00DD155E" w:rsidP="00DD155E">
      <w:pPr>
        <w:pStyle w:val="ConfigWindow"/>
      </w:pPr>
      <w:r>
        <w:t>Abra la ventana de configuración</w:t>
      </w:r>
    </w:p>
    <w:p w14:paraId="78BF745C" w14:textId="77777777" w:rsidR="000C59A0" w:rsidRDefault="000C59A0" w:rsidP="000C59A0">
      <w:pPr>
        <w:pStyle w:val="CMD"/>
        <w:rPr>
          <w:b/>
        </w:rPr>
      </w:pPr>
      <w:r>
        <w:t xml:space="preserve">R2(config)# </w:t>
      </w:r>
      <w:r>
        <w:rPr>
          <w:b/>
        </w:rPr>
        <w:t>ip dhcp excluded-address 192.168.10.1 192.168.10.10</w:t>
      </w:r>
    </w:p>
    <w:p w14:paraId="63DFEB86" w14:textId="7CBE9FB6" w:rsidR="000C59A0" w:rsidRDefault="000C59A0" w:rsidP="000C59A0">
      <w:pPr>
        <w:pStyle w:val="SubStepAlpha"/>
      </w:pPr>
      <w:r>
        <w:t xml:space="preserve">Configure </w:t>
      </w:r>
      <w:r>
        <w:rPr>
          <w:b/>
        </w:rPr>
        <w:t>R2</w:t>
      </w:r>
      <w:r>
        <w:t xml:space="preserve"> pata excluir las 10 primeras direcciones de la LAN de R3.</w:t>
      </w:r>
    </w:p>
    <w:p w14:paraId="3801F3BE" w14:textId="5ACC3DC8" w:rsidR="00E5067A" w:rsidRDefault="0042198C" w:rsidP="00E5067A">
      <w:pPr>
        <w:pStyle w:val="SubStepAlpha"/>
        <w:numPr>
          <w:ilvl w:val="0"/>
          <w:numId w:val="0"/>
        </w:numPr>
        <w:ind w:left="720"/>
      </w:pPr>
      <w:r w:rsidRPr="0042198C">
        <w:rPr>
          <w:noProof/>
        </w:rPr>
        <w:drawing>
          <wp:inline distT="0" distB="0" distL="0" distR="0" wp14:anchorId="686B0F46" wp14:editId="581CB3AA">
            <wp:extent cx="6400800" cy="4829175"/>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6400800" cy="4829175"/>
                    </a:xfrm>
                    <a:prstGeom prst="rect">
                      <a:avLst/>
                    </a:prstGeom>
                  </pic:spPr>
                </pic:pic>
              </a:graphicData>
            </a:graphic>
          </wp:inline>
        </w:drawing>
      </w:r>
    </w:p>
    <w:p w14:paraId="4F49279E" w14:textId="4C7590F0" w:rsidR="00E5067A" w:rsidRPr="00DF3FC1" w:rsidRDefault="00444DBF" w:rsidP="00E5067A">
      <w:pPr>
        <w:pStyle w:val="SubStepAlpha"/>
        <w:numPr>
          <w:ilvl w:val="0"/>
          <w:numId w:val="0"/>
        </w:numPr>
        <w:ind w:left="720"/>
      </w:pPr>
      <w:r w:rsidRPr="00444DBF">
        <w:rPr>
          <w:noProof/>
        </w:rPr>
        <w:lastRenderedPageBreak/>
        <w:drawing>
          <wp:inline distT="0" distB="0" distL="0" distR="0" wp14:anchorId="55461CC1" wp14:editId="486F2261">
            <wp:extent cx="6400800" cy="4070350"/>
            <wp:effectExtent l="0" t="0" r="0" b="635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2"/>
                    <a:stretch>
                      <a:fillRect/>
                    </a:stretch>
                  </pic:blipFill>
                  <pic:spPr>
                    <a:xfrm>
                      <a:off x="0" y="0"/>
                      <a:ext cx="6400800" cy="4070350"/>
                    </a:xfrm>
                    <a:prstGeom prst="rect">
                      <a:avLst/>
                    </a:prstGeom>
                  </pic:spPr>
                </pic:pic>
              </a:graphicData>
            </a:graphic>
          </wp:inline>
        </w:drawing>
      </w:r>
    </w:p>
    <w:p w14:paraId="6DC48A6E" w14:textId="77777777" w:rsidR="000C59A0" w:rsidRDefault="000C59A0" w:rsidP="000C59A0">
      <w:pPr>
        <w:pStyle w:val="Ttulo3"/>
      </w:pPr>
      <w:r>
        <w:t>Crear un pool de DHCP en el R2 para la LAN del R1</w:t>
      </w:r>
    </w:p>
    <w:p w14:paraId="27FF83F1" w14:textId="77777777" w:rsidR="000C59A0" w:rsidRDefault="000C59A0" w:rsidP="000C59A0">
      <w:pPr>
        <w:pStyle w:val="SubStepAlpha"/>
      </w:pPr>
      <w:r>
        <w:t xml:space="preserve">Cree un pool de DHCP llamado </w:t>
      </w:r>
      <w:r w:rsidRPr="007B3744">
        <w:rPr>
          <w:b/>
        </w:rPr>
        <w:t>R1-LAN</w:t>
      </w:r>
      <w:r>
        <w:t xml:space="preserve"> (con distinción entre mayúsculas y minúsculas).</w:t>
      </w:r>
    </w:p>
    <w:p w14:paraId="10757046" w14:textId="77777777" w:rsidR="000C59A0" w:rsidRDefault="000C59A0" w:rsidP="000C59A0">
      <w:pPr>
        <w:pStyle w:val="CMD"/>
        <w:rPr>
          <w:b/>
          <w:lang w:val="en-US"/>
        </w:rPr>
      </w:pPr>
      <w:r w:rsidRPr="00E5067A">
        <w:rPr>
          <w:lang w:val="en-US"/>
        </w:rPr>
        <w:t xml:space="preserve">R2(config)# </w:t>
      </w:r>
      <w:r w:rsidRPr="00E5067A">
        <w:rPr>
          <w:b/>
          <w:lang w:val="en-US"/>
        </w:rPr>
        <w:t>ip dhcp pool R1-LAN</w:t>
      </w:r>
    </w:p>
    <w:p w14:paraId="743864EA" w14:textId="4717B3C2" w:rsidR="00E530F8" w:rsidRPr="00E5067A" w:rsidRDefault="00E530F8" w:rsidP="000C59A0">
      <w:pPr>
        <w:pStyle w:val="CMD"/>
        <w:rPr>
          <w:lang w:val="en-US"/>
        </w:rPr>
      </w:pPr>
      <w:r w:rsidRPr="00E530F8">
        <w:rPr>
          <w:noProof/>
          <w:lang w:val="en-US"/>
        </w:rPr>
        <w:lastRenderedPageBreak/>
        <w:drawing>
          <wp:inline distT="0" distB="0" distL="0" distR="0" wp14:anchorId="73580512" wp14:editId="12C77D73">
            <wp:extent cx="6363588" cy="5858693"/>
            <wp:effectExtent l="0" t="0" r="0" b="889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stretch>
                      <a:fillRect/>
                    </a:stretch>
                  </pic:blipFill>
                  <pic:spPr>
                    <a:xfrm>
                      <a:off x="0" y="0"/>
                      <a:ext cx="6363588" cy="5858693"/>
                    </a:xfrm>
                    <a:prstGeom prst="rect">
                      <a:avLst/>
                    </a:prstGeom>
                  </pic:spPr>
                </pic:pic>
              </a:graphicData>
            </a:graphic>
          </wp:inline>
        </w:drawing>
      </w:r>
    </w:p>
    <w:p w14:paraId="0460D7FE" w14:textId="77777777" w:rsidR="000C59A0" w:rsidRDefault="000C59A0" w:rsidP="000C59A0">
      <w:pPr>
        <w:pStyle w:val="SubStepAlpha"/>
      </w:pPr>
      <w:r>
        <w:t>Configure el pool de DHCP para que incluya la dirección de red, el gateway predeterminado y la dirección IP del servidor DNS.</w:t>
      </w:r>
    </w:p>
    <w:p w14:paraId="124AE559" w14:textId="77777777" w:rsidR="000C59A0" w:rsidRPr="00E5067A" w:rsidRDefault="000C59A0" w:rsidP="000C59A0">
      <w:pPr>
        <w:pStyle w:val="CMD"/>
        <w:rPr>
          <w:lang w:val="en-US"/>
        </w:rPr>
      </w:pPr>
      <w:r w:rsidRPr="00E5067A">
        <w:rPr>
          <w:lang w:val="en-US"/>
        </w:rPr>
        <w:t>R2(dhcp-config)#</w:t>
      </w:r>
      <w:r w:rsidRPr="00E5067A">
        <w:rPr>
          <w:b/>
          <w:lang w:val="en-US"/>
        </w:rPr>
        <w:t xml:space="preserve"> network 192.168.10.0 255.255.255.0</w:t>
      </w:r>
    </w:p>
    <w:p w14:paraId="5E4D320A" w14:textId="77777777" w:rsidR="000C59A0" w:rsidRPr="00E5067A" w:rsidRDefault="000C59A0" w:rsidP="000C59A0">
      <w:pPr>
        <w:pStyle w:val="CMD"/>
        <w:rPr>
          <w:lang w:val="en-US"/>
        </w:rPr>
      </w:pPr>
      <w:r w:rsidRPr="00E5067A">
        <w:rPr>
          <w:lang w:val="en-US"/>
        </w:rPr>
        <w:t>R2(dhcp-config)#</w:t>
      </w:r>
      <w:r w:rsidRPr="00E5067A">
        <w:rPr>
          <w:b/>
          <w:lang w:val="en-US"/>
        </w:rPr>
        <w:t xml:space="preserve"> default-router 192.168.10.1</w:t>
      </w:r>
    </w:p>
    <w:p w14:paraId="52859800" w14:textId="77777777" w:rsidR="000C59A0" w:rsidRDefault="000C59A0" w:rsidP="000C59A0">
      <w:pPr>
        <w:pStyle w:val="CMD"/>
        <w:rPr>
          <w:b/>
          <w:lang w:val="en-US"/>
        </w:rPr>
      </w:pPr>
      <w:r w:rsidRPr="00E5067A">
        <w:rPr>
          <w:lang w:val="en-US"/>
        </w:rPr>
        <w:t>R2(dhcp-config)#</w:t>
      </w:r>
      <w:r w:rsidRPr="00E5067A">
        <w:rPr>
          <w:b/>
          <w:lang w:val="en-US"/>
        </w:rPr>
        <w:t xml:space="preserve"> dns-server 192.168.20.254</w:t>
      </w:r>
    </w:p>
    <w:p w14:paraId="3268641C" w14:textId="05E84B52" w:rsidR="00E530F8" w:rsidRPr="00E5067A" w:rsidRDefault="007A23B8" w:rsidP="000C59A0">
      <w:pPr>
        <w:pStyle w:val="CMD"/>
        <w:rPr>
          <w:lang w:val="en-US"/>
        </w:rPr>
      </w:pPr>
      <w:r w:rsidRPr="007A23B8">
        <w:rPr>
          <w:noProof/>
          <w:lang w:val="en-US"/>
        </w:rPr>
        <w:lastRenderedPageBreak/>
        <w:drawing>
          <wp:inline distT="0" distB="0" distL="0" distR="0" wp14:anchorId="3B9E37FF" wp14:editId="0772EA2F">
            <wp:extent cx="6400800" cy="5801360"/>
            <wp:effectExtent l="0" t="0" r="0" b="889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4"/>
                    <a:stretch>
                      <a:fillRect/>
                    </a:stretch>
                  </pic:blipFill>
                  <pic:spPr>
                    <a:xfrm>
                      <a:off x="0" y="0"/>
                      <a:ext cx="6400800" cy="5801360"/>
                    </a:xfrm>
                    <a:prstGeom prst="rect">
                      <a:avLst/>
                    </a:prstGeom>
                  </pic:spPr>
                </pic:pic>
              </a:graphicData>
            </a:graphic>
          </wp:inline>
        </w:drawing>
      </w:r>
    </w:p>
    <w:p w14:paraId="6A252731" w14:textId="77777777" w:rsidR="000C59A0" w:rsidRDefault="000C59A0" w:rsidP="000C59A0">
      <w:pPr>
        <w:pStyle w:val="Ttulo3"/>
      </w:pPr>
      <w:r>
        <w:t>Crear un pool de DHCP en el R2 para la LAN del R3</w:t>
      </w:r>
    </w:p>
    <w:p w14:paraId="676D7595" w14:textId="23A87C5F" w:rsidR="00E5067A" w:rsidRDefault="000C59A0" w:rsidP="00403631">
      <w:pPr>
        <w:pStyle w:val="SubStepAlpha"/>
      </w:pPr>
      <w:r>
        <w:t xml:space="preserve">Cree un pool de DHCP llamado </w:t>
      </w:r>
      <w:r w:rsidRPr="007B3744">
        <w:rPr>
          <w:b/>
        </w:rPr>
        <w:t>R3-LAN</w:t>
      </w:r>
      <w:r>
        <w:t xml:space="preserve"> (con distinción entre mayúsculas y minúsculas).</w:t>
      </w:r>
    </w:p>
    <w:p w14:paraId="5300D696" w14:textId="6D44B7E2" w:rsidR="000C59A0" w:rsidRDefault="000C59A0" w:rsidP="000C59A0">
      <w:pPr>
        <w:pStyle w:val="SubStepAlpha"/>
      </w:pPr>
      <w:r>
        <w:t>Configure el pool de DHCP para que incluya la dirección de red, el gateway predeterminado y la dirección IP del servidor DNS. Consulte la tabla de direcciones.</w:t>
      </w:r>
    </w:p>
    <w:p w14:paraId="004F4261" w14:textId="7BB23EA7" w:rsidR="00E5067A" w:rsidRDefault="00E5067A" w:rsidP="00E5067A">
      <w:pPr>
        <w:pStyle w:val="SubStepAlpha"/>
        <w:numPr>
          <w:ilvl w:val="0"/>
          <w:numId w:val="0"/>
        </w:numPr>
        <w:ind w:left="720"/>
      </w:pPr>
    </w:p>
    <w:p w14:paraId="001A8E73" w14:textId="116881C4" w:rsidR="00E5067A" w:rsidRDefault="00403631" w:rsidP="00E5067A">
      <w:pPr>
        <w:pStyle w:val="SubStepAlpha"/>
        <w:numPr>
          <w:ilvl w:val="0"/>
          <w:numId w:val="0"/>
        </w:numPr>
        <w:ind w:left="720"/>
      </w:pPr>
      <w:r w:rsidRPr="00403631">
        <w:rPr>
          <w:noProof/>
        </w:rPr>
        <w:drawing>
          <wp:inline distT="0" distB="0" distL="0" distR="0" wp14:anchorId="7146F0F3" wp14:editId="499695AF">
            <wp:extent cx="6306430" cy="1162212"/>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6306430" cy="1162212"/>
                    </a:xfrm>
                    <a:prstGeom prst="rect">
                      <a:avLst/>
                    </a:prstGeom>
                  </pic:spPr>
                </pic:pic>
              </a:graphicData>
            </a:graphic>
          </wp:inline>
        </w:drawing>
      </w:r>
    </w:p>
    <w:p w14:paraId="6B969DBB" w14:textId="42678E0A" w:rsidR="00DD155E" w:rsidRPr="000C59A0" w:rsidRDefault="00DD155E" w:rsidP="00DD155E">
      <w:pPr>
        <w:pStyle w:val="ConfigWindow"/>
      </w:pPr>
      <w:r>
        <w:lastRenderedPageBreak/>
        <w:t>Cierre la ventana de configuración</w:t>
      </w:r>
    </w:p>
    <w:p w14:paraId="6A6F8020" w14:textId="77777777" w:rsidR="000C59A0" w:rsidRDefault="000C59A0" w:rsidP="009C170C">
      <w:pPr>
        <w:pStyle w:val="Ttulo2"/>
      </w:pPr>
      <w:r>
        <w:t>Configurar la retransmisión de DHCP</w:t>
      </w:r>
    </w:p>
    <w:p w14:paraId="52933905" w14:textId="77777777" w:rsidR="000C59A0" w:rsidRDefault="000C59A0" w:rsidP="000C59A0">
      <w:pPr>
        <w:pStyle w:val="Ttulo3"/>
      </w:pPr>
      <w:r>
        <w:t>Configure el R1 y el R3 como agentes de retransmisión DHCP (DHCP relay).</w:t>
      </w:r>
    </w:p>
    <w:p w14:paraId="74FF5625" w14:textId="77777777" w:rsidR="000C59A0" w:rsidRPr="00DF3959" w:rsidRDefault="000C59A0" w:rsidP="000C59A0">
      <w:pPr>
        <w:pStyle w:val="BodyTextL25"/>
      </w:pPr>
      <w:r>
        <w:t>Para que los clientes DHCP obtengan una dirección de un servidor en un segmento LAN diferente, la interfaz a la que están conectados los clientes debe incluir una dirección auxiliar que apunte al servidor DHCP. En este caso, los hosts de las LAN conectadas a R1 y R3 tendrán acceso al servidor DHCP configurado en R2. Las direcciones IP de las interfaces serial R2, que están conectadas a R1 y R3, se utilizan como direcciones auxiliares. El tráfico DHCP de los hosts de las LAN R1 y R3 se reenviará a estas direcciones y serán procesadas por el servidor DHCP configurado en R2.</w:t>
      </w:r>
    </w:p>
    <w:p w14:paraId="0298C7C6" w14:textId="19C0F146" w:rsidR="000C59A0" w:rsidRDefault="000C59A0" w:rsidP="00DD155E">
      <w:pPr>
        <w:pStyle w:val="SubStepAlpha"/>
        <w:spacing w:after="0"/>
      </w:pPr>
      <w:r>
        <w:t>Configure la dirección auxiliar (ip helper) para la interfaz LAN en R1.</w:t>
      </w:r>
    </w:p>
    <w:p w14:paraId="19F4C387" w14:textId="08B21D8A" w:rsidR="00DD155E" w:rsidRPr="00DF3FC1" w:rsidRDefault="00DD155E" w:rsidP="00DD155E">
      <w:pPr>
        <w:pStyle w:val="ConfigWindow"/>
      </w:pPr>
      <w:r>
        <w:t>Abra la ventana de configuración</w:t>
      </w:r>
    </w:p>
    <w:p w14:paraId="3A34B3FF" w14:textId="77777777" w:rsidR="000C59A0" w:rsidRPr="00DF3FC1" w:rsidRDefault="000C59A0" w:rsidP="000C59A0">
      <w:pPr>
        <w:pStyle w:val="CMD"/>
      </w:pPr>
      <w:r>
        <w:t xml:space="preserve">R1(config)# </w:t>
      </w:r>
      <w:r w:rsidRPr="00DF3FC1">
        <w:rPr>
          <w:b/>
        </w:rPr>
        <w:t>interface g0/0</w:t>
      </w:r>
    </w:p>
    <w:p w14:paraId="12EA18E8" w14:textId="77777777" w:rsidR="000C59A0" w:rsidRDefault="000C59A0" w:rsidP="000C59A0">
      <w:pPr>
        <w:pStyle w:val="CMD"/>
        <w:rPr>
          <w:b/>
          <w:lang w:val="en-US"/>
        </w:rPr>
      </w:pPr>
      <w:r w:rsidRPr="00E5067A">
        <w:rPr>
          <w:lang w:val="en-US"/>
        </w:rPr>
        <w:t>R1(config-if)#</w:t>
      </w:r>
      <w:r w:rsidRPr="00E5067A">
        <w:rPr>
          <w:b/>
          <w:lang w:val="en-US"/>
        </w:rPr>
        <w:t xml:space="preserve"> ip helper-address 10.1.1.2</w:t>
      </w:r>
    </w:p>
    <w:p w14:paraId="2ED49EB1" w14:textId="13B54D03" w:rsidR="00A34D76" w:rsidRPr="00E5067A" w:rsidRDefault="00A34D76" w:rsidP="000C59A0">
      <w:pPr>
        <w:pStyle w:val="CMD"/>
        <w:rPr>
          <w:b/>
          <w:lang w:val="en-US"/>
        </w:rPr>
      </w:pPr>
      <w:r w:rsidRPr="00A34D76">
        <w:rPr>
          <w:b/>
          <w:noProof/>
          <w:lang w:val="en-US"/>
        </w:rPr>
        <w:drawing>
          <wp:inline distT="0" distB="0" distL="0" distR="0" wp14:anchorId="2D5828DC" wp14:editId="2281BCD6">
            <wp:extent cx="6400800" cy="5768975"/>
            <wp:effectExtent l="0" t="0" r="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6"/>
                    <a:stretch>
                      <a:fillRect/>
                    </a:stretch>
                  </pic:blipFill>
                  <pic:spPr>
                    <a:xfrm>
                      <a:off x="0" y="0"/>
                      <a:ext cx="6400800" cy="5768975"/>
                    </a:xfrm>
                    <a:prstGeom prst="rect">
                      <a:avLst/>
                    </a:prstGeom>
                  </pic:spPr>
                </pic:pic>
              </a:graphicData>
            </a:graphic>
          </wp:inline>
        </w:drawing>
      </w:r>
    </w:p>
    <w:p w14:paraId="39CA298A" w14:textId="77777777" w:rsidR="000C59A0" w:rsidRPr="000C59A0" w:rsidRDefault="000C59A0" w:rsidP="000C59A0">
      <w:pPr>
        <w:pStyle w:val="SubStepAlpha"/>
      </w:pPr>
      <w:r>
        <w:lastRenderedPageBreak/>
        <w:t>Configure la dirección auxiliar para la interfaz LAN en R3.</w:t>
      </w:r>
    </w:p>
    <w:p w14:paraId="25BFF145" w14:textId="73832297" w:rsidR="000C59A0" w:rsidRPr="00E5067A" w:rsidRDefault="00A74AE8" w:rsidP="000C59A0">
      <w:pPr>
        <w:pStyle w:val="CMDRed"/>
        <w:rPr>
          <w:lang w:val="en-US"/>
        </w:rPr>
      </w:pPr>
      <w:r w:rsidRPr="00A74AE8">
        <w:rPr>
          <w:noProof/>
          <w:lang w:val="en-US"/>
        </w:rPr>
        <w:drawing>
          <wp:inline distT="0" distB="0" distL="0" distR="0" wp14:anchorId="08D2DE70" wp14:editId="28414031">
            <wp:extent cx="6400800" cy="5852795"/>
            <wp:effectExtent l="0" t="0" r="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7"/>
                    <a:stretch>
                      <a:fillRect/>
                    </a:stretch>
                  </pic:blipFill>
                  <pic:spPr>
                    <a:xfrm>
                      <a:off x="0" y="0"/>
                      <a:ext cx="6400800" cy="5852795"/>
                    </a:xfrm>
                    <a:prstGeom prst="rect">
                      <a:avLst/>
                    </a:prstGeom>
                  </pic:spPr>
                </pic:pic>
              </a:graphicData>
            </a:graphic>
          </wp:inline>
        </w:drawing>
      </w:r>
    </w:p>
    <w:p w14:paraId="4F97B98F" w14:textId="77777777" w:rsidR="000C59A0" w:rsidRDefault="000C59A0" w:rsidP="000C59A0">
      <w:pPr>
        <w:pStyle w:val="Ttulo3"/>
      </w:pPr>
      <w:r>
        <w:t>Configure los hosts para que reciban información de direcciones IP de DHCP.</w:t>
      </w:r>
    </w:p>
    <w:p w14:paraId="0AB68675" w14:textId="77777777" w:rsidR="000C59A0" w:rsidRDefault="000C59A0" w:rsidP="00D13C1E">
      <w:pPr>
        <w:pStyle w:val="SubStepAlpha"/>
      </w:pPr>
      <w:r>
        <w:t>Configure los hosts PC1 y PC2 para que reciban sus direcciones IP de un servidor DHCP.</w:t>
      </w:r>
    </w:p>
    <w:p w14:paraId="76AA045A" w14:textId="250A1905" w:rsidR="00A74AE8" w:rsidRDefault="00430735" w:rsidP="00A74AE8">
      <w:pPr>
        <w:pStyle w:val="SubStepAlpha"/>
        <w:numPr>
          <w:ilvl w:val="0"/>
          <w:numId w:val="0"/>
        </w:numPr>
        <w:ind w:left="720"/>
      </w:pPr>
      <w:r w:rsidRPr="00430735">
        <w:rPr>
          <w:noProof/>
        </w:rPr>
        <w:lastRenderedPageBreak/>
        <w:drawing>
          <wp:inline distT="0" distB="0" distL="0" distR="0" wp14:anchorId="0F6E9841" wp14:editId="6D1AF299">
            <wp:extent cx="6400800" cy="2689860"/>
            <wp:effectExtent l="0" t="0" r="0" b="0"/>
            <wp:docPr id="9" name="Imagen 9"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con confianza media"/>
                    <pic:cNvPicPr/>
                  </pic:nvPicPr>
                  <pic:blipFill>
                    <a:blip r:embed="rId18"/>
                    <a:stretch>
                      <a:fillRect/>
                    </a:stretch>
                  </pic:blipFill>
                  <pic:spPr>
                    <a:xfrm>
                      <a:off x="0" y="0"/>
                      <a:ext cx="6400800" cy="2689860"/>
                    </a:xfrm>
                    <a:prstGeom prst="rect">
                      <a:avLst/>
                    </a:prstGeom>
                  </pic:spPr>
                </pic:pic>
              </a:graphicData>
            </a:graphic>
          </wp:inline>
        </w:drawing>
      </w:r>
    </w:p>
    <w:p w14:paraId="65DC925C" w14:textId="0A4C11EE" w:rsidR="00430735" w:rsidRDefault="00CC16FD" w:rsidP="00A74AE8">
      <w:pPr>
        <w:pStyle w:val="SubStepAlpha"/>
        <w:numPr>
          <w:ilvl w:val="0"/>
          <w:numId w:val="0"/>
        </w:numPr>
        <w:ind w:left="720"/>
      </w:pPr>
      <w:r w:rsidRPr="00CC16FD">
        <w:rPr>
          <w:noProof/>
        </w:rPr>
        <w:drawing>
          <wp:inline distT="0" distB="0" distL="0" distR="0" wp14:anchorId="235892A8" wp14:editId="1C3AF3A5">
            <wp:extent cx="6400800" cy="2680970"/>
            <wp:effectExtent l="0" t="0" r="0" b="508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9"/>
                    <a:stretch>
                      <a:fillRect/>
                    </a:stretch>
                  </pic:blipFill>
                  <pic:spPr>
                    <a:xfrm>
                      <a:off x="0" y="0"/>
                      <a:ext cx="6400800" cy="2680970"/>
                    </a:xfrm>
                    <a:prstGeom prst="rect">
                      <a:avLst/>
                    </a:prstGeom>
                  </pic:spPr>
                </pic:pic>
              </a:graphicData>
            </a:graphic>
          </wp:inline>
        </w:drawing>
      </w:r>
    </w:p>
    <w:p w14:paraId="1750F260" w14:textId="0D93067E" w:rsidR="000C59A0" w:rsidRDefault="000C59A0" w:rsidP="00D13C1E">
      <w:pPr>
        <w:pStyle w:val="SubStepAlpha"/>
      </w:pPr>
      <w:r>
        <w:t>Compruebe que los hosts han recibido sus direcciones de los grupos DHCP correctos.</w:t>
      </w:r>
    </w:p>
    <w:p w14:paraId="0464E999" w14:textId="77777777" w:rsidR="00CC16FD" w:rsidRDefault="00CC16FD" w:rsidP="00CC16FD">
      <w:pPr>
        <w:pStyle w:val="SubStepAlpha"/>
        <w:numPr>
          <w:ilvl w:val="0"/>
          <w:numId w:val="0"/>
        </w:numPr>
        <w:ind w:left="720"/>
      </w:pPr>
    </w:p>
    <w:p w14:paraId="5C6CB9CF" w14:textId="2D5615BA" w:rsidR="00DD155E" w:rsidRPr="005220FC" w:rsidRDefault="00DD155E" w:rsidP="00DD155E">
      <w:pPr>
        <w:pStyle w:val="ConfigWindow"/>
      </w:pPr>
      <w:r>
        <w:t>Cierre la ventana de configuración</w:t>
      </w:r>
    </w:p>
    <w:p w14:paraId="176F0560" w14:textId="77777777" w:rsidR="000C59A0" w:rsidRDefault="000C59A0" w:rsidP="000C59A0">
      <w:pPr>
        <w:pStyle w:val="Ttulo2"/>
      </w:pPr>
      <w:r>
        <w:t>Configurar un router como cliente DHCP</w:t>
      </w:r>
    </w:p>
    <w:p w14:paraId="192DE5B4" w14:textId="77777777" w:rsidR="000C59A0" w:rsidRPr="008E30BF" w:rsidRDefault="000C59A0" w:rsidP="000C59A0">
      <w:pPr>
        <w:pStyle w:val="BodyTextL25"/>
      </w:pPr>
      <w:r>
        <w:t xml:space="preserve">Del mismo modo que un PC puede recibir una dirección IPv4 de un servidor, una interfaz de router tiene la capacidad de hacer lo mismo. El router </w:t>
      </w:r>
      <w:r>
        <w:rPr>
          <w:b/>
        </w:rPr>
        <w:t>R2</w:t>
      </w:r>
      <w:r>
        <w:t xml:space="preserve"> debe configurarse para recibir direcciones del ISP.</w:t>
      </w:r>
    </w:p>
    <w:p w14:paraId="10D1FC37" w14:textId="5A8C3BB0" w:rsidR="000C59A0" w:rsidRDefault="000C59A0" w:rsidP="00DD155E">
      <w:pPr>
        <w:pStyle w:val="SubStepAlpha"/>
        <w:spacing w:after="0"/>
      </w:pPr>
      <w:r>
        <w:t xml:space="preserve">Configure a interfaz Gigabit Ethernet 0/1 en el </w:t>
      </w:r>
      <w:r w:rsidRPr="008E30BF">
        <w:rPr>
          <w:b/>
        </w:rPr>
        <w:t>R2</w:t>
      </w:r>
      <w:r>
        <w:t xml:space="preserve"> para que reciba el direccionamiento IP de DHCP y active la interfaz.</w:t>
      </w:r>
    </w:p>
    <w:p w14:paraId="50DAB4D7" w14:textId="5DA826AD" w:rsidR="00DD155E" w:rsidRDefault="00DD155E" w:rsidP="00DD155E">
      <w:pPr>
        <w:pStyle w:val="ConfigWindow"/>
      </w:pPr>
      <w:r>
        <w:t>Abra la ventana de configuración</w:t>
      </w:r>
    </w:p>
    <w:p w14:paraId="62C58AF1" w14:textId="77777777" w:rsidR="000C59A0" w:rsidRPr="00DF3959" w:rsidRDefault="000C59A0" w:rsidP="000C59A0">
      <w:pPr>
        <w:pStyle w:val="CMD"/>
      </w:pPr>
      <w:r>
        <w:t xml:space="preserve">R2(config)# </w:t>
      </w:r>
      <w:r w:rsidRPr="00DF3959">
        <w:rPr>
          <w:b/>
        </w:rPr>
        <w:t>interface g0/1</w:t>
      </w:r>
    </w:p>
    <w:p w14:paraId="4F702BE5" w14:textId="77777777" w:rsidR="000C59A0" w:rsidRPr="00E5067A" w:rsidRDefault="000C59A0" w:rsidP="000C59A0">
      <w:pPr>
        <w:pStyle w:val="CMD"/>
        <w:rPr>
          <w:lang w:val="en-US"/>
        </w:rPr>
      </w:pPr>
      <w:r w:rsidRPr="00E5067A">
        <w:rPr>
          <w:lang w:val="en-US"/>
        </w:rPr>
        <w:t>R2(config-if)#</w:t>
      </w:r>
      <w:r w:rsidRPr="00E5067A">
        <w:rPr>
          <w:b/>
          <w:lang w:val="en-US"/>
        </w:rPr>
        <w:t xml:space="preserve"> ip address dhcp</w:t>
      </w:r>
    </w:p>
    <w:p w14:paraId="1D50E30F" w14:textId="77777777" w:rsidR="000C59A0" w:rsidRDefault="000C59A0" w:rsidP="000C59A0">
      <w:pPr>
        <w:pStyle w:val="CMD"/>
        <w:rPr>
          <w:b/>
        </w:rPr>
      </w:pPr>
      <w:r>
        <w:t>R2(config-if)#</w:t>
      </w:r>
      <w:r w:rsidRPr="00DF3959">
        <w:rPr>
          <w:b/>
        </w:rPr>
        <w:t xml:space="preserve"> no shutdown</w:t>
      </w:r>
    </w:p>
    <w:p w14:paraId="37F1D129" w14:textId="53F8557D" w:rsidR="00814CF8" w:rsidRPr="00DF3959" w:rsidRDefault="00814CF8" w:rsidP="000C59A0">
      <w:pPr>
        <w:pStyle w:val="CMD"/>
      </w:pPr>
      <w:r w:rsidRPr="00814CF8">
        <w:rPr>
          <w:noProof/>
        </w:rPr>
        <w:lastRenderedPageBreak/>
        <w:drawing>
          <wp:inline distT="0" distB="0" distL="0" distR="0" wp14:anchorId="78F47BB7" wp14:editId="563B1D7B">
            <wp:extent cx="6325483" cy="1781424"/>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25483" cy="1781424"/>
                    </a:xfrm>
                    <a:prstGeom prst="rect">
                      <a:avLst/>
                    </a:prstGeom>
                  </pic:spPr>
                </pic:pic>
              </a:graphicData>
            </a:graphic>
          </wp:inline>
        </w:drawing>
      </w:r>
    </w:p>
    <w:p w14:paraId="43237B62" w14:textId="77777777" w:rsidR="000C59A0" w:rsidRDefault="000C59A0" w:rsidP="000C59A0">
      <w:pPr>
        <w:pStyle w:val="SubStepAlpha"/>
        <w:numPr>
          <w:ilvl w:val="0"/>
          <w:numId w:val="0"/>
        </w:numPr>
        <w:ind w:left="720"/>
      </w:pPr>
      <w:r>
        <w:rPr>
          <w:b/>
        </w:rPr>
        <w:t>Nota</w:t>
      </w:r>
      <w:r w:rsidRPr="00A63457">
        <w:t xml:space="preserve">: Utilice la función de tiempo de avance rápido de Packet Tracer </w:t>
      </w:r>
      <w:r>
        <w:t xml:space="preserve"> para acelerar el proceso. </w:t>
      </w:r>
    </w:p>
    <w:p w14:paraId="43413CA3" w14:textId="77777777" w:rsidR="000C59A0" w:rsidRDefault="000C59A0" w:rsidP="000C59A0">
      <w:pPr>
        <w:pStyle w:val="SubStepAlpha"/>
      </w:pPr>
      <w:r>
        <w:t>Utilice el comando</w:t>
      </w:r>
      <w:r>
        <w:rPr>
          <w:b/>
        </w:rPr>
        <w:t xml:space="preserve"> show ip interface brief</w:t>
      </w:r>
      <w:r>
        <w:t xml:space="preserve"> para verificar que el R2 haya recibido una dirección IP de DHCP.</w:t>
      </w:r>
    </w:p>
    <w:p w14:paraId="16DB4987" w14:textId="54025F82" w:rsidR="00814CF8" w:rsidRPr="008B2BBF" w:rsidRDefault="008F1D0E" w:rsidP="00814CF8">
      <w:pPr>
        <w:pStyle w:val="SubStepAlpha"/>
        <w:numPr>
          <w:ilvl w:val="0"/>
          <w:numId w:val="0"/>
        </w:numPr>
        <w:ind w:left="720"/>
      </w:pPr>
      <w:r w:rsidRPr="008F1D0E">
        <w:rPr>
          <w:noProof/>
        </w:rPr>
        <w:drawing>
          <wp:inline distT="0" distB="0" distL="0" distR="0" wp14:anchorId="7A16E433" wp14:editId="5B3D80E5">
            <wp:extent cx="5744377" cy="1381318"/>
            <wp:effectExtent l="0" t="0" r="0" b="9525"/>
            <wp:docPr id="12" name="Imagen 12"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 Tabla&#10;&#10;Descripción generada automáticamente con confianza media"/>
                    <pic:cNvPicPr/>
                  </pic:nvPicPr>
                  <pic:blipFill>
                    <a:blip r:embed="rId21"/>
                    <a:stretch>
                      <a:fillRect/>
                    </a:stretch>
                  </pic:blipFill>
                  <pic:spPr>
                    <a:xfrm>
                      <a:off x="0" y="0"/>
                      <a:ext cx="5744377" cy="1381318"/>
                    </a:xfrm>
                    <a:prstGeom prst="rect">
                      <a:avLst/>
                    </a:prstGeom>
                  </pic:spPr>
                </pic:pic>
              </a:graphicData>
            </a:graphic>
          </wp:inline>
        </w:drawing>
      </w:r>
    </w:p>
    <w:p w14:paraId="38C0117B" w14:textId="77777777" w:rsidR="000C59A0" w:rsidRDefault="000C59A0" w:rsidP="000C59A0">
      <w:pPr>
        <w:pStyle w:val="Ttulo2"/>
      </w:pPr>
      <w:r>
        <w:t>Verificar la conectividad y DHCP</w:t>
      </w:r>
    </w:p>
    <w:p w14:paraId="3B6B7479" w14:textId="77777777" w:rsidR="000C59A0" w:rsidRDefault="000C59A0" w:rsidP="000C59A0">
      <w:pPr>
        <w:pStyle w:val="Ttulo3"/>
      </w:pPr>
      <w:r>
        <w:t>Verificar las asignaciones de DHCP</w:t>
      </w:r>
    </w:p>
    <w:p w14:paraId="2460292A" w14:textId="77777777" w:rsidR="000C59A0" w:rsidRPr="00D71E2B" w:rsidRDefault="000C59A0" w:rsidP="000C59A0">
      <w:pPr>
        <w:pStyle w:val="CMD"/>
      </w:pPr>
      <w:r>
        <w:t xml:space="preserve">R2# </w:t>
      </w:r>
      <w:r>
        <w:rPr>
          <w:b/>
        </w:rPr>
        <w:t>show ip dhcp binding</w:t>
      </w:r>
    </w:p>
    <w:p w14:paraId="1817F69E" w14:textId="77777777" w:rsidR="000C59A0" w:rsidRPr="00E5067A" w:rsidRDefault="000C59A0" w:rsidP="000C59A0">
      <w:pPr>
        <w:pStyle w:val="CMDOutput"/>
        <w:rPr>
          <w:lang w:val="en-US"/>
        </w:rPr>
      </w:pPr>
      <w:r w:rsidRPr="00E5067A">
        <w:rPr>
          <w:lang w:val="en-US"/>
        </w:rPr>
        <w:t>IP address Client-ID/ Lease expiration Type</w:t>
      </w:r>
    </w:p>
    <w:p w14:paraId="6A5CD460" w14:textId="77777777" w:rsidR="000C59A0" w:rsidRPr="00D71E2B" w:rsidRDefault="000C59A0" w:rsidP="000C59A0">
      <w:pPr>
        <w:pStyle w:val="CMDOutput"/>
      </w:pPr>
      <w:r w:rsidRPr="00E5067A">
        <w:rPr>
          <w:lang w:val="en-US"/>
        </w:rPr>
        <w:t xml:space="preserve">                 </w:t>
      </w:r>
      <w:r>
        <w:t>Dirección de Hardware</w:t>
      </w:r>
    </w:p>
    <w:p w14:paraId="064C63EF" w14:textId="77777777" w:rsidR="000C59A0" w:rsidRPr="00D71E2B" w:rsidRDefault="000C59A0" w:rsidP="000C59A0">
      <w:pPr>
        <w:pStyle w:val="CMDOutput"/>
      </w:pPr>
      <w:r>
        <w:t>192.168.10.11 0002.4AA5.1470 -- Automatic</w:t>
      </w:r>
    </w:p>
    <w:p w14:paraId="3BA2815F" w14:textId="3748748D" w:rsidR="000C59A0" w:rsidRDefault="000C59A0" w:rsidP="000C59A0">
      <w:pPr>
        <w:pStyle w:val="CMDOutput"/>
      </w:pPr>
      <w:r>
        <w:t xml:space="preserve">192.168.30.11 0004.9A97.2535 </w:t>
      </w:r>
      <w:r w:rsidR="0018418D">
        <w:t>–</w:t>
      </w:r>
      <w:r>
        <w:t xml:space="preserve"> Automatic</w:t>
      </w:r>
    </w:p>
    <w:p w14:paraId="6D1977FA" w14:textId="77777777" w:rsidR="0018418D" w:rsidRDefault="0018418D" w:rsidP="000C59A0">
      <w:pPr>
        <w:pStyle w:val="CMDOutput"/>
      </w:pPr>
    </w:p>
    <w:p w14:paraId="711CB268" w14:textId="64EA8750" w:rsidR="0018418D" w:rsidRDefault="0018418D" w:rsidP="000C59A0">
      <w:pPr>
        <w:pStyle w:val="CMDOutput"/>
      </w:pPr>
      <w:r w:rsidRPr="0018418D">
        <w:rPr>
          <w:noProof/>
        </w:rPr>
        <w:drawing>
          <wp:inline distT="0" distB="0" distL="0" distR="0" wp14:anchorId="1455E786" wp14:editId="3E9FC2E4">
            <wp:extent cx="5229955" cy="857370"/>
            <wp:effectExtent l="0" t="0" r="0" b="0"/>
            <wp:docPr id="13" name="Imagen 1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10;&#10;Descripción generada automáticamente con confianza media"/>
                    <pic:cNvPicPr/>
                  </pic:nvPicPr>
                  <pic:blipFill>
                    <a:blip r:embed="rId22"/>
                    <a:stretch>
                      <a:fillRect/>
                    </a:stretch>
                  </pic:blipFill>
                  <pic:spPr>
                    <a:xfrm>
                      <a:off x="0" y="0"/>
                      <a:ext cx="5229955" cy="857370"/>
                    </a:xfrm>
                    <a:prstGeom prst="rect">
                      <a:avLst/>
                    </a:prstGeom>
                  </pic:spPr>
                </pic:pic>
              </a:graphicData>
            </a:graphic>
          </wp:inline>
        </w:drawing>
      </w:r>
    </w:p>
    <w:p w14:paraId="24FF37DE" w14:textId="17F7B675" w:rsidR="00DD155E" w:rsidRPr="00D71E2B" w:rsidRDefault="00DD155E" w:rsidP="00DD155E">
      <w:pPr>
        <w:pStyle w:val="ConfigWindow"/>
      </w:pPr>
      <w:r>
        <w:t>Cierre la ventana de configuración</w:t>
      </w:r>
    </w:p>
    <w:p w14:paraId="6449E02B" w14:textId="77777777" w:rsidR="000C59A0" w:rsidRDefault="000C59A0" w:rsidP="00DD155E">
      <w:pPr>
        <w:pStyle w:val="Ttulo3"/>
        <w:spacing w:before="120"/>
      </w:pPr>
      <w:r>
        <w:t>Verifique las configuraciones</w:t>
      </w:r>
    </w:p>
    <w:p w14:paraId="0129B67B" w14:textId="77777777" w:rsidR="000C59A0" w:rsidRPr="00DD155E" w:rsidRDefault="000C59A0" w:rsidP="000C59A0">
      <w:pPr>
        <w:pStyle w:val="BodyTextL25"/>
      </w:pPr>
      <w:r>
        <w:t xml:space="preserve">Verifique que la </w:t>
      </w:r>
      <w:r>
        <w:rPr>
          <w:b/>
        </w:rPr>
        <w:t>PC1</w:t>
      </w:r>
      <w:r>
        <w:t xml:space="preserve"> y la </w:t>
      </w:r>
      <w:r>
        <w:rPr>
          <w:b/>
        </w:rPr>
        <w:t>PC2</w:t>
      </w:r>
      <w:r>
        <w:t xml:space="preserve"> puedan hacer ping entre sí y a todos los demás dispositivos.</w:t>
      </w:r>
    </w:p>
    <w:p w14:paraId="384A2C87" w14:textId="77777777" w:rsidR="00C162C0" w:rsidRDefault="000C59A0" w:rsidP="000C59A0">
      <w:pPr>
        <w:pStyle w:val="ConfigWindow"/>
      </w:pPr>
      <w:r w:rsidRPr="00DD155E">
        <w:t>Fin del documento</w:t>
      </w:r>
    </w:p>
    <w:p w14:paraId="4E9E9268" w14:textId="75B468E3" w:rsidR="00852901" w:rsidRDefault="00852901" w:rsidP="00852901">
      <w:pPr>
        <w:pStyle w:val="BodyTextL25"/>
      </w:pPr>
      <w:r w:rsidRPr="00852901">
        <w:rPr>
          <w:noProof/>
        </w:rPr>
        <w:lastRenderedPageBreak/>
        <w:drawing>
          <wp:inline distT="0" distB="0" distL="0" distR="0" wp14:anchorId="2528BC2F" wp14:editId="26C82A52">
            <wp:extent cx="4096322" cy="3105583"/>
            <wp:effectExtent l="0" t="0" r="0" b="0"/>
            <wp:docPr id="14" name="Imagen 1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con confianza media"/>
                    <pic:cNvPicPr/>
                  </pic:nvPicPr>
                  <pic:blipFill>
                    <a:blip r:embed="rId23"/>
                    <a:stretch>
                      <a:fillRect/>
                    </a:stretch>
                  </pic:blipFill>
                  <pic:spPr>
                    <a:xfrm>
                      <a:off x="0" y="0"/>
                      <a:ext cx="4096322" cy="3105583"/>
                    </a:xfrm>
                    <a:prstGeom prst="rect">
                      <a:avLst/>
                    </a:prstGeom>
                  </pic:spPr>
                </pic:pic>
              </a:graphicData>
            </a:graphic>
          </wp:inline>
        </w:drawing>
      </w:r>
    </w:p>
    <w:p w14:paraId="3D815039" w14:textId="588A2B14" w:rsidR="00852901" w:rsidRDefault="006E5A17" w:rsidP="00852901">
      <w:pPr>
        <w:pStyle w:val="BodyTextL25"/>
      </w:pPr>
      <w:r w:rsidRPr="006E5A17">
        <w:rPr>
          <w:noProof/>
        </w:rPr>
        <w:drawing>
          <wp:inline distT="0" distB="0" distL="0" distR="0" wp14:anchorId="7B2425C6" wp14:editId="34CA1BEF">
            <wp:extent cx="4429743" cy="3115110"/>
            <wp:effectExtent l="0" t="0" r="0" b="9525"/>
            <wp:docPr id="15" name="Imagen 1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con confianza media"/>
                    <pic:cNvPicPr/>
                  </pic:nvPicPr>
                  <pic:blipFill>
                    <a:blip r:embed="rId24"/>
                    <a:stretch>
                      <a:fillRect/>
                    </a:stretch>
                  </pic:blipFill>
                  <pic:spPr>
                    <a:xfrm>
                      <a:off x="0" y="0"/>
                      <a:ext cx="4429743" cy="3115110"/>
                    </a:xfrm>
                    <a:prstGeom prst="rect">
                      <a:avLst/>
                    </a:prstGeom>
                  </pic:spPr>
                </pic:pic>
              </a:graphicData>
            </a:graphic>
          </wp:inline>
        </w:drawing>
      </w:r>
    </w:p>
    <w:p w14:paraId="47A378EE" w14:textId="35EE020E" w:rsidR="00FF2572" w:rsidRPr="00852901" w:rsidRDefault="00FF2572" w:rsidP="00852901">
      <w:pPr>
        <w:pStyle w:val="BodyTextL25"/>
      </w:pPr>
      <w:r w:rsidRPr="00FF2572">
        <w:lastRenderedPageBreak/>
        <w:drawing>
          <wp:inline distT="0" distB="0" distL="0" distR="0" wp14:anchorId="06D19E9F" wp14:editId="5CB955F5">
            <wp:extent cx="6400800" cy="5923280"/>
            <wp:effectExtent l="0" t="0" r="0" b="1270"/>
            <wp:docPr id="16" name="Imagen 1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abla&#10;&#10;Descripción generada automáticamente"/>
                    <pic:cNvPicPr/>
                  </pic:nvPicPr>
                  <pic:blipFill>
                    <a:blip r:embed="rId25"/>
                    <a:stretch>
                      <a:fillRect/>
                    </a:stretch>
                  </pic:blipFill>
                  <pic:spPr>
                    <a:xfrm>
                      <a:off x="0" y="0"/>
                      <a:ext cx="6400800" cy="5923280"/>
                    </a:xfrm>
                    <a:prstGeom prst="rect">
                      <a:avLst/>
                    </a:prstGeom>
                  </pic:spPr>
                </pic:pic>
              </a:graphicData>
            </a:graphic>
          </wp:inline>
        </w:drawing>
      </w:r>
    </w:p>
    <w:sectPr w:rsidR="00FF2572" w:rsidRPr="00852901" w:rsidSect="009C3182">
      <w:headerReference w:type="default" r:id="rId26"/>
      <w:footerReference w:type="default" r:id="rId27"/>
      <w:headerReference w:type="first" r:id="rId28"/>
      <w:footerReference w:type="first" r:id="rId2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DBBC" w14:textId="77777777" w:rsidR="00B02FAA" w:rsidRDefault="00B02FAA" w:rsidP="00710659">
      <w:pPr>
        <w:spacing w:after="0" w:line="240" w:lineRule="auto"/>
      </w:pPr>
      <w:r>
        <w:separator/>
      </w:r>
    </w:p>
    <w:p w14:paraId="25259DC1" w14:textId="77777777" w:rsidR="00B02FAA" w:rsidRDefault="00B02FAA"/>
  </w:endnote>
  <w:endnote w:type="continuationSeparator" w:id="0">
    <w:p w14:paraId="3D300DC8" w14:textId="77777777" w:rsidR="00B02FAA" w:rsidRDefault="00B02FAA" w:rsidP="00710659">
      <w:pPr>
        <w:spacing w:after="0" w:line="240" w:lineRule="auto"/>
      </w:pPr>
      <w:r>
        <w:continuationSeparator/>
      </w:r>
    </w:p>
    <w:p w14:paraId="778D8499" w14:textId="77777777" w:rsidR="00B02FAA" w:rsidRDefault="00B02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3699" w14:textId="293139AD"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FF2572">
      <w:rPr>
        <w:noProof/>
      </w:rPr>
      <w:t>2022</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32AEC">
      <w:rPr>
        <w:b/>
        <w:noProof/>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32AEC">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FA61" w14:textId="79B2C56A"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FF2572">
      <w:rPr>
        <w:noProof/>
      </w:rPr>
      <w:t>2022</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32AEC">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32AE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81AA1" w14:textId="77777777" w:rsidR="00B02FAA" w:rsidRDefault="00B02FAA" w:rsidP="00710659">
      <w:pPr>
        <w:spacing w:after="0" w:line="240" w:lineRule="auto"/>
      </w:pPr>
      <w:r>
        <w:separator/>
      </w:r>
    </w:p>
    <w:p w14:paraId="01525627" w14:textId="77777777" w:rsidR="00B02FAA" w:rsidRDefault="00B02FAA"/>
  </w:footnote>
  <w:footnote w:type="continuationSeparator" w:id="0">
    <w:p w14:paraId="2EC72F31" w14:textId="77777777" w:rsidR="00B02FAA" w:rsidRDefault="00B02FAA" w:rsidP="00710659">
      <w:pPr>
        <w:spacing w:after="0" w:line="240" w:lineRule="auto"/>
      </w:pPr>
      <w:r>
        <w:continuationSeparator/>
      </w:r>
    </w:p>
    <w:p w14:paraId="2A6A48B0" w14:textId="77777777" w:rsidR="00B02FAA" w:rsidRDefault="00B02F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CB6ED237D611486E9A288135E08E8D96"/>
      </w:placeholder>
      <w:dataBinding w:prefixMappings="xmlns:ns0='http://purl.org/dc/elements/1.1/' xmlns:ns1='http://schemas.openxmlformats.org/package/2006/metadata/core-properties' " w:xpath="/ns1:coreProperties[1]/ns0:title[1]" w:storeItemID="{6C3C8BC8-F283-45AE-878A-BAB7291924A1}"/>
      <w:text/>
    </w:sdtPr>
    <w:sdtEndPr/>
    <w:sdtContent>
      <w:p w14:paraId="69F604D4" w14:textId="77777777" w:rsidR="00926CB2" w:rsidRDefault="000C59A0" w:rsidP="008402F2">
        <w:pPr>
          <w:pStyle w:val="PageHead"/>
        </w:pPr>
        <w:r>
          <w:t>Packet Tracer - Configurar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855D" w14:textId="77777777" w:rsidR="00926CB2" w:rsidRDefault="00882B63" w:rsidP="006C3FCF">
    <w:pPr>
      <w:ind w:left="-288"/>
    </w:pPr>
    <w:r>
      <w:rPr>
        <w:noProof/>
        <w:lang w:val="es-CR" w:eastAsia="es-CR"/>
      </w:rPr>
      <w:drawing>
        <wp:inline distT="0" distB="0" distL="0" distR="0" wp14:anchorId="0D477EC7" wp14:editId="0AD758C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5480AF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A8A3168"/>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ED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9A0"/>
    <w:rsid w:val="000C5EF2"/>
    <w:rsid w:val="000C6425"/>
    <w:rsid w:val="000C6E6E"/>
    <w:rsid w:val="000C7B7D"/>
    <w:rsid w:val="000D52B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18D"/>
    <w:rsid w:val="00186CE1"/>
    <w:rsid w:val="00191F00"/>
    <w:rsid w:val="00192F12"/>
    <w:rsid w:val="00193F14"/>
    <w:rsid w:val="00196CBC"/>
    <w:rsid w:val="0019753E"/>
    <w:rsid w:val="00197614"/>
    <w:rsid w:val="001A0312"/>
    <w:rsid w:val="001A15DA"/>
    <w:rsid w:val="001A2694"/>
    <w:rsid w:val="001A3CC7"/>
    <w:rsid w:val="001A67A4"/>
    <w:rsid w:val="001A69AC"/>
    <w:rsid w:val="001B585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7B1"/>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631"/>
    <w:rsid w:val="00403C7A"/>
    <w:rsid w:val="004057A6"/>
    <w:rsid w:val="00406554"/>
    <w:rsid w:val="00407755"/>
    <w:rsid w:val="00410316"/>
    <w:rsid w:val="0041293B"/>
    <w:rsid w:val="004131B0"/>
    <w:rsid w:val="00416C42"/>
    <w:rsid w:val="0042198C"/>
    <w:rsid w:val="00422476"/>
    <w:rsid w:val="0042385C"/>
    <w:rsid w:val="00426FA5"/>
    <w:rsid w:val="00430735"/>
    <w:rsid w:val="00431654"/>
    <w:rsid w:val="00434926"/>
    <w:rsid w:val="00443ACE"/>
    <w:rsid w:val="00444217"/>
    <w:rsid w:val="00444DBF"/>
    <w:rsid w:val="004478F4"/>
    <w:rsid w:val="00450F7A"/>
    <w:rsid w:val="00452C6D"/>
    <w:rsid w:val="00455E0B"/>
    <w:rsid w:val="0045724D"/>
    <w:rsid w:val="00457934"/>
    <w:rsid w:val="00462B9F"/>
    <w:rsid w:val="004657C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3D3"/>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96A"/>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1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C15"/>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3B8"/>
    <w:rsid w:val="007A287C"/>
    <w:rsid w:val="007A3B2A"/>
    <w:rsid w:val="007B0C9D"/>
    <w:rsid w:val="007B3744"/>
    <w:rsid w:val="007B5522"/>
    <w:rsid w:val="007C0EE0"/>
    <w:rsid w:val="007C1B71"/>
    <w:rsid w:val="007C2FBB"/>
    <w:rsid w:val="007C7164"/>
    <w:rsid w:val="007C7413"/>
    <w:rsid w:val="007D1984"/>
    <w:rsid w:val="007D2AFE"/>
    <w:rsid w:val="007E1EA0"/>
    <w:rsid w:val="007E3264"/>
    <w:rsid w:val="007E3FEA"/>
    <w:rsid w:val="007E6402"/>
    <w:rsid w:val="007F0A0B"/>
    <w:rsid w:val="007F3A60"/>
    <w:rsid w:val="007F3D0B"/>
    <w:rsid w:val="007F7C94"/>
    <w:rsid w:val="00802FFA"/>
    <w:rsid w:val="00810E4B"/>
    <w:rsid w:val="00814BAA"/>
    <w:rsid w:val="00814CF8"/>
    <w:rsid w:val="00816F0C"/>
    <w:rsid w:val="00820ED2"/>
    <w:rsid w:val="0082211C"/>
    <w:rsid w:val="00824295"/>
    <w:rsid w:val="00827A65"/>
    <w:rsid w:val="00830473"/>
    <w:rsid w:val="008313F3"/>
    <w:rsid w:val="008402F2"/>
    <w:rsid w:val="00840469"/>
    <w:rsid w:val="008405BB"/>
    <w:rsid w:val="0084564F"/>
    <w:rsid w:val="00846494"/>
    <w:rsid w:val="00847976"/>
    <w:rsid w:val="00847B20"/>
    <w:rsid w:val="008509D3"/>
    <w:rsid w:val="00852901"/>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D0E"/>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170C"/>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D76"/>
    <w:rsid w:val="00A34E7F"/>
    <w:rsid w:val="00A46F0A"/>
    <w:rsid w:val="00A46F25"/>
    <w:rsid w:val="00A47CC2"/>
    <w:rsid w:val="00A502BA"/>
    <w:rsid w:val="00A60146"/>
    <w:rsid w:val="00A601A9"/>
    <w:rsid w:val="00A60F6F"/>
    <w:rsid w:val="00A622C4"/>
    <w:rsid w:val="00A6283D"/>
    <w:rsid w:val="00A676FF"/>
    <w:rsid w:val="00A73EBA"/>
    <w:rsid w:val="00A74AE8"/>
    <w:rsid w:val="00A754B4"/>
    <w:rsid w:val="00A76665"/>
    <w:rsid w:val="00A76749"/>
    <w:rsid w:val="00A807C1"/>
    <w:rsid w:val="00A82658"/>
    <w:rsid w:val="00A83374"/>
    <w:rsid w:val="00A852F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2FAA"/>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F7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6FD"/>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0FED"/>
    <w:rsid w:val="00D030AE"/>
    <w:rsid w:val="00D06E07"/>
    <w:rsid w:val="00D139C8"/>
    <w:rsid w:val="00D13C1E"/>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155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2FF"/>
    <w:rsid w:val="00E32AEC"/>
    <w:rsid w:val="00E33C65"/>
    <w:rsid w:val="00E449D0"/>
    <w:rsid w:val="00E44A34"/>
    <w:rsid w:val="00E4506A"/>
    <w:rsid w:val="00E5067A"/>
    <w:rsid w:val="00E530F8"/>
    <w:rsid w:val="00E53F99"/>
    <w:rsid w:val="00E56510"/>
    <w:rsid w:val="00E62EA8"/>
    <w:rsid w:val="00E67A6E"/>
    <w:rsid w:val="00E70096"/>
    <w:rsid w:val="00E705EA"/>
    <w:rsid w:val="00E71B43"/>
    <w:rsid w:val="00E81612"/>
    <w:rsid w:val="00E82BD7"/>
    <w:rsid w:val="00E859E3"/>
    <w:rsid w:val="00E87D18"/>
    <w:rsid w:val="00E87D62"/>
    <w:rsid w:val="00E93496"/>
    <w:rsid w:val="00E97333"/>
    <w:rsid w:val="00EA486E"/>
    <w:rsid w:val="00EA4FA3"/>
    <w:rsid w:val="00EB001B"/>
    <w:rsid w:val="00EB3082"/>
    <w:rsid w:val="00EB34A5"/>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257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A67487"/>
  <w15:docId w15:val="{6616E6C6-2687-4214-A7FF-A5014848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C59A0"/>
    <w:pPr>
      <w:spacing w:before="60" w:after="60" w:line="276" w:lineRule="auto"/>
    </w:pPr>
    <w:rPr>
      <w:sz w:val="22"/>
      <w:szCs w:val="22"/>
    </w:rPr>
  </w:style>
  <w:style w:type="paragraph" w:styleId="Ttulo1">
    <w:name w:val="heading 1"/>
    <w:basedOn w:val="Normal"/>
    <w:next w:val="BodyTextL25"/>
    <w:link w:val="Ttulo1Car"/>
    <w:uiPriority w:val="9"/>
    <w:unhideWhenUsed/>
    <w:qFormat/>
    <w:rsid w:val="000C59A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0C59A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0C59A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06E07"/>
    <w:pPr>
      <w:spacing w:before="0" w:after="0"/>
    </w:pPr>
    <w:rPr>
      <w:i/>
      <w:color w:val="FFFFFF" w:themeColor="background1"/>
      <w:sz w:val="6"/>
    </w:rPr>
  </w:style>
  <w:style w:type="paragraph" w:customStyle="1" w:styleId="SubStepAlpha">
    <w:name w:val="SubStep Alpha"/>
    <w:basedOn w:val="BodyTextL25"/>
    <w:qFormat/>
    <w:rsid w:val="000C59A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0C59A0"/>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4797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0C59A0"/>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Prrafodelista">
    <w:name w:val="List Paragraph"/>
    <w:basedOn w:val="Normal"/>
    <w:uiPriority w:val="34"/>
    <w:qFormat/>
    <w:rsid w:val="00E50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6ED237D611486E9A288135E08E8D96"/>
        <w:category>
          <w:name w:val="General"/>
          <w:gallery w:val="placeholder"/>
        </w:category>
        <w:types>
          <w:type w:val="bbPlcHdr"/>
        </w:types>
        <w:behaviors>
          <w:behavior w:val="content"/>
        </w:behaviors>
        <w:guid w:val="{7EE57599-E2D3-4528-9756-412324EEA07C}"/>
      </w:docPartPr>
      <w:docPartBody>
        <w:p w:rsidR="00E14EC4" w:rsidRDefault="007B085B">
          <w:pPr>
            <w:pStyle w:val="CB6ED237D611486E9A288135E08E8D96"/>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85B"/>
    <w:rsid w:val="001A30A4"/>
    <w:rsid w:val="00242166"/>
    <w:rsid w:val="00560ECA"/>
    <w:rsid w:val="007B085B"/>
    <w:rsid w:val="00E14EC4"/>
    <w:rsid w:val="00E9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B6ED237D611486E9A288135E08E8D96">
    <w:name w:val="CB6ED237D611486E9A288135E08E8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40CA0F-4679-41F2-9245-C8A8CE6E8C05}">
  <ds:schemaRefs>
    <ds:schemaRef ds:uri="http://schemas.openxmlformats.org/officeDocument/2006/bibliography"/>
  </ds:schemaRefs>
</ds:datastoreItem>
</file>

<file path=customXml/itemProps2.xml><?xml version="1.0" encoding="utf-8"?>
<ds:datastoreItem xmlns:ds="http://schemas.openxmlformats.org/officeDocument/2006/customXml" ds:itemID="{B452635E-E329-46B7-9B02-00AF039C598A}">
  <ds:schemaRefs>
    <ds:schemaRef ds:uri="http://schemas.microsoft.com/sharepoint/v3/contenttype/forms"/>
  </ds:schemaRefs>
</ds:datastoreItem>
</file>

<file path=customXml/itemProps3.xml><?xml version="1.0" encoding="utf-8"?>
<ds:datastoreItem xmlns:ds="http://schemas.openxmlformats.org/officeDocument/2006/customXml" ds:itemID="{1CAD1DC5-134C-4A22-BC08-CD55A03DF5E4}">
  <ds:schemaRefs>
    <ds:schemaRef ds:uri="http://schemas.microsoft.com/office/2006/metadata/properties"/>
    <ds:schemaRef ds:uri="http://schemas.microsoft.com/office/infopath/2007/PartnerControls"/>
    <ds:schemaRef ds:uri="9da4b37a-3d0a-4698-9e3b-347f8a980c92"/>
  </ds:schemaRefs>
</ds:datastoreItem>
</file>

<file path=customXml/itemProps4.xml><?xml version="1.0" encoding="utf-8"?>
<ds:datastoreItem xmlns:ds="http://schemas.openxmlformats.org/officeDocument/2006/customXml" ds:itemID="{BC609C08-8DF0-433B-AA75-88007BBF3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30</TotalTime>
  <Pages>11</Pages>
  <Words>803</Words>
  <Characters>4421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Configurar DHCPv4</vt:lpstr>
      <vt:lpstr>Packet Tracer - Configure DHCPv4</vt:lpstr>
    </vt:vector>
  </TitlesOfParts>
  <Company>Cisco Systems, Inc.</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Configurar DHCPv4</dc:title>
  <dc:creator>SP</dc:creator>
  <dc:description>2013</dc:description>
  <cp:lastModifiedBy>Jesús Padilla Crespo</cp:lastModifiedBy>
  <cp:revision>19</cp:revision>
  <cp:lastPrinted>2020-05-16T01:57:00Z</cp:lastPrinted>
  <dcterms:created xsi:type="dcterms:W3CDTF">2020-05-16T01:57:00Z</dcterms:created>
  <dcterms:modified xsi:type="dcterms:W3CDTF">2022-02-03T12:17:00Z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